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Document attributes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232065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13013">
              <w:rPr>
                <w:lang w:val="en-GB"/>
              </w:rPr>
              <w:t xml:space="preserve"> Sprint_4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13013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2015-11-04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</w:p>
    <w:p w:rsidR="00ED12F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34417006" w:history="1">
        <w:r w:rsidR="00ED12FE" w:rsidRPr="0039061B">
          <w:rPr>
            <w:rStyle w:val="Hyperlink"/>
            <w:noProof/>
          </w:rPr>
          <w:t>1 Introduction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_Toc434417006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3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17007" w:history="1">
        <w:r w:rsidR="00ED12FE" w:rsidRPr="0039061B">
          <w:rPr>
            <w:rStyle w:val="Hyperlink"/>
            <w:noProof/>
          </w:rPr>
          <w:t>2 Test overview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_Toc434417007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3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08" w:history="1">
        <w:r w:rsidR="00ED12FE" w:rsidRPr="0039061B">
          <w:rPr>
            <w:rStyle w:val="Hyperlink"/>
            <w:noProof/>
            <w:lang w:val="en-US"/>
          </w:rPr>
          <w:t>2.1 Test summary for Sprint_4, WK40.4 – 43.4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_Toc434417008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3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09" w:history="1">
        <w:r w:rsidR="00ED12FE" w:rsidRPr="0039061B">
          <w:rPr>
            <w:rStyle w:val="Hyperlink"/>
            <w:noProof/>
            <w:lang w:val="en-US"/>
          </w:rPr>
          <w:t>2.2</w:t>
        </w:r>
        <w:r w:rsidR="00ED12FE" w:rsidRPr="0039061B">
          <w:rPr>
            <w:rStyle w:val="Hyperlink"/>
            <w:noProof/>
          </w:rPr>
          <w:t xml:space="preserve"> Test protocol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_Toc434417009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10" w:history="1">
        <w:r w:rsidR="00ED12FE" w:rsidRPr="0039061B">
          <w:rPr>
            <w:rStyle w:val="Hyperlink"/>
            <w:noProof/>
            <w:lang w:val="en-US"/>
          </w:rPr>
          <w:t>2.3</w:t>
        </w:r>
        <w:r w:rsidR="00ED12FE" w:rsidRPr="0039061B">
          <w:rPr>
            <w:rStyle w:val="Hyperlink"/>
            <w:noProof/>
          </w:rPr>
          <w:t xml:space="preserve"> Approval criteria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_Toc434417010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17011" w:history="1">
        <w:r w:rsidR="00ED12FE" w:rsidRPr="0039061B">
          <w:rPr>
            <w:rStyle w:val="Hyperlink"/>
            <w:noProof/>
          </w:rPr>
          <w:t>3 Test Execution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_Toc434417011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12" w:history="1">
        <w:r w:rsidR="00ED12FE" w:rsidRPr="0039061B">
          <w:rPr>
            <w:rStyle w:val="Hyperlink"/>
            <w:noProof/>
            <w:lang w:val="en-US"/>
          </w:rPr>
          <w:t>3.1</w:t>
        </w:r>
        <w:r w:rsidR="00ED12FE" w:rsidRPr="0039061B">
          <w:rPr>
            <w:rStyle w:val="Hyperlink"/>
            <w:noProof/>
          </w:rPr>
          <w:t xml:space="preserve"> System Testing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_Toc434417012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13" w:history="1">
        <w:r w:rsidR="00ED12FE" w:rsidRPr="0039061B">
          <w:rPr>
            <w:rStyle w:val="Hyperlink"/>
            <w:noProof/>
            <w:lang w:val="en-US"/>
          </w:rPr>
          <w:t>3.2</w:t>
        </w:r>
        <w:r w:rsidR="00ED12FE" w:rsidRPr="0039061B">
          <w:rPr>
            <w:rStyle w:val="Hyperlink"/>
            <w:noProof/>
          </w:rPr>
          <w:t xml:space="preserve"> Acceptance Testing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_Toc434417013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17014" w:history="1">
        <w:r w:rsidR="00ED12FE" w:rsidRPr="0039061B">
          <w:rPr>
            <w:rStyle w:val="Hyperlink"/>
            <w:noProof/>
            <w:lang w:val="en-US"/>
          </w:rPr>
          <w:t>4 Defects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_Toc434417014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4417015" w:history="1">
        <w:r w:rsidR="00ED12FE" w:rsidRPr="0039061B">
          <w:rPr>
            <w:rStyle w:val="Hyperlink"/>
            <w:noProof/>
            <w:lang w:val="en-US"/>
          </w:rPr>
          <w:t>4.1 Found defects in sprint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_Toc434417015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4</w:t>
        </w:r>
        <w:r w:rsidR="00ED12FE">
          <w:rPr>
            <w:noProof/>
            <w:webHidden/>
          </w:rPr>
          <w:fldChar w:fldCharType="end"/>
        </w:r>
      </w:hyperlink>
    </w:p>
    <w:p w:rsidR="00ED12FE" w:rsidRDefault="00ED1735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4417016" w:history="1">
        <w:r w:rsidR="00ED12FE" w:rsidRPr="0039061B">
          <w:rPr>
            <w:rStyle w:val="Hyperlink"/>
            <w:noProof/>
          </w:rPr>
          <w:t>5 Test Manager Comments</w:t>
        </w:r>
        <w:r w:rsidR="00ED12FE">
          <w:rPr>
            <w:noProof/>
            <w:webHidden/>
          </w:rPr>
          <w:tab/>
        </w:r>
        <w:r w:rsidR="00ED12FE">
          <w:rPr>
            <w:noProof/>
            <w:webHidden/>
          </w:rPr>
          <w:fldChar w:fldCharType="begin"/>
        </w:r>
        <w:r w:rsidR="00ED12FE">
          <w:rPr>
            <w:noProof/>
            <w:webHidden/>
          </w:rPr>
          <w:instrText xml:space="preserve"> PAGEREF _Toc434417016 \h </w:instrText>
        </w:r>
        <w:r w:rsidR="00ED12FE">
          <w:rPr>
            <w:noProof/>
            <w:webHidden/>
          </w:rPr>
        </w:r>
        <w:r w:rsidR="00ED12FE">
          <w:rPr>
            <w:noProof/>
            <w:webHidden/>
          </w:rPr>
          <w:fldChar w:fldCharType="separate"/>
        </w:r>
        <w:r w:rsidR="00ED12FE">
          <w:rPr>
            <w:noProof/>
            <w:webHidden/>
          </w:rPr>
          <w:t>5</w:t>
        </w:r>
        <w:r w:rsidR="00ED12FE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34417006"/>
      <w:r w:rsidR="0037407C">
        <w:lastRenderedPageBreak/>
        <w:t>Introduction</w:t>
      </w:r>
      <w:bookmarkEnd w:id="0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34417007"/>
      <w:r>
        <w:t>O</w:t>
      </w:r>
      <w:r w:rsidR="00D05560">
        <w:t>verview</w:t>
      </w:r>
      <w:bookmarkEnd w:id="1"/>
    </w:p>
    <w:p w:rsidR="00E77BAE" w:rsidRPr="00093772" w:rsidRDefault="00F72DFD" w:rsidP="00F72DFD">
      <w:pPr>
        <w:pStyle w:val="NumRubrik2"/>
        <w:rPr>
          <w:lang w:val="en-US"/>
        </w:rPr>
      </w:pPr>
      <w:bookmarkStart w:id="2" w:name="_Toc434417008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967065">
        <w:rPr>
          <w:lang w:val="en-US"/>
        </w:rPr>
        <w:t>4</w:t>
      </w:r>
      <w:r w:rsidR="00271E0F">
        <w:rPr>
          <w:lang w:val="en-US"/>
        </w:rPr>
        <w:t>, WK40.4 – 43</w:t>
      </w:r>
      <w:r w:rsidR="00093772" w:rsidRPr="00093772">
        <w:rPr>
          <w:lang w:val="en-US"/>
        </w:rPr>
        <w:t>.4</w:t>
      </w:r>
      <w:bookmarkEnd w:id="2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</w:t>
      </w:r>
      <w:r w:rsidR="00393FE3">
        <w:rPr>
          <w:lang w:val="en-US"/>
        </w:rPr>
        <w:t xml:space="preserve">initially </w:t>
      </w:r>
      <w:r w:rsidRPr="00FD64F9">
        <w:rPr>
          <w:lang w:val="en-US"/>
        </w:rPr>
        <w:t>planned sprint features to be 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FI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NL</w:t>
            </w:r>
          </w:p>
        </w:tc>
        <w:tc>
          <w:tcPr>
            <w:tcW w:w="1085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NO</w:t>
            </w:r>
          </w:p>
        </w:tc>
        <w:tc>
          <w:tcPr>
            <w:tcW w:w="1083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SE</w:t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050BE1" w:rsidRPr="00BD2F92" w:rsidRDefault="00050BE1" w:rsidP="00720C59">
            <w:r>
              <w:t>4.4:74</w:t>
            </w:r>
          </w:p>
        </w:tc>
        <w:tc>
          <w:tcPr>
            <w:tcW w:w="1084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050BE1" w:rsidRPr="009C1FA7" w:rsidRDefault="00050BE1" w:rsidP="00720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050BE1" w:rsidRDefault="00050BE1" w:rsidP="005D04BE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050BE1" w:rsidRPr="009C1FA7" w:rsidRDefault="00050BE1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C1FA7" w:rsidRPr="00BD2F92" w:rsidRDefault="009C1FA7" w:rsidP="009C1FA7">
            <w:r>
              <w:t>4.4:75</w:t>
            </w: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9C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C1FA7" w:rsidRPr="009C3CF8" w:rsidRDefault="009C1FA7" w:rsidP="009C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9C1FA7" w:rsidRPr="009C3CF8" w:rsidRDefault="009C1FA7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02748" w:rsidRPr="00BD2F92" w:rsidRDefault="00F02748" w:rsidP="00F02748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02748" w:rsidRPr="009C3CF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02748" w:rsidRPr="00BD2F92" w:rsidRDefault="00F02748" w:rsidP="00F02748">
            <w:r>
              <w:t>4.5:80</w:t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02748" w:rsidRPr="001B5507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1B5507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02748" w:rsidRPr="001B5507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4.5:81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4.5:82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4.5:84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4.5:85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309C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D309C" w:rsidRDefault="00DD309C" w:rsidP="00DD309C">
            <w:r>
              <w:t>4.8:105</w:t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D309C" w:rsidRPr="001B5507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59A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D309C" w:rsidRDefault="00DD309C" w:rsidP="00DD3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09D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D309C" w:rsidRPr="00F02748" w:rsidRDefault="00DD309C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6C1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4.8:107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459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Pr="00C2607D" w:rsidRDefault="00FA4A62" w:rsidP="00FA4A62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4.9:110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Pr="00C2607D" w:rsidRDefault="00FA4A62" w:rsidP="00FA4A62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4.9:111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4.9:112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52">
              <w:sym w:font="Wingdings" w:char="F0A8"/>
            </w:r>
          </w:p>
        </w:tc>
      </w:tr>
      <w:tr w:rsidR="00FA4A62" w:rsidTr="00FA4A6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4.9:113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714"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4.7:94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F02748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A0"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t>4.7:97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EE">
              <w:sym w:font="Wingdings" w:char="F0A8"/>
            </w: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Default="00FA4A62" w:rsidP="00FA4A62">
            <w:r>
              <w:lastRenderedPageBreak/>
              <w:t>4.7:99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1B5507" w:rsidRDefault="00FA4A62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AC">
              <w:sym w:font="Wingdings" w:char="F0A8"/>
            </w:r>
          </w:p>
        </w:tc>
      </w:tr>
      <w:tr w:rsidR="00F0274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02748" w:rsidRDefault="00F02748" w:rsidP="00F02748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F02748" w:rsidRPr="000C0AA4" w:rsidRDefault="000C0AA4" w:rsidP="000C0AA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23F44"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02748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02748" w:rsidRPr="00F02748" w:rsidRDefault="00F02748" w:rsidP="0037029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A4A62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FA4A62" w:rsidRPr="00C2607D" w:rsidRDefault="00FA4A62" w:rsidP="00FA4A62">
            <w:pPr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t>4.7:103</w:t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FA4A62" w:rsidRPr="00C2607D" w:rsidRDefault="00FA4A62" w:rsidP="00FA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C2607D">
              <w:rPr>
                <w:color w:val="E7E6E6" w:themeColor="background2"/>
              </w:rPr>
              <w:sym w:font="Wingdings" w:char="F0A8"/>
            </w:r>
          </w:p>
        </w:tc>
      </w:tr>
    </w:tbl>
    <w:p w:rsidR="00673084" w:rsidRPr="00673084" w:rsidRDefault="00480F61" w:rsidP="003702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0000" w:themeColor="text1"/>
          <w:sz w:val="18"/>
          <w:lang w:val="en-US"/>
        </w:rPr>
      </w:pPr>
      <w:r w:rsidRPr="00164B75">
        <w:rPr>
          <w:i/>
          <w:color w:val="000000" w:themeColor="text1"/>
          <w:sz w:val="18"/>
          <w:lang w:val="en-US"/>
        </w:rPr>
        <w:t>Green</w:t>
      </w:r>
      <w:r w:rsidR="00595B03" w:rsidRPr="00164B75">
        <w:rPr>
          <w:i/>
          <w:color w:val="000000" w:themeColor="text1"/>
          <w:sz w:val="18"/>
          <w:lang w:val="en-US"/>
        </w:rPr>
        <w:t>/Red</w:t>
      </w:r>
      <w:r w:rsidRPr="00164B75">
        <w:rPr>
          <w:i/>
          <w:color w:val="000000" w:themeColor="text1"/>
          <w:sz w:val="18"/>
          <w:lang w:val="en-US"/>
        </w:rPr>
        <w:t xml:space="preserve"> indicates </w:t>
      </w:r>
      <w:r w:rsidR="00595B03" w:rsidRPr="00164B75">
        <w:rPr>
          <w:i/>
          <w:color w:val="000000" w:themeColor="text1"/>
          <w:sz w:val="18"/>
          <w:lang w:val="en-US"/>
        </w:rPr>
        <w:t>a Pass/</w:t>
      </w:r>
      <w:r w:rsidRPr="00164B75">
        <w:rPr>
          <w:i/>
          <w:color w:val="000000" w:themeColor="text1"/>
          <w:sz w:val="18"/>
          <w:lang w:val="en-US"/>
        </w:rPr>
        <w:t>Fail</w:t>
      </w:r>
      <w:r w:rsidR="00182AF2">
        <w:rPr>
          <w:i/>
          <w:color w:val="000000" w:themeColor="text1"/>
          <w:sz w:val="18"/>
          <w:lang w:val="en-US"/>
        </w:rPr>
        <w:t xml:space="preserve"> test case verdict.</w:t>
      </w:r>
    </w:p>
    <w:p w:rsidR="0062157D" w:rsidRDefault="0062157D" w:rsidP="009A03E7">
      <w:pPr>
        <w:pStyle w:val="NumRubrik2"/>
      </w:pPr>
      <w:bookmarkStart w:id="3" w:name="_Toc434417009"/>
      <w:r>
        <w:t>Test protocol</w:t>
      </w:r>
      <w:bookmarkEnd w:id="3"/>
    </w:p>
    <w:p w:rsidR="0062157D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  <w:r w:rsidRPr="0062157D">
        <w:rPr>
          <w:lang w:val="en-US"/>
        </w:rPr>
        <w:t xml:space="preserve"> </w:t>
      </w:r>
      <w:hyperlink r:id="rId10" w:history="1">
        <w:r w:rsidR="00757BAB" w:rsidRPr="00DB7693">
          <w:rPr>
            <w:rStyle w:val="Hyperlink"/>
            <w:lang w:val="en-US"/>
          </w:rPr>
          <w:t>https://github.com/snaekobbi/testing/tree/master/Test%20protocol/Sprint_4/All%20Agencies</w:t>
        </w:r>
      </w:hyperlink>
    </w:p>
    <w:p w:rsidR="00142510" w:rsidRDefault="00040BF5" w:rsidP="009A03E7">
      <w:pPr>
        <w:pStyle w:val="NumRubrik2"/>
      </w:pPr>
      <w:bookmarkStart w:id="4" w:name="_Toc434417010"/>
      <w:r>
        <w:t>Approval criteria</w:t>
      </w:r>
      <w:bookmarkEnd w:id="4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F20AF9" w:rsidP="00CD262B">
      <w:pPr>
        <w:pStyle w:val="NumRubrik1"/>
      </w:pPr>
      <w:bookmarkStart w:id="5" w:name="_Toc434417011"/>
      <w:r>
        <w:t>Test E</w:t>
      </w:r>
      <w:r w:rsidR="00040BF5">
        <w:t>xecution</w:t>
      </w:r>
      <w:bookmarkEnd w:id="5"/>
    </w:p>
    <w:p w:rsidR="00BD2F92" w:rsidRDefault="004A656D" w:rsidP="004A656D">
      <w:pPr>
        <w:pStyle w:val="NumRubrik2"/>
      </w:pPr>
      <w:bookmarkStart w:id="6" w:name="_Toc434417012"/>
      <w:r>
        <w:t>Sy</w:t>
      </w:r>
      <w:r w:rsidR="00BD2F92">
        <w:t>stem</w:t>
      </w:r>
      <w:r w:rsidR="00040BF5">
        <w:t xml:space="preserve"> </w:t>
      </w:r>
      <w:r w:rsidR="00A53C29">
        <w:t>T</w:t>
      </w:r>
      <w:r w:rsidR="00BD2F92">
        <w:t>est</w:t>
      </w:r>
      <w:r w:rsidR="00040BF5">
        <w:t>ing</w:t>
      </w:r>
      <w:bookmarkEnd w:id="6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overall test participation was a low 52% with an average test success rate of 55%.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>Based on the mentioned approval criteria in section 2.3, the system test is considered Incomplete.</w:t>
      </w:r>
    </w:p>
    <w:p w:rsidR="0026124A" w:rsidRDefault="00040BF5" w:rsidP="004A656D">
      <w:pPr>
        <w:pStyle w:val="NumRubrik2"/>
      </w:pPr>
      <w:bookmarkStart w:id="7" w:name="_Toc434417013"/>
      <w:r>
        <w:t xml:space="preserve">Acceptance </w:t>
      </w:r>
      <w:r w:rsidR="00A53C29">
        <w:t>T</w:t>
      </w:r>
      <w:r w:rsidR="00BD2F92">
        <w:t>est</w:t>
      </w:r>
      <w:r>
        <w:t>ing</w:t>
      </w:r>
      <w:bookmarkEnd w:id="7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 xml:space="preserve">Acceptance tests were </w:t>
      </w:r>
      <w:r w:rsidR="0026124A">
        <w:rPr>
          <w:lang w:val="en-US"/>
        </w:rPr>
        <w:t>out of scope</w:t>
      </w:r>
      <w:r w:rsidRPr="0026124A">
        <w:rPr>
          <w:lang w:val="en-US"/>
        </w:rPr>
        <w:t xml:space="preserve"> due to</w:t>
      </w:r>
      <w:r w:rsidR="006048AF">
        <w:rPr>
          <w:lang w:val="en-US"/>
        </w:rPr>
        <w:t xml:space="preserve"> the limited test execution across </w:t>
      </w:r>
      <w:r w:rsidR="009C2C1A">
        <w:rPr>
          <w:lang w:val="en-US"/>
        </w:rPr>
        <w:t xml:space="preserve">agencies and the overall </w:t>
      </w:r>
      <w:r w:rsidR="00951A4B">
        <w:rPr>
          <w:lang w:val="en-US"/>
        </w:rPr>
        <w:t>“i</w:t>
      </w:r>
      <w:r w:rsidR="00655EC0">
        <w:rPr>
          <w:lang w:val="en-US"/>
        </w:rPr>
        <w:t>ncomplete</w:t>
      </w:r>
      <w:r w:rsidR="00951A4B">
        <w:rPr>
          <w:lang w:val="en-US"/>
        </w:rPr>
        <w:t>”</w:t>
      </w:r>
      <w:r w:rsidR="00655EC0">
        <w:rPr>
          <w:lang w:val="en-US"/>
        </w:rPr>
        <w:t xml:space="preserve"> </w:t>
      </w:r>
      <w:r w:rsidR="009C2C1A">
        <w:rPr>
          <w:lang w:val="en-US"/>
        </w:rPr>
        <w:t xml:space="preserve">system test </w:t>
      </w:r>
      <w:r w:rsidR="008B51A9">
        <w:rPr>
          <w:lang w:val="en-US"/>
        </w:rPr>
        <w:t>ver</w:t>
      </w:r>
      <w:r w:rsidR="00655EC0">
        <w:rPr>
          <w:lang w:val="en-US"/>
        </w:rPr>
        <w:t>dict</w:t>
      </w:r>
      <w:r w:rsidR="009C2C1A">
        <w:rPr>
          <w:lang w:val="en-US"/>
        </w:rPr>
        <w:t>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8" w:name="_Toc434417014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8"/>
    </w:p>
    <w:p w:rsidR="00EA4B12" w:rsidRPr="00A53C29" w:rsidRDefault="00EA4B12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9" w:name="_Toc432762056"/>
      <w:r w:rsidRPr="00A53C29">
        <w:rPr>
          <w:lang w:val="en-US"/>
        </w:rPr>
        <w:t>Found defects</w:t>
      </w:r>
      <w:bookmarkStart w:id="10" w:name="_GoBack"/>
      <w:bookmarkEnd w:id="9"/>
      <w:bookmarkEnd w:id="10"/>
    </w:p>
    <w:p w:rsidR="00EA4B12" w:rsidRDefault="00EA4B12" w:rsidP="00EA4B12">
      <w:pPr>
        <w:rPr>
          <w:lang w:val="en-US"/>
        </w:rPr>
      </w:pPr>
      <w:r w:rsidRPr="00002C25">
        <w:rPr>
          <w:lang w:val="en-US"/>
        </w:rPr>
        <w:t xml:space="preserve">The following defects </w:t>
      </w:r>
      <w:r>
        <w:rPr>
          <w:lang w:val="en-US"/>
        </w:rPr>
        <w:t>were found during testing in Sprint_4:</w:t>
      </w:r>
    </w:p>
    <w:p w:rsidR="00D86F61" w:rsidRDefault="00EA4B12" w:rsidP="00FF37D3">
      <w:pPr>
        <w:rPr>
          <w:lang w:val="en-US"/>
        </w:rPr>
      </w:pPr>
      <w:hyperlink r:id="rId11" w:anchor="/?milestone=%5B%22sprint%234%22%5D" w:history="1">
        <w:r w:rsidRPr="00DB7693">
          <w:rPr>
            <w:rStyle w:val="Hyperlink"/>
            <w:lang w:val="en-US"/>
          </w:rPr>
          <w:t>https://huboard.co</w:t>
        </w:r>
        <w:r w:rsidRPr="00DB7693">
          <w:rPr>
            <w:rStyle w:val="Hyperlink"/>
            <w:lang w:val="en-US"/>
          </w:rPr>
          <w:t>m</w:t>
        </w:r>
        <w:r w:rsidRPr="00DB7693">
          <w:rPr>
            <w:rStyle w:val="Hyperlink"/>
            <w:lang w:val="en-US"/>
          </w:rPr>
          <w:t>/snaekobbi/sprints#/?milestone=%5B%22sprint%234%22%5D</w:t>
        </w:r>
      </w:hyperlink>
      <w:r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1" w:name="_Toc434417016"/>
      <w:r>
        <w:lastRenderedPageBreak/>
        <w:t>Test</w:t>
      </w:r>
      <w:r w:rsidR="00336D25">
        <w:t xml:space="preserve"> Manager C</w:t>
      </w:r>
      <w:r w:rsidR="001B3944">
        <w:t>omments</w:t>
      </w:r>
      <w:bookmarkEnd w:id="11"/>
      <w:r>
        <w:t xml:space="preserve"> </w:t>
      </w:r>
    </w:p>
    <w:p w:rsidR="00742663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DB10D3">
        <w:rPr>
          <w:lang w:val="en-US"/>
        </w:rPr>
        <w:t xml:space="preserve">(20 features) </w:t>
      </w:r>
      <w:r>
        <w:rPr>
          <w:lang w:val="en-US"/>
        </w:rPr>
        <w:t>was bigger than first expected by the project team members despite being planned around feature groups and connected functionality. Testing was therefore initiated very late in the process.</w:t>
      </w:r>
    </w:p>
    <w:p w:rsidR="00742663" w:rsidRDefault="00742663" w:rsidP="00742663">
      <w:pPr>
        <w:rPr>
          <w:lang w:val="en-US"/>
        </w:rPr>
      </w:pPr>
      <w:r>
        <w:rPr>
          <w:lang w:val="en-US"/>
        </w:rPr>
        <w:t>Based on the project improvement meeting in Copenhagen on October 23</w:t>
      </w:r>
      <w:r w:rsidRPr="00742663">
        <w:rPr>
          <w:vertAlign w:val="superscript"/>
          <w:lang w:val="en-US"/>
        </w:rPr>
        <w:t>rd</w:t>
      </w:r>
      <w:r>
        <w:rPr>
          <w:lang w:val="en-US"/>
        </w:rPr>
        <w:t xml:space="preserve">, more clear action plans and a more business focused scope will be applied onwards, including implementing basic feature functionality first for further refinement of other feature group functions by the agencies. </w:t>
      </w:r>
    </w:p>
    <w:p w:rsidR="00617179" w:rsidRPr="001B3944" w:rsidRDefault="00742663" w:rsidP="00742663">
      <w:pPr>
        <w:rPr>
          <w:lang w:val="en-US"/>
        </w:rPr>
      </w:pPr>
      <w:r>
        <w:rPr>
          <w:lang w:val="en-US"/>
        </w:rPr>
        <w:t xml:space="preserve">Sprint planning will </w:t>
      </w:r>
      <w:r w:rsidR="004157EA">
        <w:rPr>
          <w:lang w:val="en-US"/>
        </w:rPr>
        <w:t xml:space="preserve">also </w:t>
      </w:r>
      <w:r>
        <w:rPr>
          <w:lang w:val="en-US"/>
        </w:rPr>
        <w:t>include a time line including task delivery deadlines, software drop schedule etc. in order to enhance visibility and</w:t>
      </w:r>
      <w:r w:rsidR="00FD29E1">
        <w:rPr>
          <w:lang w:val="en-US"/>
        </w:rPr>
        <w:t xml:space="preserve"> better</w:t>
      </w:r>
      <w:r>
        <w:rPr>
          <w:lang w:val="en-US"/>
        </w:rPr>
        <w:t xml:space="preserve"> balance expectations with the project team members.</w:t>
      </w:r>
    </w:p>
    <w:sectPr w:rsidR="00617179" w:rsidRPr="001B3944" w:rsidSect="00743DE3">
      <w:headerReference w:type="default" r:id="rId12"/>
      <w:footerReference w:type="default" r:id="rId13"/>
      <w:headerReference w:type="first" r:id="rId14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35" w:rsidRDefault="00ED1735" w:rsidP="00011CDB">
      <w:pPr>
        <w:spacing w:after="0" w:line="240" w:lineRule="auto"/>
      </w:pPr>
      <w:r>
        <w:separator/>
      </w:r>
    </w:p>
  </w:endnote>
  <w:endnote w:type="continuationSeparator" w:id="0">
    <w:p w:rsidR="00ED1735" w:rsidRDefault="00ED1735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ED1735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D22A4">
          <w:rPr>
            <w:lang w:val="en-US"/>
          </w:rPr>
          <w:t>5-11-04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015C7C">
      <w:rPr>
        <w:noProof/>
        <w:lang w:val="en-US"/>
      </w:rPr>
      <w:t>5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015C7C">
      <w:rPr>
        <w:noProof/>
        <w:lang w:val="en-US"/>
      </w:rPr>
      <w:t>5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D22A4">
          <w:rPr>
            <w:lang w:val="en-GB"/>
          </w:rPr>
          <w:t>4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35" w:rsidRDefault="00ED1735" w:rsidP="00011CDB">
      <w:pPr>
        <w:spacing w:after="0" w:line="240" w:lineRule="auto"/>
      </w:pPr>
      <w:r>
        <w:separator/>
      </w:r>
    </w:p>
  </w:footnote>
  <w:footnote w:type="continuationSeparator" w:id="0">
    <w:p w:rsidR="00ED1735" w:rsidRDefault="00ED1735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62857"/>
    <w:rsid w:val="00064587"/>
    <w:rsid w:val="00070591"/>
    <w:rsid w:val="00074AEE"/>
    <w:rsid w:val="00074BFC"/>
    <w:rsid w:val="000812BB"/>
    <w:rsid w:val="000824E1"/>
    <w:rsid w:val="00091D53"/>
    <w:rsid w:val="00093772"/>
    <w:rsid w:val="00096195"/>
    <w:rsid w:val="000A2C77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6358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AF2"/>
    <w:rsid w:val="001833B3"/>
    <w:rsid w:val="00186E8A"/>
    <w:rsid w:val="00190158"/>
    <w:rsid w:val="00194508"/>
    <w:rsid w:val="00194A18"/>
    <w:rsid w:val="0019714B"/>
    <w:rsid w:val="001A4A72"/>
    <w:rsid w:val="001A737B"/>
    <w:rsid w:val="001B3944"/>
    <w:rsid w:val="001B5507"/>
    <w:rsid w:val="001C5959"/>
    <w:rsid w:val="001C7EE5"/>
    <w:rsid w:val="001D6BFC"/>
    <w:rsid w:val="001F1053"/>
    <w:rsid w:val="001F3084"/>
    <w:rsid w:val="001F6111"/>
    <w:rsid w:val="001F7074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60ADD"/>
    <w:rsid w:val="00260D85"/>
    <w:rsid w:val="0026124A"/>
    <w:rsid w:val="00271E0F"/>
    <w:rsid w:val="00273DA0"/>
    <w:rsid w:val="0027519E"/>
    <w:rsid w:val="00280F58"/>
    <w:rsid w:val="002904B1"/>
    <w:rsid w:val="002A75F8"/>
    <w:rsid w:val="002B017F"/>
    <w:rsid w:val="002B52FB"/>
    <w:rsid w:val="002B7861"/>
    <w:rsid w:val="002C4702"/>
    <w:rsid w:val="002C65B3"/>
    <w:rsid w:val="002E067F"/>
    <w:rsid w:val="002E2A55"/>
    <w:rsid w:val="00302AFB"/>
    <w:rsid w:val="00307788"/>
    <w:rsid w:val="00311B2F"/>
    <w:rsid w:val="00312E43"/>
    <w:rsid w:val="003158D5"/>
    <w:rsid w:val="00326A1B"/>
    <w:rsid w:val="00326FEE"/>
    <w:rsid w:val="00336D25"/>
    <w:rsid w:val="003370A3"/>
    <w:rsid w:val="003377AC"/>
    <w:rsid w:val="0035628D"/>
    <w:rsid w:val="003572E7"/>
    <w:rsid w:val="00362EE1"/>
    <w:rsid w:val="0036316E"/>
    <w:rsid w:val="00370296"/>
    <w:rsid w:val="0037371C"/>
    <w:rsid w:val="0037407C"/>
    <w:rsid w:val="00384AC0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C61F5"/>
    <w:rsid w:val="003D22A4"/>
    <w:rsid w:val="003D73D2"/>
    <w:rsid w:val="003F451E"/>
    <w:rsid w:val="004042BD"/>
    <w:rsid w:val="004058DE"/>
    <w:rsid w:val="00413175"/>
    <w:rsid w:val="004157EA"/>
    <w:rsid w:val="00416071"/>
    <w:rsid w:val="00421912"/>
    <w:rsid w:val="0042242C"/>
    <w:rsid w:val="0042263C"/>
    <w:rsid w:val="004240C3"/>
    <w:rsid w:val="00436325"/>
    <w:rsid w:val="00436CAF"/>
    <w:rsid w:val="00446351"/>
    <w:rsid w:val="0045499C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231E"/>
    <w:rsid w:val="00501D2D"/>
    <w:rsid w:val="005165BA"/>
    <w:rsid w:val="005173AC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2D1F"/>
    <w:rsid w:val="00595B03"/>
    <w:rsid w:val="005A1F85"/>
    <w:rsid w:val="005A36E7"/>
    <w:rsid w:val="005A4AC0"/>
    <w:rsid w:val="005C2563"/>
    <w:rsid w:val="005C5B8E"/>
    <w:rsid w:val="005D04BE"/>
    <w:rsid w:val="005D2496"/>
    <w:rsid w:val="005D3E57"/>
    <w:rsid w:val="005E35EC"/>
    <w:rsid w:val="005F346F"/>
    <w:rsid w:val="005F60AC"/>
    <w:rsid w:val="005F7461"/>
    <w:rsid w:val="006048AF"/>
    <w:rsid w:val="00606742"/>
    <w:rsid w:val="00606ACB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7000CE"/>
    <w:rsid w:val="00704CBD"/>
    <w:rsid w:val="00720C59"/>
    <w:rsid w:val="007218A0"/>
    <w:rsid w:val="00731093"/>
    <w:rsid w:val="007329C7"/>
    <w:rsid w:val="00740103"/>
    <w:rsid w:val="00742663"/>
    <w:rsid w:val="00743DE3"/>
    <w:rsid w:val="00756FDC"/>
    <w:rsid w:val="00757BAB"/>
    <w:rsid w:val="00775766"/>
    <w:rsid w:val="00777D69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322EA"/>
    <w:rsid w:val="0084211A"/>
    <w:rsid w:val="008427D8"/>
    <w:rsid w:val="00845D26"/>
    <w:rsid w:val="00851F86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6191"/>
    <w:rsid w:val="008A7F2F"/>
    <w:rsid w:val="008B51A9"/>
    <w:rsid w:val="008C2B33"/>
    <w:rsid w:val="008D0ACE"/>
    <w:rsid w:val="008D1BAF"/>
    <w:rsid w:val="008D1FC8"/>
    <w:rsid w:val="008D6045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40E5A"/>
    <w:rsid w:val="00941578"/>
    <w:rsid w:val="00950434"/>
    <w:rsid w:val="00951A4B"/>
    <w:rsid w:val="009524A9"/>
    <w:rsid w:val="00961318"/>
    <w:rsid w:val="0096311F"/>
    <w:rsid w:val="00963A4E"/>
    <w:rsid w:val="00967065"/>
    <w:rsid w:val="009702C8"/>
    <w:rsid w:val="00970BF8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52B2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4141"/>
    <w:rsid w:val="00AA2B8F"/>
    <w:rsid w:val="00AB00AA"/>
    <w:rsid w:val="00AB3347"/>
    <w:rsid w:val="00AB4EEC"/>
    <w:rsid w:val="00AC2E4F"/>
    <w:rsid w:val="00AD460D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5EC1"/>
    <w:rsid w:val="00B55F04"/>
    <w:rsid w:val="00B57040"/>
    <w:rsid w:val="00B62053"/>
    <w:rsid w:val="00B62690"/>
    <w:rsid w:val="00B64A75"/>
    <w:rsid w:val="00B80703"/>
    <w:rsid w:val="00B90F39"/>
    <w:rsid w:val="00B93070"/>
    <w:rsid w:val="00B9361F"/>
    <w:rsid w:val="00B93918"/>
    <w:rsid w:val="00BA4106"/>
    <w:rsid w:val="00BB0D02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1605"/>
    <w:rsid w:val="00C059AB"/>
    <w:rsid w:val="00C07F17"/>
    <w:rsid w:val="00C20EEA"/>
    <w:rsid w:val="00C24BEB"/>
    <w:rsid w:val="00C2607D"/>
    <w:rsid w:val="00C34AE1"/>
    <w:rsid w:val="00C50106"/>
    <w:rsid w:val="00C522B2"/>
    <w:rsid w:val="00C530A2"/>
    <w:rsid w:val="00C53335"/>
    <w:rsid w:val="00C536F4"/>
    <w:rsid w:val="00C6371A"/>
    <w:rsid w:val="00C753BA"/>
    <w:rsid w:val="00C75AC8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E23F3"/>
    <w:rsid w:val="00CE52D8"/>
    <w:rsid w:val="00CE5FC1"/>
    <w:rsid w:val="00D05560"/>
    <w:rsid w:val="00D12150"/>
    <w:rsid w:val="00D13013"/>
    <w:rsid w:val="00D1457B"/>
    <w:rsid w:val="00D15DFF"/>
    <w:rsid w:val="00D205FE"/>
    <w:rsid w:val="00D22EBC"/>
    <w:rsid w:val="00D23B9B"/>
    <w:rsid w:val="00D24B83"/>
    <w:rsid w:val="00D30710"/>
    <w:rsid w:val="00D41674"/>
    <w:rsid w:val="00D535B5"/>
    <w:rsid w:val="00D62F62"/>
    <w:rsid w:val="00D65566"/>
    <w:rsid w:val="00D66BEA"/>
    <w:rsid w:val="00D67198"/>
    <w:rsid w:val="00D678C3"/>
    <w:rsid w:val="00D70CC4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B0D6F"/>
    <w:rsid w:val="00DB10D3"/>
    <w:rsid w:val="00DB4C4D"/>
    <w:rsid w:val="00DC01D7"/>
    <w:rsid w:val="00DC32E5"/>
    <w:rsid w:val="00DC3B45"/>
    <w:rsid w:val="00DD309C"/>
    <w:rsid w:val="00DE4421"/>
    <w:rsid w:val="00DE66ED"/>
    <w:rsid w:val="00DF139C"/>
    <w:rsid w:val="00DF5C38"/>
    <w:rsid w:val="00DF5C77"/>
    <w:rsid w:val="00E20EB9"/>
    <w:rsid w:val="00E21079"/>
    <w:rsid w:val="00E4749E"/>
    <w:rsid w:val="00E5720C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42C4"/>
    <w:rsid w:val="00F84420"/>
    <w:rsid w:val="00F86E1D"/>
    <w:rsid w:val="00F93280"/>
    <w:rsid w:val="00F9457A"/>
    <w:rsid w:val="00F95086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board.com/snaekobbi/sprint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naekobbi/testing/tree/master/Test%20protocol/Sprint_4/All%20Agenci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B25CB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7E14CE"/>
    <w:rsid w:val="00826A07"/>
    <w:rsid w:val="00915C16"/>
    <w:rsid w:val="00D86576"/>
    <w:rsid w:val="00DB2050"/>
    <w:rsid w:val="00DD4817"/>
    <w:rsid w:val="00DF707D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1E02D-81D4-4125-9CDB-CB140C3A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Sprint_4</vt:lpstr>
      <vt:lpstr>Testrapport</vt:lpstr>
    </vt:vector>
  </TitlesOfParts>
  <Manager/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Sprint_4</dc:title>
  <dc:subject/>
  <dc:creator/>
  <cp:keywords/>
  <dc:description/>
  <cp:lastModifiedBy/>
  <cp:revision>1</cp:revision>
  <dcterms:created xsi:type="dcterms:W3CDTF">2015-11-04T15:33:00Z</dcterms:created>
  <dcterms:modified xsi:type="dcterms:W3CDTF">2015-11-04T15:33:00Z</dcterms:modified>
  <cp:category>2015-11-04</cp:category>
  <cp:contentStatus/>
</cp:coreProperties>
</file>