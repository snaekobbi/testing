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0F50DF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154E67">
              <w:rPr>
                <w:lang w:val="en-GB"/>
              </w:rPr>
              <w:t xml:space="preserve"> Sprint_7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2C7554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2016-02-16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p w:rsidR="009674DF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3399893" w:history="1">
        <w:r w:rsidR="009674DF" w:rsidRPr="00837983">
          <w:rPr>
            <w:rStyle w:val="Hyperlink"/>
            <w:noProof/>
          </w:rPr>
          <w:t>1 Introduction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_Toc443399893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3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894" w:history="1">
        <w:r w:rsidR="009674DF" w:rsidRPr="00837983">
          <w:rPr>
            <w:rStyle w:val="Hyperlink"/>
            <w:noProof/>
          </w:rPr>
          <w:t>2 Overview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_Toc443399894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3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5" w:history="1">
        <w:r w:rsidR="009674DF" w:rsidRPr="00837983">
          <w:rPr>
            <w:rStyle w:val="Hyperlink"/>
            <w:noProof/>
            <w:lang w:val="en-US"/>
          </w:rPr>
          <w:t>2.1 Project sprint schedule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_Toc443399895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3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6" w:history="1">
        <w:r w:rsidR="009674DF" w:rsidRPr="00837983">
          <w:rPr>
            <w:rStyle w:val="Hyperlink"/>
            <w:noProof/>
            <w:lang w:val="en-US"/>
          </w:rPr>
          <w:t>2.2 Test summary for Sprint_7, WK01.4 – 04.4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_Toc443399896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3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7" w:history="1">
        <w:r w:rsidR="009674DF" w:rsidRPr="00837983">
          <w:rPr>
            <w:rStyle w:val="Hyperlink"/>
            <w:noProof/>
            <w:lang w:val="en-US"/>
          </w:rPr>
          <w:t>2.3 Te</w:t>
        </w:r>
        <w:r w:rsidR="009674DF" w:rsidRPr="00837983">
          <w:rPr>
            <w:rStyle w:val="Hyperlink"/>
            <w:noProof/>
          </w:rPr>
          <w:t>st protocol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_Toc443399897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898" w:history="1">
        <w:r w:rsidR="009674DF" w:rsidRPr="00837983">
          <w:rPr>
            <w:rStyle w:val="Hyperlink"/>
            <w:noProof/>
            <w:lang w:val="en-US"/>
          </w:rPr>
          <w:t>2.4</w:t>
        </w:r>
        <w:r w:rsidR="009674DF" w:rsidRPr="00837983">
          <w:rPr>
            <w:rStyle w:val="Hyperlink"/>
            <w:noProof/>
          </w:rPr>
          <w:t xml:space="preserve"> Approval criteria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_Toc443399898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899" w:history="1">
        <w:r w:rsidR="009674DF" w:rsidRPr="00837983">
          <w:rPr>
            <w:rStyle w:val="Hyperlink"/>
            <w:noProof/>
          </w:rPr>
          <w:t>3 Test Execution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_Toc443399899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900" w:history="1">
        <w:r w:rsidR="009674DF" w:rsidRPr="00837983">
          <w:rPr>
            <w:rStyle w:val="Hyperlink"/>
            <w:noProof/>
            <w:lang w:val="en-US"/>
          </w:rPr>
          <w:t>3.1</w:t>
        </w:r>
        <w:r w:rsidR="009674DF" w:rsidRPr="00837983">
          <w:rPr>
            <w:rStyle w:val="Hyperlink"/>
            <w:noProof/>
          </w:rPr>
          <w:t xml:space="preserve"> System Testing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_Toc443399900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901" w:history="1">
        <w:r w:rsidR="009674DF" w:rsidRPr="00837983">
          <w:rPr>
            <w:rStyle w:val="Hyperlink"/>
            <w:noProof/>
            <w:lang w:val="en-US"/>
          </w:rPr>
          <w:t>3.2</w:t>
        </w:r>
        <w:r w:rsidR="009674DF" w:rsidRPr="00837983">
          <w:rPr>
            <w:rStyle w:val="Hyperlink"/>
            <w:noProof/>
          </w:rPr>
          <w:t xml:space="preserve"> Acceptance Testing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_Toc443399901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902" w:history="1">
        <w:r w:rsidR="009674DF" w:rsidRPr="00837983">
          <w:rPr>
            <w:rStyle w:val="Hyperlink"/>
            <w:noProof/>
            <w:lang w:val="en-US"/>
          </w:rPr>
          <w:t>4 Defects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_Toc443399902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43399903" w:history="1">
        <w:r w:rsidR="009674DF" w:rsidRPr="00837983">
          <w:rPr>
            <w:rStyle w:val="Hyperlink"/>
            <w:noProof/>
            <w:lang w:val="en-US"/>
          </w:rPr>
          <w:t>4.1 Defect overview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_Toc443399903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9674DF" w:rsidRDefault="00153336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43399904" w:history="1">
        <w:r w:rsidR="009674DF" w:rsidRPr="00837983">
          <w:rPr>
            <w:rStyle w:val="Hyperlink"/>
            <w:noProof/>
          </w:rPr>
          <w:t>5 Test Manager Comments</w:t>
        </w:r>
        <w:r w:rsidR="009674DF">
          <w:rPr>
            <w:noProof/>
            <w:webHidden/>
          </w:rPr>
          <w:tab/>
        </w:r>
        <w:r w:rsidR="009674DF">
          <w:rPr>
            <w:noProof/>
            <w:webHidden/>
          </w:rPr>
          <w:fldChar w:fldCharType="begin"/>
        </w:r>
        <w:r w:rsidR="009674DF">
          <w:rPr>
            <w:noProof/>
            <w:webHidden/>
          </w:rPr>
          <w:instrText xml:space="preserve"> PAGEREF _Toc443399904 \h </w:instrText>
        </w:r>
        <w:r w:rsidR="009674DF">
          <w:rPr>
            <w:noProof/>
            <w:webHidden/>
          </w:rPr>
        </w:r>
        <w:r w:rsidR="009674DF">
          <w:rPr>
            <w:noProof/>
            <w:webHidden/>
          </w:rPr>
          <w:fldChar w:fldCharType="separate"/>
        </w:r>
        <w:r w:rsidR="009674DF">
          <w:rPr>
            <w:noProof/>
            <w:webHidden/>
          </w:rPr>
          <w:t>4</w:t>
        </w:r>
        <w:r w:rsidR="009674DF"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0" w:name="_Toc443399893"/>
      <w:proofErr w:type="spellStart"/>
      <w:r w:rsidR="0037407C">
        <w:lastRenderedPageBreak/>
        <w:t>Introduction</w:t>
      </w:r>
      <w:bookmarkEnd w:id="0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1" w:name="_Toc443399894"/>
      <w:proofErr w:type="spellStart"/>
      <w:r>
        <w:t>O</w:t>
      </w:r>
      <w:r w:rsidR="00D05560">
        <w:t>verview</w:t>
      </w:r>
      <w:bookmarkEnd w:id="1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2" w:name="_Toc443399895"/>
      <w:r>
        <w:rPr>
          <w:lang w:val="en-US"/>
        </w:rPr>
        <w:t>Project sprint schedule</w:t>
      </w:r>
      <w:bookmarkEnd w:id="2"/>
    </w:p>
    <w:p w:rsidR="007D1DDB" w:rsidRDefault="00153336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3" w:name="_Toc443399896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F718D1">
        <w:rPr>
          <w:lang w:val="en-US"/>
        </w:rPr>
        <w:t>7, WK01.4 – 04</w:t>
      </w:r>
      <w:r w:rsidR="00093772" w:rsidRPr="00093772">
        <w:rPr>
          <w:lang w:val="en-US"/>
        </w:rPr>
        <w:t>.4</w:t>
      </w:r>
      <w:bookmarkEnd w:id="3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FI</w:t>
            </w:r>
          </w:p>
        </w:tc>
        <w:tc>
          <w:tcPr>
            <w:tcW w:w="1084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NL</w:t>
            </w:r>
          </w:p>
        </w:tc>
        <w:tc>
          <w:tcPr>
            <w:tcW w:w="1085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192678">
              <w:rPr>
                <w:bCs w:val="0"/>
                <w:color w:val="000000" w:themeColor="text1"/>
              </w:rPr>
              <w:t>NO</w:t>
            </w:r>
          </w:p>
        </w:tc>
        <w:tc>
          <w:tcPr>
            <w:tcW w:w="1083" w:type="dxa"/>
          </w:tcPr>
          <w:p w:rsidR="005D04BE" w:rsidRPr="00192678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rPr>
                <w:color w:val="000000" w:themeColor="text1"/>
              </w:rPr>
              <w:t>SE</w:t>
            </w: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CC4003" w:rsidRDefault="00964A39" w:rsidP="00964A39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4.3:36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CC4003" w:rsidRDefault="00964A39" w:rsidP="00964A39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4.3:38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</w:p>
        </w:tc>
      </w:tr>
      <w:tr w:rsidR="00964A39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964A39" w:rsidRPr="00CC4003" w:rsidRDefault="00964A39" w:rsidP="00964A39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4.3:42</w:t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964A39" w:rsidRPr="00CC4003" w:rsidRDefault="00964A39" w:rsidP="00964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964A39" w:rsidRPr="00CC4003" w:rsidRDefault="00964A39" w:rsidP="00964A39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4.4:56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332051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4A174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6C1951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Default="00E84828" w:rsidP="00E84828">
            <w:r>
              <w:t>4.4:57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332051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4A174A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1F39F6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E84828" w:rsidRPr="00964A39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1F39F6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E84828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84828" w:rsidRPr="00CC4003" w:rsidRDefault="00E84828" w:rsidP="00E84828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4.4:58</w:t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E84828" w:rsidRPr="00CC4003" w:rsidRDefault="00E84828" w:rsidP="00E848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E84828" w:rsidRPr="00CC4003" w:rsidRDefault="00E84828" w:rsidP="00E8482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Default="00495DFD" w:rsidP="00495DFD">
            <w:r>
              <w:t>4.4:65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F39F6" w:rsidRDefault="00332051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F39F6" w:rsidRDefault="004A174A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F39F6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F39F6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1F39F6" w:rsidRDefault="00495DFD" w:rsidP="00495DF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495DFD" w:rsidRPr="001F39F6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92678">
              <w:rPr>
                <w:color w:val="000000" w:themeColor="text1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CC4003" w:rsidRDefault="00495DFD" w:rsidP="00495DFD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4.4:66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CC4003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CC4003" w:rsidRDefault="00495DFD" w:rsidP="00495DFD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4.4:67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CC4003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CC4003" w:rsidRDefault="00495DFD" w:rsidP="00495DFD">
            <w:pPr>
              <w:rPr>
                <w:strike/>
                <w:color w:val="AEAAAA" w:themeColor="background2" w:themeShade="BF"/>
              </w:rPr>
            </w:pPr>
            <w:r w:rsidRPr="00CC4003">
              <w:rPr>
                <w:strike/>
                <w:color w:val="AEAAAA" w:themeColor="background2" w:themeShade="BF"/>
              </w:rPr>
              <w:t>4.4:69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495DFD" w:rsidRPr="00CC4003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CC4003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Pr="00BD2F92" w:rsidRDefault="00495DFD" w:rsidP="00495DFD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E417EB" w:rsidP="00495DF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495DFD" w:rsidRPr="001F39F6" w:rsidRDefault="00495DFD" w:rsidP="00495DF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Default="00495DFD" w:rsidP="00495DFD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2D31C9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92678"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495DFD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495DFD" w:rsidRDefault="00495DFD" w:rsidP="00495DFD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3916C5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916C5">
              <w:rPr>
                <w:color w:val="00B05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495DFD" w:rsidRPr="00192678" w:rsidRDefault="00495DFD" w:rsidP="00495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495DFD" w:rsidRPr="001F39F6" w:rsidRDefault="00495DFD" w:rsidP="00495DFD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lang w:val="en-US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495DFD" w:rsidRPr="00192678" w:rsidRDefault="00495DFD" w:rsidP="00495DF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7613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Default="00D67613" w:rsidP="00D67613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D67613" w:rsidRDefault="00D67613" w:rsidP="00D676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4" w:type="dxa"/>
            <w:shd w:val="clear" w:color="auto" w:fill="FFFFFF" w:themeFill="background1"/>
          </w:tcPr>
          <w:p w:rsidR="003916C5" w:rsidRPr="00D67613" w:rsidRDefault="003916C5" w:rsidP="003916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16C5">
              <w:rPr>
                <w:color w:val="FF0000"/>
              </w:rPr>
              <w:sym w:font="Wingdings" w:char="F0FE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192678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D67613" w:rsidRPr="00192678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5" w:type="dxa"/>
            <w:shd w:val="clear" w:color="auto" w:fill="FFFFFF" w:themeFill="background1"/>
          </w:tcPr>
          <w:p w:rsidR="00D67613" w:rsidRPr="00192678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D67613" w:rsidRPr="00192678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4.6:92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4.7:96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4.7:101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  <w:tr w:rsidR="00D67613" w:rsidRPr="001F39F6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D67613" w:rsidRPr="00CC4003" w:rsidRDefault="00D67613" w:rsidP="00D67613">
            <w:pPr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  <w:lang w:val="en-US"/>
              </w:rP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D67613" w:rsidRPr="00CC4003" w:rsidRDefault="00D67613" w:rsidP="00D676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D67613" w:rsidRPr="00CC4003" w:rsidRDefault="00D67613" w:rsidP="00D6761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AEAAAA" w:themeColor="background2" w:themeShade="BF"/>
                <w:lang w:val="en-US"/>
              </w:rPr>
            </w:pPr>
            <w:r w:rsidRPr="00CC4003">
              <w:rPr>
                <w:strike/>
                <w:color w:val="AEAAAA" w:themeColor="background2" w:themeShade="BF"/>
              </w:rPr>
              <w:sym w:font="Wingdings" w:char="F0A8"/>
            </w:r>
          </w:p>
        </w:tc>
      </w:tr>
    </w:tbl>
    <w:p w:rsidR="002D31C9" w:rsidRPr="00E417EB" w:rsidRDefault="002D31C9" w:rsidP="00E417EB">
      <w:pPr>
        <w:tabs>
          <w:tab w:val="left" w:pos="4780"/>
        </w:tabs>
        <w:ind w:left="720" w:hanging="720"/>
        <w:rPr>
          <w:color w:val="00B050"/>
        </w:rPr>
      </w:pPr>
    </w:p>
    <w:p w:rsid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00B050"/>
          <w:sz w:val="18"/>
          <w:lang w:val="en-US"/>
        </w:rPr>
      </w:pPr>
      <w:r w:rsidRPr="002D31C9">
        <w:rPr>
          <w:color w:val="00B050"/>
        </w:rPr>
        <w:sym w:font="Wingdings" w:char="F0FE"/>
      </w:r>
      <w:r>
        <w:rPr>
          <w:i/>
          <w:color w:val="00B050"/>
          <w:sz w:val="18"/>
          <w:lang w:val="en-US"/>
        </w:rPr>
        <w:t xml:space="preserve"> </w:t>
      </w:r>
      <w:r w:rsidR="00480F61"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Pr="002D31C9" w:rsidRDefault="002D31C9" w:rsidP="002D31C9">
      <w:pPr>
        <w:pStyle w:val="ListParagraph"/>
        <w:numPr>
          <w:ilvl w:val="0"/>
          <w:numId w:val="0"/>
        </w:numPr>
        <w:tabs>
          <w:tab w:val="left" w:pos="4780"/>
        </w:tabs>
        <w:ind w:left="720"/>
        <w:rPr>
          <w:i/>
          <w:color w:val="FF0000"/>
          <w:sz w:val="18"/>
          <w:lang w:val="en-US"/>
        </w:rPr>
      </w:pPr>
      <w:r w:rsidRPr="002D31C9">
        <w:rPr>
          <w:color w:val="FF0000"/>
        </w:rPr>
        <w:lastRenderedPageBreak/>
        <w:sym w:font="Wingdings" w:char="F0FE"/>
      </w:r>
      <w:r w:rsidRPr="002D31C9">
        <w:rPr>
          <w:color w:val="FF0000"/>
          <w:lang w:val="en-US"/>
        </w:rPr>
        <w:t xml:space="preserve"> </w:t>
      </w:r>
      <w:r w:rsidR="00393396" w:rsidRPr="002D31C9">
        <w:rPr>
          <w:i/>
          <w:color w:val="FF0000"/>
          <w:sz w:val="18"/>
          <w:lang w:val="en-US"/>
        </w:rPr>
        <w:t xml:space="preserve">Red indicates a Fail test </w:t>
      </w:r>
      <w:r w:rsidR="00C5157A" w:rsidRPr="002D31C9">
        <w:rPr>
          <w:i/>
          <w:color w:val="FF0000"/>
          <w:sz w:val="18"/>
          <w:lang w:val="en-US"/>
        </w:rPr>
        <w:t>verdict</w:t>
      </w:r>
    </w:p>
    <w:p w:rsidR="0062157D" w:rsidRPr="002D31C9" w:rsidRDefault="0062157D" w:rsidP="009A03E7">
      <w:pPr>
        <w:pStyle w:val="NumRubrik2"/>
        <w:rPr>
          <w:lang w:val="en-US"/>
        </w:rPr>
      </w:pPr>
      <w:bookmarkStart w:id="4" w:name="_Toc443399897"/>
      <w:r w:rsidRPr="001F39F6">
        <w:rPr>
          <w:lang w:val="en-US"/>
        </w:rPr>
        <w:t>Te</w:t>
      </w:r>
      <w:r w:rsidRPr="002D31C9">
        <w:rPr>
          <w:lang w:val="en-US"/>
        </w:rPr>
        <w:t>st protocol</w:t>
      </w:r>
      <w:bookmarkEnd w:id="4"/>
    </w:p>
    <w:p w:rsidR="002574D6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</w:p>
    <w:p w:rsidR="00881EE1" w:rsidRDefault="00153336" w:rsidP="0062157D">
      <w:pPr>
        <w:rPr>
          <w:rStyle w:val="Hyperlink"/>
          <w:lang w:val="en-US"/>
        </w:rPr>
      </w:pPr>
      <w:hyperlink r:id="rId11" w:history="1">
        <w:r w:rsidR="00881EE1" w:rsidRPr="00BA1B25">
          <w:rPr>
            <w:rStyle w:val="Hyperlink"/>
            <w:lang w:val="en-US"/>
          </w:rPr>
          <w:t>https://github.com/snaekobbi/testing/blob/master/Test%20protocol/Sprint_7/All%20Agencies/System%20Test%20protocol_Braille%20DP2_Sprint%207_All%20Agencies.xlsx</w:t>
        </w:r>
      </w:hyperlink>
    </w:p>
    <w:p w:rsidR="00142510" w:rsidRDefault="00040BF5" w:rsidP="009A03E7">
      <w:pPr>
        <w:pStyle w:val="NumRubrik2"/>
      </w:pPr>
      <w:bookmarkStart w:id="5" w:name="_Toc443399898"/>
      <w:bookmarkStart w:id="6" w:name="_GoBack"/>
      <w:bookmarkEnd w:id="6"/>
      <w:proofErr w:type="spellStart"/>
      <w:r>
        <w:t>Approval</w:t>
      </w:r>
      <w:proofErr w:type="spellEnd"/>
      <w:r>
        <w:t xml:space="preserve"> </w:t>
      </w:r>
      <w:proofErr w:type="spellStart"/>
      <w:r>
        <w:t>criteria</w:t>
      </w:r>
      <w:bookmarkEnd w:id="5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7" w:name="_Toc443399899"/>
      <w:r>
        <w:t xml:space="preserve">Test </w:t>
      </w:r>
      <w:proofErr w:type="spellStart"/>
      <w:r>
        <w:t>E</w:t>
      </w:r>
      <w:r w:rsidR="00040BF5">
        <w:t>xecution</w:t>
      </w:r>
      <w:bookmarkEnd w:id="7"/>
      <w:proofErr w:type="spellEnd"/>
    </w:p>
    <w:p w:rsidR="00BD2F92" w:rsidRDefault="004A656D" w:rsidP="004A656D">
      <w:pPr>
        <w:pStyle w:val="NumRubrik2"/>
      </w:pPr>
      <w:bookmarkStart w:id="8" w:name="_Toc443399900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8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>all test p</w:t>
      </w:r>
      <w:r w:rsidR="004572C7">
        <w:rPr>
          <w:lang w:val="en-US"/>
        </w:rPr>
        <w:t xml:space="preserve">articipation was </w:t>
      </w:r>
      <w:r w:rsidR="00D45FAE">
        <w:rPr>
          <w:lang w:val="en-US"/>
        </w:rPr>
        <w:t>67</w:t>
      </w:r>
      <w:r w:rsidR="00124CFF">
        <w:rPr>
          <w:lang w:val="en-US"/>
        </w:rPr>
        <w:t xml:space="preserve">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D45FAE">
        <w:rPr>
          <w:lang w:val="en-US"/>
        </w:rPr>
        <w:t>test success rate of 80</w:t>
      </w:r>
      <w:r>
        <w:rPr>
          <w:lang w:val="en-US"/>
        </w:rPr>
        <w:t>%.</w:t>
      </w:r>
      <w:r w:rsidR="004572C7">
        <w:rPr>
          <w:lang w:val="en-US"/>
        </w:rPr>
        <w:t xml:space="preserve"> </w:t>
      </w:r>
      <w:r w:rsidR="00653C06">
        <w:rPr>
          <w:b/>
          <w:lang w:val="en-US"/>
        </w:rPr>
        <w:t>However, only 4</w:t>
      </w:r>
      <w:r w:rsidR="004572C7" w:rsidRPr="004572C7">
        <w:rPr>
          <w:b/>
          <w:lang w:val="en-US"/>
        </w:rPr>
        <w:t xml:space="preserve">0% of the initially planned </w:t>
      </w:r>
      <w:r w:rsidR="00653C06">
        <w:rPr>
          <w:b/>
          <w:lang w:val="en-US"/>
        </w:rPr>
        <w:t xml:space="preserve">and committed </w:t>
      </w:r>
      <w:r w:rsidR="004572C7" w:rsidRPr="004572C7">
        <w:rPr>
          <w:b/>
          <w:lang w:val="en-US"/>
        </w:rPr>
        <w:t xml:space="preserve">features were actually </w:t>
      </w:r>
      <w:r w:rsidR="00E47569">
        <w:rPr>
          <w:b/>
          <w:lang w:val="en-US"/>
        </w:rPr>
        <w:t xml:space="preserve">fully </w:t>
      </w:r>
      <w:r w:rsidR="004572C7" w:rsidRPr="004572C7">
        <w:rPr>
          <w:b/>
          <w:lang w:val="en-US"/>
        </w:rPr>
        <w:t>implemented</w:t>
      </w:r>
      <w:r w:rsidR="00E47569">
        <w:rPr>
          <w:b/>
          <w:lang w:val="en-US"/>
        </w:rPr>
        <w:t xml:space="preserve"> and ready for test </w:t>
      </w:r>
      <w:r w:rsidR="00612611">
        <w:rPr>
          <w:b/>
          <w:lang w:val="en-US"/>
        </w:rPr>
        <w:t>in the sprint</w:t>
      </w:r>
      <w:r w:rsidR="004572C7" w:rsidRPr="004572C7">
        <w:rPr>
          <w:b/>
          <w:lang w:val="en-US"/>
        </w:rPr>
        <w:t>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E57C90"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43399901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9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1B5D24">
        <w:rPr>
          <w:lang w:val="en-US"/>
        </w:rPr>
        <w:t>is</w:t>
      </w:r>
      <w:r w:rsidR="001827F5">
        <w:rPr>
          <w:lang w:val="en-US"/>
        </w:rPr>
        <w:t xml:space="preserve"> </w:t>
      </w:r>
      <w:r w:rsidR="00612611">
        <w:rPr>
          <w:lang w:val="en-US"/>
        </w:rPr>
        <w:t xml:space="preserve">planned </w:t>
      </w:r>
      <w:r w:rsidR="001B5D24">
        <w:rPr>
          <w:lang w:val="en-US"/>
        </w:rPr>
        <w:t xml:space="preserve">to be </w:t>
      </w:r>
      <w:r w:rsidR="003B4352">
        <w:rPr>
          <w:lang w:val="en-US"/>
        </w:rPr>
        <w:t>started after sprint 8</w:t>
      </w:r>
      <w:r w:rsidR="00872C0E">
        <w:rPr>
          <w:lang w:val="en-US"/>
        </w:rPr>
        <w:t>, i.e. upon production readiness,</w:t>
      </w:r>
      <w:r w:rsidR="003B4352">
        <w:rPr>
          <w:lang w:val="en-US"/>
        </w:rPr>
        <w:t xml:space="preserve"> </w:t>
      </w:r>
      <w:r w:rsidR="001B5D24">
        <w:rPr>
          <w:lang w:val="en-US"/>
        </w:rPr>
        <w:t>by</w:t>
      </w:r>
      <w:r w:rsidR="00612611">
        <w:rPr>
          <w:lang w:val="en-US"/>
        </w:rPr>
        <w:t xml:space="preserve"> </w:t>
      </w:r>
      <w:r w:rsidR="001B5D24">
        <w:rPr>
          <w:lang w:val="en-US"/>
        </w:rPr>
        <w:t xml:space="preserve">the various </w:t>
      </w:r>
      <w:r w:rsidR="00612611">
        <w:rPr>
          <w:lang w:val="en-US"/>
        </w:rPr>
        <w:t xml:space="preserve">agencies </w:t>
      </w:r>
      <w:r w:rsidR="00CF3E2D">
        <w:rPr>
          <w:lang w:val="en-US"/>
        </w:rPr>
        <w:t xml:space="preserve">and </w:t>
      </w:r>
      <w:r w:rsidR="00612611">
        <w:rPr>
          <w:lang w:val="en-US"/>
        </w:rPr>
        <w:t>will be organized in time for the February</w:t>
      </w:r>
      <w:r w:rsidR="001B5D24">
        <w:rPr>
          <w:lang w:val="en-US"/>
        </w:rPr>
        <w:t>/March</w:t>
      </w:r>
      <w:r w:rsidR="00612611">
        <w:rPr>
          <w:lang w:val="en-US"/>
        </w:rPr>
        <w:t xml:space="preserve"> 2016 mile stone.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43399902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43399903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153336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</w:p>
    <w:p w:rsidR="007F5E57" w:rsidRDefault="007F5E57" w:rsidP="007F5E57">
      <w:pPr>
        <w:pStyle w:val="NumRubrik1"/>
      </w:pPr>
      <w:bookmarkStart w:id="13" w:name="_Toc443399904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3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D42B97">
        <w:rPr>
          <w:lang w:val="en-US"/>
        </w:rPr>
        <w:t>included</w:t>
      </w:r>
      <w:r w:rsidR="003B4352">
        <w:rPr>
          <w:lang w:val="en-US"/>
        </w:rPr>
        <w:t xml:space="preserve"> a total of 18 features, including continuous development and tweaking of previous sprint features</w:t>
      </w:r>
      <w:r w:rsidR="00D55F31">
        <w:rPr>
          <w:lang w:val="en-US"/>
        </w:rPr>
        <w:t xml:space="preserve">. </w:t>
      </w:r>
      <w:r w:rsidR="003B4352">
        <w:rPr>
          <w:lang w:val="en-US"/>
        </w:rPr>
        <w:t xml:space="preserve">Despite the average </w:t>
      </w:r>
      <w:r w:rsidR="005D60D0">
        <w:rPr>
          <w:lang w:val="en-US"/>
        </w:rPr>
        <w:t xml:space="preserve">amount of </w:t>
      </w:r>
      <w:r w:rsidR="003B4352">
        <w:rPr>
          <w:lang w:val="en-US"/>
        </w:rPr>
        <w:t xml:space="preserve">key </w:t>
      </w:r>
      <w:r w:rsidR="00857000">
        <w:rPr>
          <w:lang w:val="en-US"/>
        </w:rPr>
        <w:t xml:space="preserve">and basic </w:t>
      </w:r>
      <w:r w:rsidR="003B4352">
        <w:rPr>
          <w:lang w:val="en-US"/>
        </w:rPr>
        <w:t xml:space="preserve">table and volume breaking </w:t>
      </w:r>
      <w:r w:rsidR="005D60D0">
        <w:rPr>
          <w:lang w:val="en-US"/>
        </w:rPr>
        <w:t xml:space="preserve">features to </w:t>
      </w:r>
      <w:r w:rsidR="0044418E">
        <w:rPr>
          <w:lang w:val="en-US"/>
        </w:rPr>
        <w:t xml:space="preserve">finally </w:t>
      </w:r>
      <w:r w:rsidR="003B4352">
        <w:rPr>
          <w:lang w:val="en-US"/>
        </w:rPr>
        <w:t>be tested (7/18</w:t>
      </w:r>
      <w:r w:rsidR="005D60D0">
        <w:rPr>
          <w:lang w:val="en-US"/>
        </w:rPr>
        <w:t>), t</w:t>
      </w:r>
      <w:r w:rsidR="00D55F31">
        <w:rPr>
          <w:lang w:val="en-US"/>
        </w:rPr>
        <w:t>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3B4352">
        <w:rPr>
          <w:lang w:val="en-US"/>
        </w:rPr>
        <w:t>slightly delayed.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3B4352">
        <w:rPr>
          <w:lang w:val="en-US"/>
        </w:rPr>
        <w:t>8</w:t>
      </w:r>
      <w:r w:rsidR="00191A8A">
        <w:rPr>
          <w:lang w:val="en-US"/>
        </w:rPr>
        <w:t xml:space="preserve">, is planned to start on </w:t>
      </w:r>
      <w:r w:rsidR="003B4352">
        <w:rPr>
          <w:lang w:val="en-US"/>
        </w:rPr>
        <w:t>February 11, 2016 i.e. week 06</w:t>
      </w:r>
      <w:r w:rsidR="00191A8A">
        <w:rPr>
          <w:lang w:val="en-US"/>
        </w:rPr>
        <w:t>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336" w:rsidRDefault="00153336" w:rsidP="00011CDB">
      <w:pPr>
        <w:spacing w:after="0" w:line="240" w:lineRule="auto"/>
      </w:pPr>
      <w:r>
        <w:separator/>
      </w:r>
    </w:p>
  </w:endnote>
  <w:endnote w:type="continuationSeparator" w:id="0">
    <w:p w:rsidR="00153336" w:rsidRDefault="00153336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153336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2C7554">
          <w:rPr>
            <w:lang w:val="en-US"/>
          </w:rPr>
          <w:t>6-02-16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0F50DF">
      <w:rPr>
        <w:noProof/>
        <w:lang w:val="en-US"/>
      </w:rPr>
      <w:t>4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0F50DF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D42B97">
          <w:rPr>
            <w:lang w:val="en-GB"/>
          </w:rPr>
          <w:t>7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336" w:rsidRDefault="00153336" w:rsidP="00011CDB">
      <w:pPr>
        <w:spacing w:after="0" w:line="240" w:lineRule="auto"/>
      </w:pPr>
      <w:r>
        <w:separator/>
      </w:r>
    </w:p>
  </w:footnote>
  <w:footnote w:type="continuationSeparator" w:id="0">
    <w:p w:rsidR="00153336" w:rsidRDefault="00153336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14CC4C00"/>
    <w:lvl w:ilvl="0" w:tplc="23D6308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534CC"/>
    <w:rsid w:val="000553F3"/>
    <w:rsid w:val="00062857"/>
    <w:rsid w:val="00064587"/>
    <w:rsid w:val="00070591"/>
    <w:rsid w:val="00071942"/>
    <w:rsid w:val="00074AEE"/>
    <w:rsid w:val="00074BFC"/>
    <w:rsid w:val="000812BB"/>
    <w:rsid w:val="000824E1"/>
    <w:rsid w:val="000847EB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50DF"/>
    <w:rsid w:val="000F644E"/>
    <w:rsid w:val="00102AD7"/>
    <w:rsid w:val="00103AE4"/>
    <w:rsid w:val="00103EDB"/>
    <w:rsid w:val="00112644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1C7"/>
    <w:rsid w:val="00140511"/>
    <w:rsid w:val="00142510"/>
    <w:rsid w:val="00143050"/>
    <w:rsid w:val="0015017F"/>
    <w:rsid w:val="00151C0A"/>
    <w:rsid w:val="00153336"/>
    <w:rsid w:val="00154E67"/>
    <w:rsid w:val="00161B6B"/>
    <w:rsid w:val="0016415F"/>
    <w:rsid w:val="00164B75"/>
    <w:rsid w:val="00180D77"/>
    <w:rsid w:val="00180FBC"/>
    <w:rsid w:val="00181718"/>
    <w:rsid w:val="001827F5"/>
    <w:rsid w:val="00182AF2"/>
    <w:rsid w:val="001833B3"/>
    <w:rsid w:val="00186E8A"/>
    <w:rsid w:val="00190158"/>
    <w:rsid w:val="00190602"/>
    <w:rsid w:val="00191A8A"/>
    <w:rsid w:val="00192678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B5D24"/>
    <w:rsid w:val="001C5959"/>
    <w:rsid w:val="001C7EE5"/>
    <w:rsid w:val="001D1F4C"/>
    <w:rsid w:val="001D6BFC"/>
    <w:rsid w:val="001E1302"/>
    <w:rsid w:val="001F1053"/>
    <w:rsid w:val="001F3084"/>
    <w:rsid w:val="001F39F6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574D6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6F1D"/>
    <w:rsid w:val="002A75F8"/>
    <w:rsid w:val="002B017F"/>
    <w:rsid w:val="002B0D3E"/>
    <w:rsid w:val="002B52FB"/>
    <w:rsid w:val="002B7861"/>
    <w:rsid w:val="002C4702"/>
    <w:rsid w:val="002C65B3"/>
    <w:rsid w:val="002C7554"/>
    <w:rsid w:val="002D31C9"/>
    <w:rsid w:val="002D33A1"/>
    <w:rsid w:val="002E067F"/>
    <w:rsid w:val="002E2A55"/>
    <w:rsid w:val="0030259B"/>
    <w:rsid w:val="00302AFB"/>
    <w:rsid w:val="00307788"/>
    <w:rsid w:val="00311B2F"/>
    <w:rsid w:val="00312E43"/>
    <w:rsid w:val="003149BE"/>
    <w:rsid w:val="003158D5"/>
    <w:rsid w:val="0032348E"/>
    <w:rsid w:val="00326A1B"/>
    <w:rsid w:val="00326FEE"/>
    <w:rsid w:val="00332051"/>
    <w:rsid w:val="00336D25"/>
    <w:rsid w:val="003370A3"/>
    <w:rsid w:val="003377AC"/>
    <w:rsid w:val="00337886"/>
    <w:rsid w:val="003438F9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16C5"/>
    <w:rsid w:val="00393396"/>
    <w:rsid w:val="00393FE3"/>
    <w:rsid w:val="0039414D"/>
    <w:rsid w:val="003943AC"/>
    <w:rsid w:val="003A0E7A"/>
    <w:rsid w:val="003A2A8A"/>
    <w:rsid w:val="003A39C1"/>
    <w:rsid w:val="003A5142"/>
    <w:rsid w:val="003A5F17"/>
    <w:rsid w:val="003B348B"/>
    <w:rsid w:val="003B4352"/>
    <w:rsid w:val="003B4592"/>
    <w:rsid w:val="003B631E"/>
    <w:rsid w:val="003C61F5"/>
    <w:rsid w:val="003D22A4"/>
    <w:rsid w:val="003D4674"/>
    <w:rsid w:val="003D73D2"/>
    <w:rsid w:val="003F451E"/>
    <w:rsid w:val="004042BD"/>
    <w:rsid w:val="004058DE"/>
    <w:rsid w:val="00413175"/>
    <w:rsid w:val="00414E70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418E"/>
    <w:rsid w:val="00446351"/>
    <w:rsid w:val="0045499C"/>
    <w:rsid w:val="004572C7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95DFD"/>
    <w:rsid w:val="004A02B1"/>
    <w:rsid w:val="004A05DB"/>
    <w:rsid w:val="004A174A"/>
    <w:rsid w:val="004A1BAC"/>
    <w:rsid w:val="004A4325"/>
    <w:rsid w:val="004A656D"/>
    <w:rsid w:val="004B14B3"/>
    <w:rsid w:val="004B50A9"/>
    <w:rsid w:val="004B69DF"/>
    <w:rsid w:val="004C1B17"/>
    <w:rsid w:val="004C68FD"/>
    <w:rsid w:val="004C7085"/>
    <w:rsid w:val="004C756E"/>
    <w:rsid w:val="004D6ADD"/>
    <w:rsid w:val="004E0BAE"/>
    <w:rsid w:val="004E1210"/>
    <w:rsid w:val="004E231E"/>
    <w:rsid w:val="004F2250"/>
    <w:rsid w:val="00501D2D"/>
    <w:rsid w:val="005041F2"/>
    <w:rsid w:val="00507D9F"/>
    <w:rsid w:val="005165BA"/>
    <w:rsid w:val="00516944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2DFA"/>
    <w:rsid w:val="005D3E57"/>
    <w:rsid w:val="005D60D0"/>
    <w:rsid w:val="005E35EC"/>
    <w:rsid w:val="005E7DD8"/>
    <w:rsid w:val="005F346F"/>
    <w:rsid w:val="005F60AC"/>
    <w:rsid w:val="005F7461"/>
    <w:rsid w:val="006048AF"/>
    <w:rsid w:val="00606742"/>
    <w:rsid w:val="00606ACB"/>
    <w:rsid w:val="00612611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3C06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C1951"/>
    <w:rsid w:val="006D2777"/>
    <w:rsid w:val="006E31B9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129B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57000"/>
    <w:rsid w:val="00863EB4"/>
    <w:rsid w:val="008675DE"/>
    <w:rsid w:val="00867696"/>
    <w:rsid w:val="00872496"/>
    <w:rsid w:val="00872C0E"/>
    <w:rsid w:val="00874383"/>
    <w:rsid w:val="008764AC"/>
    <w:rsid w:val="0087779C"/>
    <w:rsid w:val="00881A13"/>
    <w:rsid w:val="00881EE1"/>
    <w:rsid w:val="008858D7"/>
    <w:rsid w:val="00887ABC"/>
    <w:rsid w:val="008A0A0A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2172"/>
    <w:rsid w:val="0096311F"/>
    <w:rsid w:val="00963A4E"/>
    <w:rsid w:val="00964A39"/>
    <w:rsid w:val="00967065"/>
    <w:rsid w:val="009674DF"/>
    <w:rsid w:val="009702C8"/>
    <w:rsid w:val="00970BF8"/>
    <w:rsid w:val="00973BFE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1025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5C4E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1A92"/>
    <w:rsid w:val="00B55EC1"/>
    <w:rsid w:val="00B55F04"/>
    <w:rsid w:val="00B57040"/>
    <w:rsid w:val="00B62053"/>
    <w:rsid w:val="00B62690"/>
    <w:rsid w:val="00B64A75"/>
    <w:rsid w:val="00B657F1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3171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64BE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003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CF5C71"/>
    <w:rsid w:val="00D05560"/>
    <w:rsid w:val="00D12150"/>
    <w:rsid w:val="00D13013"/>
    <w:rsid w:val="00D13552"/>
    <w:rsid w:val="00D1457B"/>
    <w:rsid w:val="00D15DFF"/>
    <w:rsid w:val="00D205FE"/>
    <w:rsid w:val="00D212C8"/>
    <w:rsid w:val="00D21FB1"/>
    <w:rsid w:val="00D22EBC"/>
    <w:rsid w:val="00D23B9B"/>
    <w:rsid w:val="00D24B83"/>
    <w:rsid w:val="00D30710"/>
    <w:rsid w:val="00D41674"/>
    <w:rsid w:val="00D42B97"/>
    <w:rsid w:val="00D45FAE"/>
    <w:rsid w:val="00D535B5"/>
    <w:rsid w:val="00D55F31"/>
    <w:rsid w:val="00D62F62"/>
    <w:rsid w:val="00D64CF6"/>
    <w:rsid w:val="00D65566"/>
    <w:rsid w:val="00D66BEA"/>
    <w:rsid w:val="00D67198"/>
    <w:rsid w:val="00D67613"/>
    <w:rsid w:val="00D678C3"/>
    <w:rsid w:val="00D70CC4"/>
    <w:rsid w:val="00D80AD1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A72EE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33C77"/>
    <w:rsid w:val="00E417EB"/>
    <w:rsid w:val="00E4749E"/>
    <w:rsid w:val="00E47569"/>
    <w:rsid w:val="00E5678C"/>
    <w:rsid w:val="00E5720C"/>
    <w:rsid w:val="00E57C90"/>
    <w:rsid w:val="00E60A59"/>
    <w:rsid w:val="00E64C43"/>
    <w:rsid w:val="00E66815"/>
    <w:rsid w:val="00E70476"/>
    <w:rsid w:val="00E77BAE"/>
    <w:rsid w:val="00E80118"/>
    <w:rsid w:val="00E8482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EE7ABD"/>
    <w:rsid w:val="00F02748"/>
    <w:rsid w:val="00F03AB5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371B3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18D1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A88"/>
    <w:rsid w:val="00FA1EA1"/>
    <w:rsid w:val="00FA23A7"/>
    <w:rsid w:val="00FA425A"/>
    <w:rsid w:val="00FA4A62"/>
    <w:rsid w:val="00FA554A"/>
    <w:rsid w:val="00FB1C43"/>
    <w:rsid w:val="00FB278C"/>
    <w:rsid w:val="00FB34A8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blob/master/Test%20protocol/Sprint_7/All%20Agencies/System%20Test%20protocol_Braille%20DP2_Sprint%207_All%20Agencies.xlsx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2D1AA8"/>
    <w:rsid w:val="00316BE2"/>
    <w:rsid w:val="00370CF0"/>
    <w:rsid w:val="003A4DA3"/>
    <w:rsid w:val="004A7C80"/>
    <w:rsid w:val="004B3DD0"/>
    <w:rsid w:val="004B6D73"/>
    <w:rsid w:val="00513EC7"/>
    <w:rsid w:val="00524C0E"/>
    <w:rsid w:val="00595435"/>
    <w:rsid w:val="005C61A9"/>
    <w:rsid w:val="005D1D51"/>
    <w:rsid w:val="00685A2A"/>
    <w:rsid w:val="006D67B1"/>
    <w:rsid w:val="007E14CE"/>
    <w:rsid w:val="00826A07"/>
    <w:rsid w:val="00915C16"/>
    <w:rsid w:val="009358A4"/>
    <w:rsid w:val="00A14168"/>
    <w:rsid w:val="00B044E4"/>
    <w:rsid w:val="00B255BD"/>
    <w:rsid w:val="00D86576"/>
    <w:rsid w:val="00DB2050"/>
    <w:rsid w:val="00DD4817"/>
    <w:rsid w:val="00DF707D"/>
    <w:rsid w:val="00E470E7"/>
    <w:rsid w:val="00E855CC"/>
    <w:rsid w:val="00EC0B9E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5162CA-5DBB-47EA-8822-75C39DE8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Sprint_6</vt:lpstr>
      <vt:lpstr>Testrapport</vt:lpstr>
    </vt:vector>
  </TitlesOfParts>
  <Manager/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Sprint_7</dc:title>
  <dc:subject/>
  <dc:creator/>
  <cp:keywords/>
  <dc:description/>
  <cp:lastModifiedBy/>
  <cp:revision>1</cp:revision>
  <dcterms:created xsi:type="dcterms:W3CDTF">2016-02-02T09:09:00Z</dcterms:created>
  <dcterms:modified xsi:type="dcterms:W3CDTF">2016-03-20T17:12:00Z</dcterms:modified>
  <cp:category>2016-02-16</cp:category>
  <cp:contentStatus/>
</cp:coreProperties>
</file>