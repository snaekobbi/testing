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Document attributes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D64CF6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D13013">
              <w:rPr>
                <w:lang w:val="en-GB"/>
              </w:rPr>
              <w:t xml:space="preserve"> Sprint_4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D64CF6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2015-11-</w:t>
            </w:r>
            <w:r w:rsidR="001948F2">
              <w:rPr>
                <w:lang w:val="en-GB"/>
              </w:rPr>
              <w:t>30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</w:p>
    <w:p w:rsidR="008D414B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36679882" w:history="1">
        <w:r w:rsidR="008D414B" w:rsidRPr="00D86D1B">
          <w:rPr>
            <w:rStyle w:val="Hyperlink"/>
            <w:noProof/>
          </w:rPr>
          <w:t>1 Introduction</w:t>
        </w:r>
        <w:r w:rsidR="008D414B">
          <w:rPr>
            <w:noProof/>
            <w:webHidden/>
          </w:rPr>
          <w:tab/>
        </w:r>
        <w:r w:rsidR="008D414B">
          <w:rPr>
            <w:noProof/>
            <w:webHidden/>
          </w:rPr>
          <w:fldChar w:fldCharType="begin"/>
        </w:r>
        <w:r w:rsidR="008D414B">
          <w:rPr>
            <w:noProof/>
            <w:webHidden/>
          </w:rPr>
          <w:instrText xml:space="preserve"> PAGEREF _Toc436679882 \h </w:instrText>
        </w:r>
        <w:r w:rsidR="008D414B">
          <w:rPr>
            <w:noProof/>
            <w:webHidden/>
          </w:rPr>
        </w:r>
        <w:r w:rsidR="008D414B">
          <w:rPr>
            <w:noProof/>
            <w:webHidden/>
          </w:rPr>
          <w:fldChar w:fldCharType="separate"/>
        </w:r>
        <w:r w:rsidR="008D414B">
          <w:rPr>
            <w:noProof/>
            <w:webHidden/>
          </w:rPr>
          <w:t>3</w:t>
        </w:r>
        <w:r w:rsidR="008D414B">
          <w:rPr>
            <w:noProof/>
            <w:webHidden/>
          </w:rPr>
          <w:fldChar w:fldCharType="end"/>
        </w:r>
      </w:hyperlink>
    </w:p>
    <w:p w:rsidR="008D414B" w:rsidRDefault="008D414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6679883" w:history="1">
        <w:r w:rsidRPr="00D86D1B">
          <w:rPr>
            <w:rStyle w:val="Hyperlink"/>
            <w:noProof/>
          </w:rPr>
          <w:t>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679884" w:history="1">
        <w:r w:rsidRPr="00D86D1B">
          <w:rPr>
            <w:rStyle w:val="Hyperlink"/>
            <w:noProof/>
            <w:lang w:val="en-US"/>
          </w:rPr>
          <w:t>2.1 Project sprint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679885" w:history="1">
        <w:r w:rsidRPr="00D86D1B">
          <w:rPr>
            <w:rStyle w:val="Hyperlink"/>
            <w:noProof/>
            <w:lang w:val="en-US"/>
          </w:rPr>
          <w:t>2.2 Test summary for Sprint_5, WK45.4 – 48.4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679886" w:history="1">
        <w:r w:rsidRPr="00D86D1B">
          <w:rPr>
            <w:rStyle w:val="Hyperlink"/>
            <w:noProof/>
            <w:lang w:val="en-US"/>
          </w:rPr>
          <w:t>2.3</w:t>
        </w:r>
        <w:r w:rsidRPr="00D86D1B">
          <w:rPr>
            <w:rStyle w:val="Hyperlink"/>
            <w:noProof/>
          </w:rPr>
          <w:t xml:space="preserve"> Test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679887" w:history="1">
        <w:r w:rsidRPr="00D86D1B">
          <w:rPr>
            <w:rStyle w:val="Hyperlink"/>
            <w:noProof/>
            <w:lang w:val="en-US"/>
          </w:rPr>
          <w:t>2.4</w:t>
        </w:r>
        <w:r w:rsidRPr="00D86D1B">
          <w:rPr>
            <w:rStyle w:val="Hyperlink"/>
            <w:noProof/>
          </w:rPr>
          <w:t xml:space="preserve">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6679888" w:history="1">
        <w:r w:rsidRPr="00D86D1B">
          <w:rPr>
            <w:rStyle w:val="Hyperlink"/>
            <w:noProof/>
          </w:rPr>
          <w:t>3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679889" w:history="1">
        <w:r w:rsidRPr="00D86D1B">
          <w:rPr>
            <w:rStyle w:val="Hyperlink"/>
            <w:noProof/>
            <w:lang w:val="en-US"/>
          </w:rPr>
          <w:t>3.1</w:t>
        </w:r>
        <w:r w:rsidRPr="00D86D1B">
          <w:rPr>
            <w:rStyle w:val="Hyperlink"/>
            <w:noProof/>
          </w:rPr>
          <w:t xml:space="preserve">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679890" w:history="1">
        <w:r w:rsidRPr="00D86D1B">
          <w:rPr>
            <w:rStyle w:val="Hyperlink"/>
            <w:noProof/>
            <w:lang w:val="en-US"/>
          </w:rPr>
          <w:t>3.2</w:t>
        </w:r>
        <w:r w:rsidRPr="00D86D1B">
          <w:rPr>
            <w:rStyle w:val="Hyperlink"/>
            <w:noProof/>
          </w:rPr>
          <w:t xml:space="preserve">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6679891" w:history="1">
        <w:r w:rsidRPr="00D86D1B">
          <w:rPr>
            <w:rStyle w:val="Hyperlink"/>
            <w:noProof/>
            <w:lang w:val="en-US"/>
          </w:rPr>
          <w:t>4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679892" w:history="1">
        <w:r w:rsidRPr="00D86D1B">
          <w:rPr>
            <w:rStyle w:val="Hyperlink"/>
            <w:noProof/>
            <w:lang w:val="en-US"/>
          </w:rPr>
          <w:t>4.1 Defect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14B" w:rsidRDefault="008D414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6679893" w:history="1">
        <w:r w:rsidRPr="00D86D1B">
          <w:rPr>
            <w:rStyle w:val="Hyperlink"/>
            <w:noProof/>
          </w:rPr>
          <w:t>5 Test Manager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36679882"/>
      <w:r w:rsidR="0037407C">
        <w:lastRenderedPageBreak/>
        <w:t>Introduction</w:t>
      </w:r>
      <w:bookmarkEnd w:id="0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36679883"/>
      <w:r>
        <w:t>O</w:t>
      </w:r>
      <w:r w:rsidR="00D05560">
        <w:t>verview</w:t>
      </w:r>
      <w:bookmarkEnd w:id="1"/>
    </w:p>
    <w:p w:rsidR="007D1DDB" w:rsidRDefault="007D1DDB" w:rsidP="00F72DFD">
      <w:pPr>
        <w:pStyle w:val="NumRubrik2"/>
        <w:rPr>
          <w:lang w:val="en-US"/>
        </w:rPr>
      </w:pPr>
      <w:bookmarkStart w:id="2" w:name="_Toc436679884"/>
      <w:r>
        <w:rPr>
          <w:lang w:val="en-US"/>
        </w:rPr>
        <w:t>Project sprint schedule</w:t>
      </w:r>
      <w:bookmarkEnd w:id="2"/>
    </w:p>
    <w:p w:rsidR="007D1DDB" w:rsidRDefault="007D1DDB" w:rsidP="007D1DDB">
      <w:pPr>
        <w:rPr>
          <w:lang w:val="en-US"/>
        </w:rPr>
      </w:pPr>
      <w:hyperlink r:id="rId10" w:history="1">
        <w:r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3" w:name="_Toc436679885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BA4772">
        <w:rPr>
          <w:lang w:val="en-US"/>
        </w:rPr>
        <w:t>5</w:t>
      </w:r>
      <w:r w:rsidR="00140511">
        <w:rPr>
          <w:lang w:val="en-US"/>
        </w:rPr>
        <w:t>, WK45.4 – 48</w:t>
      </w:r>
      <w:r w:rsidR="00093772" w:rsidRPr="00093772">
        <w:rPr>
          <w:lang w:val="en-US"/>
        </w:rPr>
        <w:t>.4</w:t>
      </w:r>
      <w:bookmarkEnd w:id="3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071942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E7E6E6" w:themeColor="background2"/>
              </w:rPr>
            </w:pPr>
            <w:r w:rsidRPr="00071942">
              <w:rPr>
                <w:bCs w:val="0"/>
                <w:color w:val="E7E6E6" w:themeColor="background2"/>
              </w:rPr>
              <w:t>FI</w:t>
            </w:r>
          </w:p>
        </w:tc>
        <w:tc>
          <w:tcPr>
            <w:tcW w:w="1084" w:type="dxa"/>
          </w:tcPr>
          <w:p w:rsidR="005D04BE" w:rsidRPr="00071942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071942">
              <w:rPr>
                <w:color w:val="E7E6E6" w:themeColor="background2"/>
              </w:rPr>
              <w:t>NL</w:t>
            </w:r>
          </w:p>
        </w:tc>
        <w:tc>
          <w:tcPr>
            <w:tcW w:w="1085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NO</w:t>
            </w:r>
          </w:p>
        </w:tc>
        <w:tc>
          <w:tcPr>
            <w:tcW w:w="1083" w:type="dxa"/>
          </w:tcPr>
          <w:p w:rsidR="005D04BE" w:rsidRPr="00071942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071942">
              <w:rPr>
                <w:color w:val="E7E6E6" w:themeColor="background2"/>
              </w:rPr>
              <w:t>SE</w:t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Pr="00BD2F92" w:rsidRDefault="00283601" w:rsidP="00283601">
            <w:r>
              <w:t>4.5:78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83601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071942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071942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83601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71942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83601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071942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071942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Pr="00BD2F92" w:rsidRDefault="00283601" w:rsidP="00283601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C27DBF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C27DBF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DDC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4.9:108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4.9:109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4.9:110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4.9:111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RPr="002D33A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Pr="002D33A1" w:rsidRDefault="00283601" w:rsidP="00283601">
            <w:pPr>
              <w:rPr>
                <w:lang w:val="en-US"/>
              </w:rPr>
            </w:pPr>
            <w:r w:rsidRPr="002D33A1">
              <w:rPr>
                <w:lang w:val="en-US"/>
              </w:rPr>
              <w:t>4.</w:t>
            </w:r>
            <w:r>
              <w:rPr>
                <w:lang w:val="en-US"/>
              </w:rPr>
              <w:t>9</w:t>
            </w:r>
            <w:r w:rsidRPr="002D33A1">
              <w:rPr>
                <w:lang w:val="en-US"/>
              </w:rPr>
              <w:t>:114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C07B92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C07B92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C07B92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C07B92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C32AF4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</w:tbl>
    <w:p w:rsidR="00393396" w:rsidRPr="00393396" w:rsidRDefault="00480F61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B050"/>
          <w:sz w:val="18"/>
          <w:lang w:val="en-US"/>
        </w:rPr>
      </w:pPr>
      <w:r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Default="00393396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FF0000"/>
          <w:sz w:val="18"/>
          <w:lang w:val="en-US"/>
        </w:rPr>
      </w:pPr>
      <w:r w:rsidRPr="00393396">
        <w:rPr>
          <w:i/>
          <w:color w:val="FF0000"/>
          <w:sz w:val="18"/>
          <w:lang w:val="en-US"/>
        </w:rPr>
        <w:t xml:space="preserve">Red indicates </w:t>
      </w:r>
      <w:r>
        <w:rPr>
          <w:i/>
          <w:color w:val="FF0000"/>
          <w:sz w:val="18"/>
          <w:lang w:val="en-US"/>
        </w:rPr>
        <w:t xml:space="preserve">a Fail test </w:t>
      </w:r>
      <w:r w:rsidR="00C5157A">
        <w:rPr>
          <w:i/>
          <w:color w:val="FF0000"/>
          <w:sz w:val="18"/>
          <w:lang w:val="en-US"/>
        </w:rPr>
        <w:t>verdict</w:t>
      </w:r>
    </w:p>
    <w:p w:rsidR="0062157D" w:rsidRDefault="0062157D" w:rsidP="009A03E7">
      <w:pPr>
        <w:pStyle w:val="NumRubrik2"/>
      </w:pPr>
      <w:bookmarkStart w:id="4" w:name="_Toc436679886"/>
      <w:r>
        <w:t>Test protocol</w:t>
      </w:r>
      <w:bookmarkEnd w:id="4"/>
    </w:p>
    <w:p w:rsidR="0062157D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  <w:r w:rsidRPr="0062157D">
        <w:rPr>
          <w:lang w:val="en-US"/>
        </w:rPr>
        <w:t xml:space="preserve"> </w:t>
      </w:r>
      <w:hyperlink r:id="rId11" w:history="1">
        <w:r w:rsidR="002004F9" w:rsidRPr="00582B5F">
          <w:rPr>
            <w:rStyle w:val="Hyperlink"/>
            <w:lang w:val="en-US"/>
          </w:rPr>
          <w:t>https://github.com/snaekobbi/testing/tree/master/Test%20protocol/Sprint_5/All%20Agencies</w:t>
        </w:r>
      </w:hyperlink>
    </w:p>
    <w:p w:rsidR="00142510" w:rsidRDefault="00040BF5" w:rsidP="009A03E7">
      <w:pPr>
        <w:pStyle w:val="NumRubrik2"/>
      </w:pPr>
      <w:bookmarkStart w:id="5" w:name="_Toc436679887"/>
      <w:r>
        <w:lastRenderedPageBreak/>
        <w:t>Approval criteria</w:t>
      </w:r>
      <w:bookmarkEnd w:id="5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6" w:name="_Toc436679888"/>
      <w:r>
        <w:t>Test E</w:t>
      </w:r>
      <w:bookmarkStart w:id="7" w:name="_GoBack"/>
      <w:bookmarkEnd w:id="7"/>
      <w:r w:rsidR="00040BF5">
        <w:t>xecution</w:t>
      </w:r>
      <w:bookmarkEnd w:id="6"/>
    </w:p>
    <w:p w:rsidR="00BD2F92" w:rsidRDefault="004A656D" w:rsidP="004A656D">
      <w:pPr>
        <w:pStyle w:val="NumRubrik2"/>
      </w:pPr>
      <w:bookmarkStart w:id="8" w:name="_Toc436679889"/>
      <w:r>
        <w:t>Sy</w:t>
      </w:r>
      <w:r w:rsidR="00BD2F92">
        <w:t>stem</w:t>
      </w:r>
      <w:r w:rsidR="00040BF5">
        <w:t xml:space="preserve"> </w:t>
      </w:r>
      <w:r w:rsidR="00A53C29">
        <w:t>T</w:t>
      </w:r>
      <w:r w:rsidR="00BD2F92">
        <w:t>est</w:t>
      </w:r>
      <w:r w:rsidR="00040BF5">
        <w:t>ing</w:t>
      </w:r>
      <w:bookmarkEnd w:id="8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 xml:space="preserve">all test participation was an intended 33-50%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5C5560">
        <w:rPr>
          <w:lang w:val="en-US"/>
        </w:rPr>
        <w:t xml:space="preserve">good </w:t>
      </w:r>
      <w:r w:rsidR="00124CFF">
        <w:rPr>
          <w:lang w:val="en-US"/>
        </w:rPr>
        <w:t>test success rate of 80</w:t>
      </w:r>
      <w:r>
        <w:rPr>
          <w:lang w:val="en-US"/>
        </w:rPr>
        <w:t>%.</w:t>
      </w:r>
    </w:p>
    <w:p w:rsidR="00124CFF" w:rsidRDefault="00124CFF" w:rsidP="008764AC">
      <w:pPr>
        <w:rPr>
          <w:lang w:val="en-US"/>
        </w:rPr>
      </w:pPr>
      <w:r>
        <w:rPr>
          <w:lang w:val="en-US"/>
        </w:rPr>
        <w:t xml:space="preserve">The volume </w:t>
      </w:r>
      <w:r w:rsidR="001B2F21">
        <w:rPr>
          <w:lang w:val="en-US"/>
        </w:rPr>
        <w:t xml:space="preserve">splitting </w:t>
      </w:r>
      <w:r>
        <w:rPr>
          <w:lang w:val="en-US"/>
        </w:rPr>
        <w:t xml:space="preserve">features 4.6:88 – 91 were unfortunately not implemented on time for system testing to be completed and </w:t>
      </w:r>
      <w:r w:rsidR="003B631E">
        <w:rPr>
          <w:lang w:val="en-US"/>
        </w:rPr>
        <w:t xml:space="preserve">verification </w:t>
      </w:r>
      <w:r>
        <w:rPr>
          <w:lang w:val="en-US"/>
        </w:rPr>
        <w:t>will be pushed to the next sprint.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124CFF">
        <w:rPr>
          <w:lang w:val="en-US"/>
        </w:rPr>
        <w:t xml:space="preserve"> with</w:t>
      </w:r>
      <w:r w:rsidR="00856861">
        <w:rPr>
          <w:lang w:val="en-US"/>
        </w:rPr>
        <w:t xml:space="preserve"> a note</w:t>
      </w:r>
      <w:r w:rsidR="00124CFF">
        <w:rPr>
          <w:lang w:val="en-US"/>
        </w:rPr>
        <w:t xml:space="preserve"> for minor bug fixes</w:t>
      </w:r>
      <w:r w:rsidR="00CD714A">
        <w:rPr>
          <w:lang w:val="en-US"/>
        </w:rPr>
        <w:t xml:space="preserve"> on</w:t>
      </w:r>
      <w:r w:rsidR="00C8064B">
        <w:rPr>
          <w:lang w:val="en-US"/>
        </w:rPr>
        <w:t xml:space="preserve"> failed test cases</w:t>
      </w:r>
      <w:r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9" w:name="_Toc436679890"/>
      <w:r>
        <w:t xml:space="preserve">Acceptance </w:t>
      </w:r>
      <w:r w:rsidR="00A53C29">
        <w:t>T</w:t>
      </w:r>
      <w:r w:rsidR="00BD2F92">
        <w:t>est</w:t>
      </w:r>
      <w:r>
        <w:t>ing</w:t>
      </w:r>
      <w:bookmarkEnd w:id="9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CF3E2D">
        <w:rPr>
          <w:lang w:val="en-US"/>
        </w:rPr>
        <w:t xml:space="preserve">and product validation </w:t>
      </w:r>
      <w:r w:rsidR="00592637">
        <w:rPr>
          <w:lang w:val="en-US"/>
        </w:rPr>
        <w:t>are</w:t>
      </w:r>
      <w:r w:rsidR="009753A7">
        <w:rPr>
          <w:lang w:val="en-US"/>
        </w:rPr>
        <w:t xml:space="preserve"> currently out of scope pending local agency feedback on setup</w:t>
      </w:r>
      <w:r w:rsidR="009C0B36">
        <w:rPr>
          <w:lang w:val="en-US"/>
        </w:rPr>
        <w:t xml:space="preserve"> </w:t>
      </w:r>
      <w:r w:rsidR="009753A7">
        <w:rPr>
          <w:lang w:val="en-US"/>
        </w:rPr>
        <w:t>and execution</w:t>
      </w:r>
      <w:r w:rsidR="009C2C1A">
        <w:rPr>
          <w:lang w:val="en-US"/>
        </w:rPr>
        <w:t>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10" w:name="_Toc436679891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0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1" w:name="_Toc432762056"/>
      <w:bookmarkStart w:id="12" w:name="_Toc436679892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1"/>
      <w:bookmarkEnd w:id="12"/>
    </w:p>
    <w:p w:rsidR="00D86F61" w:rsidRDefault="006F4C92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  <w:r w:rsidR="00EA4B12" w:rsidRPr="009025F6">
        <w:rPr>
          <w:lang w:val="en-US"/>
        </w:rPr>
        <w:t>]</w:t>
      </w:r>
      <w:r w:rsidR="00FF37D3">
        <w:rPr>
          <w:lang w:val="en-US"/>
        </w:rPr>
        <w:t xml:space="preserve"> </w:t>
      </w:r>
    </w:p>
    <w:p w:rsidR="007F5E57" w:rsidRDefault="007F5E57" w:rsidP="007F5E57">
      <w:pPr>
        <w:pStyle w:val="NumRubrik1"/>
      </w:pPr>
      <w:bookmarkStart w:id="13" w:name="_Toc436679893"/>
      <w:r>
        <w:t>Test</w:t>
      </w:r>
      <w:r w:rsidR="00336D25">
        <w:t xml:space="preserve"> Manager C</w:t>
      </w:r>
      <w:r w:rsidR="001B3944">
        <w:t>omments</w:t>
      </w:r>
      <w:bookmarkEnd w:id="13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A248D7">
        <w:rPr>
          <w:lang w:val="en-US"/>
        </w:rPr>
        <w:t>(10 features</w:t>
      </w:r>
      <w:r w:rsidR="00DB10D3">
        <w:rPr>
          <w:lang w:val="en-US"/>
        </w:rPr>
        <w:t xml:space="preserve">) </w:t>
      </w:r>
      <w:r>
        <w:rPr>
          <w:lang w:val="en-US"/>
        </w:rPr>
        <w:t xml:space="preserve">was </w:t>
      </w:r>
      <w:r w:rsidR="00A248D7">
        <w:rPr>
          <w:lang w:val="en-US"/>
        </w:rPr>
        <w:t>well balanced</w:t>
      </w:r>
      <w:r w:rsidR="00D55F31">
        <w:rPr>
          <w:lang w:val="en-US"/>
        </w:rPr>
        <w:t>. Testing,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191A8A">
        <w:rPr>
          <w:lang w:val="en-US"/>
        </w:rPr>
        <w:t>on time.</w:t>
      </w:r>
    </w:p>
    <w:p w:rsidR="00742663" w:rsidRDefault="00D55F31" w:rsidP="00742663">
      <w:pPr>
        <w:rPr>
          <w:lang w:val="en-US"/>
        </w:rPr>
      </w:pPr>
      <w:r>
        <w:rPr>
          <w:lang w:val="en-US"/>
        </w:rPr>
        <w:t>T</w:t>
      </w:r>
      <w:r w:rsidR="00A248D7">
        <w:rPr>
          <w:lang w:val="en-US"/>
        </w:rPr>
        <w:t>he project needs to review</w:t>
      </w:r>
      <w:r w:rsidR="00195A5F">
        <w:rPr>
          <w:lang w:val="en-US"/>
        </w:rPr>
        <w:t xml:space="preserve"> why the volume and </w:t>
      </w:r>
      <w:r w:rsidR="00A248D7">
        <w:rPr>
          <w:lang w:val="en-US"/>
        </w:rPr>
        <w:t>table</w:t>
      </w:r>
      <w:r w:rsidR="00195A5F">
        <w:rPr>
          <w:lang w:val="en-US"/>
        </w:rPr>
        <w:t xml:space="preserve"> and other</w:t>
      </w:r>
      <w:r>
        <w:rPr>
          <w:lang w:val="en-US"/>
        </w:rPr>
        <w:t xml:space="preserve"> committed </w:t>
      </w:r>
      <w:r w:rsidR="00A248D7">
        <w:rPr>
          <w:lang w:val="en-US"/>
        </w:rPr>
        <w:t>features</w:t>
      </w:r>
      <w:r>
        <w:rPr>
          <w:lang w:val="en-US"/>
        </w:rPr>
        <w:t xml:space="preserve"> and tasks</w:t>
      </w:r>
      <w:r w:rsidR="00A248D7">
        <w:rPr>
          <w:lang w:val="en-US"/>
        </w:rPr>
        <w:t xml:space="preserve"> were incomplete in time for system testing</w:t>
      </w:r>
      <w:r w:rsidR="00614A21">
        <w:rPr>
          <w:lang w:val="en-US"/>
        </w:rPr>
        <w:t xml:space="preserve"> at the end of the sprint</w:t>
      </w:r>
      <w:r w:rsidR="00A248D7">
        <w:rPr>
          <w:lang w:val="en-US"/>
        </w:rPr>
        <w:t>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191A8A">
        <w:rPr>
          <w:lang w:val="en-US"/>
        </w:rPr>
        <w:t>6, is planned to start on December 3</w:t>
      </w:r>
      <w:r w:rsidR="00191A8A" w:rsidRPr="00191A8A">
        <w:rPr>
          <w:vertAlign w:val="superscript"/>
          <w:lang w:val="en-US"/>
        </w:rPr>
        <w:t>rd</w:t>
      </w:r>
      <w:r w:rsidR="00191A8A">
        <w:rPr>
          <w:lang w:val="en-US"/>
        </w:rPr>
        <w:t xml:space="preserve"> / week 49.4.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C92" w:rsidRDefault="006F4C92" w:rsidP="00011CDB">
      <w:pPr>
        <w:spacing w:after="0" w:line="240" w:lineRule="auto"/>
      </w:pPr>
      <w:r>
        <w:separator/>
      </w:r>
    </w:p>
  </w:endnote>
  <w:endnote w:type="continuationSeparator" w:id="0">
    <w:p w:rsidR="006F4C92" w:rsidRDefault="006F4C92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6F4C92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E5678C">
          <w:rPr>
            <w:lang w:val="en-US"/>
          </w:rPr>
          <w:t>5-11-30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41771C">
      <w:rPr>
        <w:noProof/>
        <w:lang w:val="en-US"/>
      </w:rPr>
      <w:t>3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41771C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E5678C">
          <w:rPr>
            <w:lang w:val="en-GB"/>
          </w:rPr>
          <w:t>5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C92" w:rsidRDefault="006F4C92" w:rsidP="00011CDB">
      <w:pPr>
        <w:spacing w:after="0" w:line="240" w:lineRule="auto"/>
      </w:pPr>
      <w:r>
        <w:separator/>
      </w:r>
    </w:p>
  </w:footnote>
  <w:footnote w:type="continuationSeparator" w:id="0">
    <w:p w:rsidR="006F4C92" w:rsidRDefault="006F4C92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87600CE8"/>
    <w:lvl w:ilvl="0" w:tplc="3DF67E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62857"/>
    <w:rsid w:val="00064587"/>
    <w:rsid w:val="00070591"/>
    <w:rsid w:val="00071942"/>
    <w:rsid w:val="00074AEE"/>
    <w:rsid w:val="00074BFC"/>
    <w:rsid w:val="000812BB"/>
    <w:rsid w:val="000824E1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511"/>
    <w:rsid w:val="00142510"/>
    <w:rsid w:val="00143050"/>
    <w:rsid w:val="0015017F"/>
    <w:rsid w:val="00151C0A"/>
    <w:rsid w:val="00161B6B"/>
    <w:rsid w:val="0016415F"/>
    <w:rsid w:val="00164B75"/>
    <w:rsid w:val="00180D77"/>
    <w:rsid w:val="00180FBC"/>
    <w:rsid w:val="00181718"/>
    <w:rsid w:val="00182AF2"/>
    <w:rsid w:val="001833B3"/>
    <w:rsid w:val="00186E8A"/>
    <w:rsid w:val="00190158"/>
    <w:rsid w:val="00191A8A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C5959"/>
    <w:rsid w:val="001C7EE5"/>
    <w:rsid w:val="001D1F4C"/>
    <w:rsid w:val="001D6BFC"/>
    <w:rsid w:val="001F1053"/>
    <w:rsid w:val="001F3084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75F8"/>
    <w:rsid w:val="002B017F"/>
    <w:rsid w:val="002B52FB"/>
    <w:rsid w:val="002B7861"/>
    <w:rsid w:val="002C4702"/>
    <w:rsid w:val="002C65B3"/>
    <w:rsid w:val="002D33A1"/>
    <w:rsid w:val="002E067F"/>
    <w:rsid w:val="002E2A55"/>
    <w:rsid w:val="0030259B"/>
    <w:rsid w:val="00302AFB"/>
    <w:rsid w:val="00307788"/>
    <w:rsid w:val="00311B2F"/>
    <w:rsid w:val="00312E43"/>
    <w:rsid w:val="003158D5"/>
    <w:rsid w:val="00326A1B"/>
    <w:rsid w:val="00326FEE"/>
    <w:rsid w:val="00336D25"/>
    <w:rsid w:val="003370A3"/>
    <w:rsid w:val="003377AC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3396"/>
    <w:rsid w:val="00393FE3"/>
    <w:rsid w:val="0039414D"/>
    <w:rsid w:val="003943AC"/>
    <w:rsid w:val="003A0E7A"/>
    <w:rsid w:val="003A39C1"/>
    <w:rsid w:val="003A5142"/>
    <w:rsid w:val="003A5F17"/>
    <w:rsid w:val="003B348B"/>
    <w:rsid w:val="003B4592"/>
    <w:rsid w:val="003B631E"/>
    <w:rsid w:val="003C61F5"/>
    <w:rsid w:val="003D22A4"/>
    <w:rsid w:val="003D73D2"/>
    <w:rsid w:val="003F451E"/>
    <w:rsid w:val="004042BD"/>
    <w:rsid w:val="004058DE"/>
    <w:rsid w:val="00413175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6351"/>
    <w:rsid w:val="0045499C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E231E"/>
    <w:rsid w:val="00501D2D"/>
    <w:rsid w:val="005041F2"/>
    <w:rsid w:val="00507D9F"/>
    <w:rsid w:val="005165BA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3E57"/>
    <w:rsid w:val="005E35EC"/>
    <w:rsid w:val="005E7DD8"/>
    <w:rsid w:val="005F346F"/>
    <w:rsid w:val="005F60AC"/>
    <w:rsid w:val="005F7461"/>
    <w:rsid w:val="006048AF"/>
    <w:rsid w:val="00606742"/>
    <w:rsid w:val="00606ACB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2663"/>
    <w:rsid w:val="00743DE3"/>
    <w:rsid w:val="00744545"/>
    <w:rsid w:val="007509CB"/>
    <w:rsid w:val="00756FDC"/>
    <w:rsid w:val="00757BAB"/>
    <w:rsid w:val="00775766"/>
    <w:rsid w:val="00777D69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63EB4"/>
    <w:rsid w:val="008675DE"/>
    <w:rsid w:val="00867696"/>
    <w:rsid w:val="00872496"/>
    <w:rsid w:val="00874383"/>
    <w:rsid w:val="008764AC"/>
    <w:rsid w:val="0087779C"/>
    <w:rsid w:val="00881A13"/>
    <w:rsid w:val="008858D7"/>
    <w:rsid w:val="00887ABC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311F"/>
    <w:rsid w:val="00963A4E"/>
    <w:rsid w:val="00967065"/>
    <w:rsid w:val="009702C8"/>
    <w:rsid w:val="00970BF8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5EC1"/>
    <w:rsid w:val="00B55F04"/>
    <w:rsid w:val="00B57040"/>
    <w:rsid w:val="00B62053"/>
    <w:rsid w:val="00B62690"/>
    <w:rsid w:val="00B64A75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D05560"/>
    <w:rsid w:val="00D12150"/>
    <w:rsid w:val="00D13013"/>
    <w:rsid w:val="00D13552"/>
    <w:rsid w:val="00D1457B"/>
    <w:rsid w:val="00D15DFF"/>
    <w:rsid w:val="00D205FE"/>
    <w:rsid w:val="00D212C8"/>
    <w:rsid w:val="00D22EBC"/>
    <w:rsid w:val="00D23B9B"/>
    <w:rsid w:val="00D24B83"/>
    <w:rsid w:val="00D30710"/>
    <w:rsid w:val="00D41674"/>
    <w:rsid w:val="00D535B5"/>
    <w:rsid w:val="00D55F31"/>
    <w:rsid w:val="00D62F62"/>
    <w:rsid w:val="00D64CF6"/>
    <w:rsid w:val="00D65566"/>
    <w:rsid w:val="00D66BEA"/>
    <w:rsid w:val="00D67198"/>
    <w:rsid w:val="00D678C3"/>
    <w:rsid w:val="00D70CC4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4749E"/>
    <w:rsid w:val="00E5678C"/>
    <w:rsid w:val="00E5720C"/>
    <w:rsid w:val="00E66815"/>
    <w:rsid w:val="00E70476"/>
    <w:rsid w:val="00E77BAE"/>
    <w:rsid w:val="00E8011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F02748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EA1"/>
    <w:rsid w:val="00FA23A7"/>
    <w:rsid w:val="00FA425A"/>
    <w:rsid w:val="00FA4A62"/>
    <w:rsid w:val="00FA554A"/>
    <w:rsid w:val="00FB1C43"/>
    <w:rsid w:val="00FB278C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tree/master/Test%20protocol/Sprint_5/All%20Agencie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316BE2"/>
    <w:rsid w:val="00370CF0"/>
    <w:rsid w:val="003A4DA3"/>
    <w:rsid w:val="004A7C8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D86576"/>
    <w:rsid w:val="00DB2050"/>
    <w:rsid w:val="00DD4817"/>
    <w:rsid w:val="00DF707D"/>
    <w:rsid w:val="00E855CC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770331-AB49-400E-8223-2DB83679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Sprint_4</vt:lpstr>
      <vt:lpstr>Testrapport</vt:lpstr>
    </vt:vector>
  </TitlesOfParts>
  <Manager/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Sprint_5</dc:title>
  <dc:subject/>
  <dc:creator/>
  <cp:keywords/>
  <dc:description/>
  <cp:lastModifiedBy/>
  <cp:revision>1</cp:revision>
  <dcterms:created xsi:type="dcterms:W3CDTF">2015-11-29T16:26:00Z</dcterms:created>
  <dcterms:modified xsi:type="dcterms:W3CDTF">2015-11-30T21:01:00Z</dcterms:modified>
  <cp:category>2015-11-30</cp:category>
  <cp:contentStatus/>
</cp:coreProperties>
</file>