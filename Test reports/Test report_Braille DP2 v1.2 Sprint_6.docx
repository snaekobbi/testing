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Arial" w:cs="Arial"/>
          <w:color w:val="A54399"/>
          <w:spacing w:val="0"/>
          <w:szCs w:val="60"/>
          <w:lang w:val="en-US"/>
        </w:rPr>
        <w:id w:val="219031482"/>
        <w:placeholder>
          <w:docPart w:val="51D4E5BF595F4BB6BFD8B53985D84518"/>
        </w:placeholder>
        <w:text/>
      </w:sdtPr>
      <w:sdtEndPr/>
      <w:sdtContent>
        <w:p w:rsidR="0019714B" w:rsidRPr="00CA138B" w:rsidRDefault="00CA138B" w:rsidP="0019714B">
          <w:pPr>
            <w:pStyle w:val="Title"/>
            <w:rPr>
              <w:lang w:val="en-US"/>
            </w:rPr>
          </w:pPr>
          <w:r w:rsidRPr="00CA138B">
            <w:rPr>
              <w:rFonts w:eastAsia="Arial" w:cs="Arial"/>
              <w:color w:val="A54399"/>
              <w:spacing w:val="0"/>
              <w:szCs w:val="60"/>
              <w:lang w:val="en-US"/>
            </w:rPr>
            <w:t>Braille in DAISY Pipeline 2</w:t>
          </w:r>
        </w:p>
      </w:sdtContent>
    </w:sdt>
    <w:sdt>
      <w:sdtPr>
        <w:rPr>
          <w:lang w:val="en-US"/>
        </w:rPr>
        <w:id w:val="-845944495"/>
        <w:placeholder>
          <w:docPart w:val="829EBFFDB2C0486E8F86ECDD809CBCD8"/>
        </w:placeholder>
        <w:text w:multiLine="1"/>
      </w:sdtPr>
      <w:sdtEndPr/>
      <w:sdtContent>
        <w:p w:rsidR="0019714B" w:rsidRPr="00CA138B" w:rsidRDefault="001C5959" w:rsidP="0019714B">
          <w:pPr>
            <w:pStyle w:val="Subtitle"/>
            <w:rPr>
              <w:lang w:val="en-US"/>
            </w:rPr>
          </w:pPr>
          <w:r>
            <w:rPr>
              <w:lang w:val="en-US"/>
            </w:rPr>
            <w:t>Test report</w:t>
          </w:r>
        </w:p>
      </w:sdtContent>
    </w:sdt>
    <w:p w:rsidR="0019714B" w:rsidRPr="00CA138B" w:rsidRDefault="0019714B" w:rsidP="0019714B">
      <w:pPr>
        <w:rPr>
          <w:lang w:val="en-US"/>
        </w:rPr>
      </w:pPr>
    </w:p>
    <w:p w:rsidR="0019714B" w:rsidRPr="00CA138B" w:rsidRDefault="0019714B" w:rsidP="0019714B">
      <w:pPr>
        <w:spacing w:before="8160"/>
        <w:rPr>
          <w:lang w:val="en-US"/>
        </w:rPr>
      </w:pPr>
    </w:p>
    <w:tbl>
      <w:tblPr>
        <w:tblStyle w:val="Listtabell3dekorfrg51"/>
        <w:tblW w:w="7694" w:type="dxa"/>
        <w:tblLayout w:type="fixed"/>
        <w:tblLook w:val="04A0" w:firstRow="1" w:lastRow="0" w:firstColumn="1" w:lastColumn="0" w:noHBand="0" w:noVBand="1"/>
      </w:tblPr>
      <w:tblGrid>
        <w:gridCol w:w="2972"/>
        <w:gridCol w:w="4722"/>
      </w:tblGrid>
      <w:tr w:rsidR="00CA138B" w:rsidRPr="00381BF3" w:rsidTr="00914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rPr>
                <w:color w:val="auto"/>
              </w:rPr>
            </w:pPr>
            <w:proofErr w:type="spellStart"/>
            <w:r>
              <w:rPr>
                <w:color w:val="auto"/>
              </w:rPr>
              <w:t>Document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attributes</w:t>
            </w:r>
            <w:proofErr w:type="spellEnd"/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81BF3">
              <w:rPr>
                <w:color w:val="auto"/>
              </w:rPr>
              <w:t>Information</w:t>
            </w:r>
          </w:p>
        </w:tc>
      </w:tr>
      <w:tr w:rsidR="00CA138B" w:rsidRPr="008A0A0A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Title and subtitle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 xml:space="preserve">Braille in DAISY Pipeline </w:t>
            </w:r>
            <w:r>
              <w:rPr>
                <w:lang w:val="en-GB"/>
              </w:rPr>
              <w:t>2</w:t>
            </w:r>
            <w:r w:rsidRPr="00C42407">
              <w:rPr>
                <w:lang w:val="en-GB"/>
              </w:rPr>
              <w:t xml:space="preserve">: </w:t>
            </w:r>
            <w:r>
              <w:rPr>
                <w:lang w:val="en-GB"/>
              </w:rPr>
              <w:t>Test report</w:t>
            </w:r>
            <w:r w:rsidR="00D80AD1">
              <w:rPr>
                <w:lang w:val="en-GB"/>
              </w:rPr>
              <w:t xml:space="preserve"> Sprint_6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owner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BB6943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Denis Viro, </w:t>
            </w:r>
            <w:r w:rsidR="00CA138B" w:rsidRPr="00C42407">
              <w:rPr>
                <w:lang w:val="en-GB"/>
              </w:rPr>
              <w:t>Björn Westling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type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Version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3F451E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Latest date of change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D80AD1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2016-01-08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Reg.no.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>----</w:t>
            </w:r>
          </w:p>
        </w:tc>
      </w:tr>
    </w:tbl>
    <w:p w:rsidR="00181718" w:rsidRPr="00787546" w:rsidRDefault="00181718" w:rsidP="00181718">
      <w:r w:rsidRPr="00787546">
        <w:br w:type="page"/>
      </w:r>
    </w:p>
    <w:p w:rsidR="001A737B" w:rsidRPr="0027519E" w:rsidRDefault="00A54772" w:rsidP="001A737B">
      <w:pPr>
        <w:spacing w:after="240"/>
        <w:rPr>
          <w:rFonts w:ascii="Arial" w:hAnsi="Arial" w:cs="Arial"/>
          <w:b/>
          <w:color w:val="A53999" w:themeColor="accent1"/>
          <w:sz w:val="27"/>
          <w:szCs w:val="27"/>
        </w:rPr>
      </w:pPr>
      <w:proofErr w:type="spellStart"/>
      <w:r>
        <w:rPr>
          <w:rFonts w:ascii="Arial" w:hAnsi="Arial" w:cs="Arial"/>
          <w:b/>
          <w:color w:val="A53999" w:themeColor="accent1"/>
          <w:sz w:val="27"/>
          <w:szCs w:val="27"/>
        </w:rPr>
        <w:lastRenderedPageBreak/>
        <w:t>Contents</w:t>
      </w:r>
      <w:proofErr w:type="spellEnd"/>
    </w:p>
    <w:p w:rsidR="00DA72EE" w:rsidRDefault="000812BB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"1-5" \h \z \u </w:instrText>
      </w:r>
      <w:r>
        <w:rPr>
          <w:b w:val="0"/>
        </w:rPr>
        <w:fldChar w:fldCharType="separate"/>
      </w:r>
      <w:hyperlink w:anchor="_Toc440038080" w:history="1">
        <w:r w:rsidR="00DA72EE" w:rsidRPr="00601E73">
          <w:rPr>
            <w:rStyle w:val="Hyperlink"/>
            <w:noProof/>
          </w:rPr>
          <w:t>1 Introduction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_Toc440038080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3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3D4674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0038081" w:history="1">
        <w:r w:rsidR="00DA72EE" w:rsidRPr="00601E73">
          <w:rPr>
            <w:rStyle w:val="Hyperlink"/>
            <w:noProof/>
          </w:rPr>
          <w:t>2 Overview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_Toc440038081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3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3D4674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2" w:history="1">
        <w:r w:rsidR="00DA72EE" w:rsidRPr="00601E73">
          <w:rPr>
            <w:rStyle w:val="Hyperlink"/>
            <w:noProof/>
            <w:lang w:val="en-US"/>
          </w:rPr>
          <w:t>2.1 Project sprint schedule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_Toc440038082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3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3D4674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3" w:history="1">
        <w:r w:rsidR="00DA72EE" w:rsidRPr="00601E73">
          <w:rPr>
            <w:rStyle w:val="Hyperlink"/>
            <w:noProof/>
            <w:lang w:val="en-US"/>
          </w:rPr>
          <w:t>2.2 Test summary for Sprint_6, WK49.4 – 52.4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_Toc440038083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3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3D4674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4" w:history="1">
        <w:r w:rsidR="00DA72EE" w:rsidRPr="00601E73">
          <w:rPr>
            <w:rStyle w:val="Hyperlink"/>
            <w:noProof/>
            <w:lang w:val="en-US"/>
          </w:rPr>
          <w:t>2.3</w:t>
        </w:r>
        <w:r w:rsidR="00DA72EE" w:rsidRPr="00601E73">
          <w:rPr>
            <w:rStyle w:val="Hyperlink"/>
            <w:noProof/>
          </w:rPr>
          <w:t xml:space="preserve"> Test protocol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_Toc440038084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3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3D4674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5" w:history="1">
        <w:r w:rsidR="00DA72EE" w:rsidRPr="00601E73">
          <w:rPr>
            <w:rStyle w:val="Hyperlink"/>
            <w:noProof/>
            <w:lang w:val="en-US"/>
          </w:rPr>
          <w:t>2.4</w:t>
        </w:r>
        <w:r w:rsidR="00DA72EE" w:rsidRPr="00601E73">
          <w:rPr>
            <w:rStyle w:val="Hyperlink"/>
            <w:noProof/>
          </w:rPr>
          <w:t xml:space="preserve"> Approval criteria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_Toc440038085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3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3D4674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0038086" w:history="1">
        <w:r w:rsidR="00DA72EE" w:rsidRPr="00601E73">
          <w:rPr>
            <w:rStyle w:val="Hyperlink"/>
            <w:noProof/>
          </w:rPr>
          <w:t>3 Test Execution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_Toc440038086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4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3D4674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7" w:history="1">
        <w:r w:rsidR="00DA72EE" w:rsidRPr="00601E73">
          <w:rPr>
            <w:rStyle w:val="Hyperlink"/>
            <w:noProof/>
            <w:lang w:val="en-US"/>
          </w:rPr>
          <w:t>3.1</w:t>
        </w:r>
        <w:r w:rsidR="00DA72EE" w:rsidRPr="00601E73">
          <w:rPr>
            <w:rStyle w:val="Hyperlink"/>
            <w:noProof/>
          </w:rPr>
          <w:t xml:space="preserve"> System Testing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_Toc440038087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4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3D4674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88" w:history="1">
        <w:r w:rsidR="00DA72EE" w:rsidRPr="00601E73">
          <w:rPr>
            <w:rStyle w:val="Hyperlink"/>
            <w:noProof/>
            <w:lang w:val="en-US"/>
          </w:rPr>
          <w:t>3.2</w:t>
        </w:r>
        <w:r w:rsidR="00DA72EE" w:rsidRPr="00601E73">
          <w:rPr>
            <w:rStyle w:val="Hyperlink"/>
            <w:noProof/>
          </w:rPr>
          <w:t xml:space="preserve"> Acceptance Testing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_Toc440038088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4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3D4674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0038089" w:history="1">
        <w:r w:rsidR="00DA72EE" w:rsidRPr="00601E73">
          <w:rPr>
            <w:rStyle w:val="Hyperlink"/>
            <w:noProof/>
            <w:lang w:val="en-US"/>
          </w:rPr>
          <w:t>4 Defects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_Toc440038089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4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3D4674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0038090" w:history="1">
        <w:r w:rsidR="00DA72EE" w:rsidRPr="00601E73">
          <w:rPr>
            <w:rStyle w:val="Hyperlink"/>
            <w:noProof/>
            <w:lang w:val="en-US"/>
          </w:rPr>
          <w:t>4.1 Defect overview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_Toc440038090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4</w:t>
        </w:r>
        <w:r w:rsidR="00DA72EE">
          <w:rPr>
            <w:noProof/>
            <w:webHidden/>
          </w:rPr>
          <w:fldChar w:fldCharType="end"/>
        </w:r>
      </w:hyperlink>
    </w:p>
    <w:p w:rsidR="00DA72EE" w:rsidRDefault="003D4674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0038091" w:history="1">
        <w:r w:rsidR="00DA72EE" w:rsidRPr="00601E73">
          <w:rPr>
            <w:rStyle w:val="Hyperlink"/>
            <w:noProof/>
          </w:rPr>
          <w:t>5 Test Manager Comments</w:t>
        </w:r>
        <w:r w:rsidR="00DA72EE">
          <w:rPr>
            <w:noProof/>
            <w:webHidden/>
          </w:rPr>
          <w:tab/>
        </w:r>
        <w:r w:rsidR="00DA72EE">
          <w:rPr>
            <w:noProof/>
            <w:webHidden/>
          </w:rPr>
          <w:fldChar w:fldCharType="begin"/>
        </w:r>
        <w:r w:rsidR="00DA72EE">
          <w:rPr>
            <w:noProof/>
            <w:webHidden/>
          </w:rPr>
          <w:instrText xml:space="preserve"> PAGEREF _Toc440038091 \h </w:instrText>
        </w:r>
        <w:r w:rsidR="00DA72EE">
          <w:rPr>
            <w:noProof/>
            <w:webHidden/>
          </w:rPr>
        </w:r>
        <w:r w:rsidR="00DA72EE">
          <w:rPr>
            <w:noProof/>
            <w:webHidden/>
          </w:rPr>
          <w:fldChar w:fldCharType="separate"/>
        </w:r>
        <w:r w:rsidR="00DA72EE">
          <w:rPr>
            <w:noProof/>
            <w:webHidden/>
          </w:rPr>
          <w:t>4</w:t>
        </w:r>
        <w:r w:rsidR="00DA72EE">
          <w:rPr>
            <w:noProof/>
            <w:webHidden/>
          </w:rPr>
          <w:fldChar w:fldCharType="end"/>
        </w:r>
      </w:hyperlink>
    </w:p>
    <w:p w:rsidR="001A737B" w:rsidRPr="00787546" w:rsidRDefault="000812BB" w:rsidP="008F5775">
      <w:pPr>
        <w:spacing w:after="200" w:line="276" w:lineRule="auto"/>
      </w:pPr>
      <w:r>
        <w:rPr>
          <w:b/>
        </w:rPr>
        <w:fldChar w:fldCharType="end"/>
      </w:r>
    </w:p>
    <w:p w:rsidR="00FC1863" w:rsidRPr="00787546" w:rsidRDefault="008F5775" w:rsidP="00787546">
      <w:pPr>
        <w:pStyle w:val="NumRubrik1"/>
      </w:pPr>
      <w:r w:rsidRPr="00787546">
        <w:br w:type="page"/>
      </w:r>
      <w:bookmarkStart w:id="0" w:name="_Toc440038080"/>
      <w:proofErr w:type="spellStart"/>
      <w:r w:rsidR="0037407C">
        <w:lastRenderedPageBreak/>
        <w:t>Introduction</w:t>
      </w:r>
      <w:bookmarkEnd w:id="0"/>
      <w:proofErr w:type="spellEnd"/>
    </w:p>
    <w:p w:rsidR="00967065" w:rsidRDefault="0037407C" w:rsidP="0037407C">
      <w:pPr>
        <w:rPr>
          <w:lang w:val="en-US"/>
        </w:rPr>
      </w:pPr>
      <w:r w:rsidRPr="009D12D4">
        <w:rPr>
          <w:lang w:val="en-US"/>
        </w:rPr>
        <w:t xml:space="preserve">The </w:t>
      </w:r>
      <w:r w:rsidR="00914C2C">
        <w:rPr>
          <w:lang w:val="en-US"/>
        </w:rPr>
        <w:t>t</w:t>
      </w:r>
      <w:r w:rsidRPr="009D12D4">
        <w:rPr>
          <w:lang w:val="en-US"/>
        </w:rPr>
        <w:t xml:space="preserve">est </w:t>
      </w:r>
      <w:r>
        <w:rPr>
          <w:lang w:val="en-US"/>
        </w:rPr>
        <w:t xml:space="preserve">report </w:t>
      </w:r>
      <w:r w:rsidRPr="009D12D4">
        <w:rPr>
          <w:lang w:val="en-US"/>
        </w:rPr>
        <w:t xml:space="preserve">is </w:t>
      </w:r>
      <w:r w:rsidR="00F842C4">
        <w:rPr>
          <w:lang w:val="en-US"/>
        </w:rPr>
        <w:t>created by the Test M</w:t>
      </w:r>
      <w:r w:rsidRPr="009D12D4">
        <w:rPr>
          <w:lang w:val="en-US"/>
        </w:rPr>
        <w:t xml:space="preserve">anager and contains information </w:t>
      </w:r>
      <w:r>
        <w:rPr>
          <w:lang w:val="en-US"/>
        </w:rPr>
        <w:t xml:space="preserve">on </w:t>
      </w:r>
      <w:r w:rsidRPr="009D12D4">
        <w:rPr>
          <w:lang w:val="en-US"/>
        </w:rPr>
        <w:t>the</w:t>
      </w:r>
      <w:r w:rsidR="00914C2C">
        <w:rPr>
          <w:lang w:val="en-US"/>
        </w:rPr>
        <w:t xml:space="preserve"> perceived quality</w:t>
      </w:r>
      <w:r w:rsidRPr="009D12D4">
        <w:rPr>
          <w:lang w:val="en-US"/>
        </w:rPr>
        <w:t xml:space="preserve"> re</w:t>
      </w:r>
      <w:r>
        <w:rPr>
          <w:lang w:val="en-US"/>
        </w:rPr>
        <w:t xml:space="preserve">sults from the performed system and acceptance </w:t>
      </w:r>
      <w:r w:rsidRPr="009D12D4">
        <w:rPr>
          <w:lang w:val="en-US"/>
        </w:rPr>
        <w:t>test</w:t>
      </w:r>
      <w:r>
        <w:rPr>
          <w:lang w:val="en-US"/>
        </w:rPr>
        <w:t>s</w:t>
      </w:r>
      <w:r w:rsidR="00967065">
        <w:rPr>
          <w:lang w:val="en-US"/>
        </w:rPr>
        <w:t xml:space="preserve"> in each </w:t>
      </w:r>
      <w:r w:rsidR="00140511">
        <w:rPr>
          <w:lang w:val="en-US"/>
        </w:rPr>
        <w:t xml:space="preserve">individual </w:t>
      </w:r>
      <w:r w:rsidR="00967065">
        <w:rPr>
          <w:lang w:val="en-US"/>
        </w:rPr>
        <w:t xml:space="preserve">sprint, </w:t>
      </w:r>
      <w:hyperlink r:id="rId9" w:history="1">
        <w:r w:rsidR="00967065" w:rsidRPr="00DB7693">
          <w:rPr>
            <w:rStyle w:val="Hyperlink"/>
            <w:lang w:val="en-US"/>
          </w:rPr>
          <w:t>https://github.com/snaekobbi/sprints</w:t>
        </w:r>
      </w:hyperlink>
    </w:p>
    <w:p w:rsidR="00142510" w:rsidRDefault="00143050" w:rsidP="00FC1863">
      <w:pPr>
        <w:pStyle w:val="NumRubrik1"/>
      </w:pPr>
      <w:bookmarkStart w:id="1" w:name="_Toc440038081"/>
      <w:proofErr w:type="spellStart"/>
      <w:r>
        <w:t>O</w:t>
      </w:r>
      <w:r w:rsidR="00D05560">
        <w:t>verview</w:t>
      </w:r>
      <w:bookmarkEnd w:id="1"/>
      <w:proofErr w:type="spellEnd"/>
    </w:p>
    <w:p w:rsidR="007D1DDB" w:rsidRDefault="007D1DDB" w:rsidP="00F72DFD">
      <w:pPr>
        <w:pStyle w:val="NumRubrik2"/>
        <w:rPr>
          <w:lang w:val="en-US"/>
        </w:rPr>
      </w:pPr>
      <w:bookmarkStart w:id="2" w:name="_Toc440038082"/>
      <w:r>
        <w:rPr>
          <w:lang w:val="en-US"/>
        </w:rPr>
        <w:t>Project sprint schedule</w:t>
      </w:r>
      <w:bookmarkEnd w:id="2"/>
    </w:p>
    <w:p w:rsidR="007D1DDB" w:rsidRDefault="003D4674" w:rsidP="007D1DDB">
      <w:pPr>
        <w:rPr>
          <w:lang w:val="en-US"/>
        </w:rPr>
      </w:pPr>
      <w:hyperlink r:id="rId10" w:history="1">
        <w:r w:rsidR="007D1DDB" w:rsidRPr="00582B5F">
          <w:rPr>
            <w:rStyle w:val="Hyperlink"/>
            <w:lang w:val="en-US"/>
          </w:rPr>
          <w:t>http://snaekobbi.github.io/sprints/schedule/long-term/</w:t>
        </w:r>
      </w:hyperlink>
    </w:p>
    <w:p w:rsidR="00E77BAE" w:rsidRPr="00093772" w:rsidRDefault="00F72DFD" w:rsidP="00F72DFD">
      <w:pPr>
        <w:pStyle w:val="NumRubrik2"/>
        <w:rPr>
          <w:lang w:val="en-US"/>
        </w:rPr>
      </w:pPr>
      <w:bookmarkStart w:id="3" w:name="_Toc440038083"/>
      <w:r w:rsidRPr="00093772">
        <w:rPr>
          <w:lang w:val="en-US"/>
        </w:rPr>
        <w:t>Test summary</w:t>
      </w:r>
      <w:r w:rsidR="00BC2334">
        <w:rPr>
          <w:lang w:val="en-US"/>
        </w:rPr>
        <w:t xml:space="preserve"> for Sprint_</w:t>
      </w:r>
      <w:r w:rsidR="00C264BE">
        <w:rPr>
          <w:lang w:val="en-US"/>
        </w:rPr>
        <w:t>6</w:t>
      </w:r>
      <w:r w:rsidR="003438F9">
        <w:rPr>
          <w:lang w:val="en-US"/>
        </w:rPr>
        <w:t>, WK49.4 – 52</w:t>
      </w:r>
      <w:r w:rsidR="00093772" w:rsidRPr="00093772">
        <w:rPr>
          <w:lang w:val="en-US"/>
        </w:rPr>
        <w:t>.4</w:t>
      </w:r>
      <w:bookmarkEnd w:id="3"/>
    </w:p>
    <w:p w:rsidR="008858D7" w:rsidRDefault="00180FBC" w:rsidP="00180FBC">
      <w:pPr>
        <w:rPr>
          <w:lang w:val="en-US"/>
        </w:rPr>
      </w:pPr>
      <w:r w:rsidRPr="00FD64F9">
        <w:rPr>
          <w:lang w:val="en-US"/>
        </w:rPr>
        <w:t>The below table</w:t>
      </w:r>
      <w:r w:rsidR="00C522B2">
        <w:rPr>
          <w:lang w:val="en-US"/>
        </w:rPr>
        <w:t xml:space="preserve"> depict</w:t>
      </w:r>
      <w:r w:rsidR="00624F18">
        <w:rPr>
          <w:lang w:val="en-US"/>
        </w:rPr>
        <w:t>s</w:t>
      </w:r>
      <w:r w:rsidRPr="00FD64F9">
        <w:rPr>
          <w:lang w:val="en-US"/>
        </w:rPr>
        <w:t xml:space="preserve"> the planned sprint features to be </w:t>
      </w:r>
      <w:r w:rsidR="0030259B">
        <w:rPr>
          <w:lang w:val="en-US"/>
        </w:rPr>
        <w:t xml:space="preserve">implemented and </w:t>
      </w:r>
      <w:r w:rsidRPr="00FD64F9">
        <w:rPr>
          <w:lang w:val="en-US"/>
        </w:rPr>
        <w:t>tested</w:t>
      </w:r>
      <w:r w:rsidR="00F9457A">
        <w:rPr>
          <w:lang w:val="en-US"/>
        </w:rPr>
        <w:t xml:space="preserve">, </w:t>
      </w:r>
      <w:r w:rsidR="00D205FE">
        <w:rPr>
          <w:lang w:val="en-US"/>
        </w:rPr>
        <w:t xml:space="preserve">relevant </w:t>
      </w:r>
      <w:r>
        <w:rPr>
          <w:lang w:val="en-US"/>
        </w:rPr>
        <w:t xml:space="preserve">agencies to perform </w:t>
      </w:r>
      <w:r w:rsidR="00215B24">
        <w:rPr>
          <w:lang w:val="en-US"/>
        </w:rPr>
        <w:t>testing</w:t>
      </w:r>
      <w:r w:rsidR="000F644E">
        <w:rPr>
          <w:lang w:val="en-US"/>
        </w:rPr>
        <w:t xml:space="preserve">, </w:t>
      </w:r>
      <w:r w:rsidRPr="00FD64F9">
        <w:rPr>
          <w:lang w:val="en-US"/>
        </w:rPr>
        <w:t xml:space="preserve">agencies </w:t>
      </w:r>
      <w:r>
        <w:rPr>
          <w:lang w:val="en-US"/>
        </w:rPr>
        <w:t xml:space="preserve">that actually performed </w:t>
      </w:r>
      <w:r w:rsidRPr="00FD64F9">
        <w:rPr>
          <w:lang w:val="en-US"/>
        </w:rPr>
        <w:t>testing</w:t>
      </w:r>
      <w:r w:rsidR="000F644E">
        <w:rPr>
          <w:lang w:val="en-US"/>
        </w:rPr>
        <w:t>, and the test results.</w:t>
      </w:r>
    </w:p>
    <w:p w:rsidR="00624F18" w:rsidRPr="00FD64F9" w:rsidRDefault="00624F18" w:rsidP="00180FBC">
      <w:pPr>
        <w:rPr>
          <w:lang w:val="en-US"/>
        </w:rPr>
      </w:pPr>
    </w:p>
    <w:tbl>
      <w:tblPr>
        <w:tblStyle w:val="GridTable1Light-Accent1"/>
        <w:tblW w:w="7650" w:type="dxa"/>
        <w:tblLook w:val="04A0" w:firstRow="1" w:lastRow="0" w:firstColumn="1" w:lastColumn="0" w:noHBand="0" w:noVBand="1"/>
      </w:tblPr>
      <w:tblGrid>
        <w:gridCol w:w="1089"/>
        <w:gridCol w:w="1084"/>
        <w:gridCol w:w="1084"/>
        <w:gridCol w:w="1141"/>
        <w:gridCol w:w="1084"/>
        <w:gridCol w:w="1085"/>
        <w:gridCol w:w="1083"/>
      </w:tblGrid>
      <w:tr w:rsidR="005D04BE" w:rsidTr="00FA4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5D04BE" w:rsidRPr="000F644E" w:rsidRDefault="005D04BE" w:rsidP="008858D7">
            <w:pPr>
              <w:ind w:left="1304" w:hanging="1304"/>
              <w:rPr>
                <w:lang w:val="en-US"/>
              </w:rPr>
            </w:pP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FA7">
              <w:t>DE</w:t>
            </w: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C1FA7">
              <w:rPr>
                <w:bCs w:val="0"/>
              </w:rPr>
              <w:t>DK</w:t>
            </w:r>
          </w:p>
        </w:tc>
        <w:tc>
          <w:tcPr>
            <w:tcW w:w="1141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192678">
              <w:rPr>
                <w:bCs w:val="0"/>
                <w:color w:val="000000" w:themeColor="text1"/>
              </w:rPr>
              <w:t>FI</w:t>
            </w:r>
          </w:p>
        </w:tc>
        <w:tc>
          <w:tcPr>
            <w:tcW w:w="1084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t>NL</w:t>
            </w:r>
          </w:p>
        </w:tc>
        <w:tc>
          <w:tcPr>
            <w:tcW w:w="1085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192678">
              <w:rPr>
                <w:bCs w:val="0"/>
                <w:color w:val="000000" w:themeColor="text1"/>
              </w:rPr>
              <w:t>NO</w:t>
            </w:r>
          </w:p>
        </w:tc>
        <w:tc>
          <w:tcPr>
            <w:tcW w:w="1083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t>SE</w:t>
            </w: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Pr="00BD2F92" w:rsidRDefault="00EE7ABD" w:rsidP="00EE7ABD">
            <w:r>
              <w:t>4.3:36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B5507" w:rsidRDefault="00EE7ABD" w:rsidP="00EE7AB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Pr="00BD2F92" w:rsidRDefault="00EE7ABD" w:rsidP="00EE7ABD">
            <w:r>
              <w:t>4.3:38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B5507" w:rsidRDefault="00EE7ABD" w:rsidP="00EE7ABD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EE7ABD" w:rsidRDefault="00EE7ABD" w:rsidP="00EE7ABD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Pr="00BD2F92" w:rsidRDefault="00EE7ABD" w:rsidP="00EE7ABD">
            <w:r>
              <w:t>4.5:78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B5507" w:rsidRDefault="00EE7ABD" w:rsidP="00EE7AB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B5507" w:rsidRDefault="00EE7ABD" w:rsidP="00EE7ABD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283601" w:rsidRDefault="00EE7ABD" w:rsidP="00EE7ABD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071942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Pr="00BD2F92" w:rsidRDefault="00EE7ABD" w:rsidP="00EE7ABD">
            <w:r>
              <w:t>4.6:88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Default="00EE7ABD" w:rsidP="00EE7ABD">
            <w:r>
              <w:t>4.6:89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Default="00EE7ABD" w:rsidP="00EE7ABD">
            <w:r>
              <w:t>4.6:90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Default="00EE7ABD" w:rsidP="00EE7ABD">
            <w:r>
              <w:t>4.6:91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E7AB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E7ABD" w:rsidRDefault="00EE7ABD" w:rsidP="00EE7ABD">
            <w:r>
              <w:t>4.7:96</w:t>
            </w:r>
          </w:p>
        </w:tc>
        <w:tc>
          <w:tcPr>
            <w:tcW w:w="1084" w:type="dxa"/>
            <w:shd w:val="clear" w:color="auto" w:fill="FFFFFF" w:themeFill="background1"/>
          </w:tcPr>
          <w:p w:rsidR="00EE7ABD" w:rsidRPr="00C27DBF" w:rsidRDefault="00EE7ABD" w:rsidP="00E64C43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C27DBF" w:rsidRDefault="00EE7ABD" w:rsidP="00E64C43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E7ABD" w:rsidRPr="00192678" w:rsidRDefault="00EE7ABD" w:rsidP="00EE7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E7ABD" w:rsidRPr="00192678" w:rsidRDefault="00EE7ABD" w:rsidP="00EE7AB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64C43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64C43" w:rsidRDefault="00E64C43" w:rsidP="00E64C43">
            <w:r>
              <w:t>4.7:102</w:t>
            </w:r>
          </w:p>
        </w:tc>
        <w:tc>
          <w:tcPr>
            <w:tcW w:w="1084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64C43" w:rsidRPr="001B5507" w:rsidRDefault="00E64C43" w:rsidP="00E64C43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64C43" w:rsidRPr="00192678" w:rsidRDefault="00E64C43" w:rsidP="00E64C4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E64C43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64C43" w:rsidRDefault="00E64C43" w:rsidP="00E64C43">
            <w:r>
              <w:t>4.8:106</w:t>
            </w:r>
          </w:p>
        </w:tc>
        <w:tc>
          <w:tcPr>
            <w:tcW w:w="1084" w:type="dxa"/>
            <w:shd w:val="clear" w:color="auto" w:fill="FFFFFF" w:themeFill="background1"/>
          </w:tcPr>
          <w:p w:rsidR="00E64C43" w:rsidRPr="001B5507" w:rsidRDefault="00E64C43" w:rsidP="00B657F1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64C43" w:rsidRPr="001B5507" w:rsidRDefault="00E64C43" w:rsidP="00B657F1">
            <w:pPr>
              <w:pStyle w:val="ListParagraph"/>
              <w:numPr>
                <w:ilvl w:val="0"/>
                <w:numId w:val="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E64C43" w:rsidRPr="00192678" w:rsidRDefault="00E64C43" w:rsidP="00E6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64C43" w:rsidRPr="001B5507" w:rsidRDefault="00E64C43" w:rsidP="00E64C43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E64C43" w:rsidRPr="00192678" w:rsidRDefault="00E64C43" w:rsidP="00E64C4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393396" w:rsidRPr="00393396" w:rsidRDefault="00480F61" w:rsidP="00393396">
      <w:pPr>
        <w:pStyle w:val="ListParagraph"/>
        <w:numPr>
          <w:ilvl w:val="0"/>
          <w:numId w:val="16"/>
        </w:numPr>
        <w:tabs>
          <w:tab w:val="left" w:pos="4780"/>
        </w:tabs>
        <w:rPr>
          <w:i/>
          <w:color w:val="00B050"/>
          <w:sz w:val="18"/>
          <w:lang w:val="en-US"/>
        </w:rPr>
      </w:pPr>
      <w:r w:rsidRPr="00393396">
        <w:rPr>
          <w:i/>
          <w:color w:val="00B050"/>
          <w:sz w:val="18"/>
          <w:lang w:val="en-US"/>
        </w:rPr>
        <w:t xml:space="preserve">Green indicates </w:t>
      </w:r>
      <w:r w:rsidR="00393396">
        <w:rPr>
          <w:i/>
          <w:color w:val="00B050"/>
          <w:sz w:val="18"/>
          <w:lang w:val="en-US"/>
        </w:rPr>
        <w:t>a Pass</w:t>
      </w:r>
      <w:r w:rsidR="00182AF2" w:rsidRPr="00393396">
        <w:rPr>
          <w:i/>
          <w:color w:val="00B050"/>
          <w:sz w:val="18"/>
          <w:lang w:val="en-US"/>
        </w:rPr>
        <w:t xml:space="preserve"> test verdict</w:t>
      </w:r>
    </w:p>
    <w:p w:rsidR="00393396" w:rsidRDefault="00393396" w:rsidP="00393396">
      <w:pPr>
        <w:pStyle w:val="ListParagraph"/>
        <w:numPr>
          <w:ilvl w:val="0"/>
          <w:numId w:val="16"/>
        </w:numPr>
        <w:tabs>
          <w:tab w:val="left" w:pos="4780"/>
        </w:tabs>
        <w:rPr>
          <w:i/>
          <w:color w:val="FF0000"/>
          <w:sz w:val="18"/>
          <w:lang w:val="en-US"/>
        </w:rPr>
      </w:pPr>
      <w:r w:rsidRPr="00393396">
        <w:rPr>
          <w:i/>
          <w:color w:val="FF0000"/>
          <w:sz w:val="18"/>
          <w:lang w:val="en-US"/>
        </w:rPr>
        <w:t xml:space="preserve">Red indicates </w:t>
      </w:r>
      <w:r>
        <w:rPr>
          <w:i/>
          <w:color w:val="FF0000"/>
          <w:sz w:val="18"/>
          <w:lang w:val="en-US"/>
        </w:rPr>
        <w:t xml:space="preserve">a Fail test </w:t>
      </w:r>
      <w:r w:rsidR="00C5157A">
        <w:rPr>
          <w:i/>
          <w:color w:val="FF0000"/>
          <w:sz w:val="18"/>
          <w:lang w:val="en-US"/>
        </w:rPr>
        <w:t>verdict</w:t>
      </w:r>
    </w:p>
    <w:p w:rsidR="0062157D" w:rsidRDefault="0062157D" w:rsidP="009A03E7">
      <w:pPr>
        <w:pStyle w:val="NumRubrik2"/>
      </w:pPr>
      <w:bookmarkStart w:id="4" w:name="_Toc440038084"/>
      <w:r>
        <w:t xml:space="preserve">Test </w:t>
      </w:r>
      <w:proofErr w:type="spellStart"/>
      <w:r>
        <w:t>protocol</w:t>
      </w:r>
      <w:bookmarkEnd w:id="4"/>
      <w:proofErr w:type="spellEnd"/>
    </w:p>
    <w:p w:rsidR="002574D6" w:rsidRDefault="0062157D" w:rsidP="0062157D">
      <w:pPr>
        <w:rPr>
          <w:lang w:val="en-US"/>
        </w:rPr>
      </w:pPr>
      <w:r>
        <w:rPr>
          <w:lang w:val="en-US"/>
        </w:rPr>
        <w:t xml:space="preserve">Link to </w:t>
      </w:r>
      <w:r w:rsidR="00F67868">
        <w:rPr>
          <w:lang w:val="en-US"/>
        </w:rPr>
        <w:t>the test protocol(s)</w:t>
      </w:r>
      <w:r>
        <w:rPr>
          <w:lang w:val="en-US"/>
        </w:rPr>
        <w:t>, all agencies:</w:t>
      </w:r>
    </w:p>
    <w:p w:rsidR="00962172" w:rsidRDefault="003D4674" w:rsidP="0062157D">
      <w:pPr>
        <w:rPr>
          <w:lang w:val="en-US"/>
        </w:rPr>
      </w:pPr>
      <w:hyperlink r:id="rId11" w:history="1">
        <w:r w:rsidR="00962172" w:rsidRPr="00C5603B">
          <w:rPr>
            <w:rStyle w:val="Hyperlink"/>
            <w:lang w:val="en-US"/>
          </w:rPr>
          <w:t>https://github.com/snaekobbi/testing/blob/master/Test%20protocol/Sprint_6/All%20Agencies/System%20Test%20protocol_Braille%20DP2_Sprint%206_All%20Agencies.xlsx</w:t>
        </w:r>
      </w:hyperlink>
    </w:p>
    <w:p w:rsidR="00142510" w:rsidRDefault="00040BF5" w:rsidP="009A03E7">
      <w:pPr>
        <w:pStyle w:val="NumRubrik2"/>
      </w:pPr>
      <w:bookmarkStart w:id="5" w:name="_Toc440038085"/>
      <w:proofErr w:type="spellStart"/>
      <w:r>
        <w:t>Approval</w:t>
      </w:r>
      <w:proofErr w:type="spellEnd"/>
      <w:r>
        <w:t xml:space="preserve"> </w:t>
      </w:r>
      <w:proofErr w:type="spellStart"/>
      <w:r>
        <w:t>criteria</w:t>
      </w:r>
      <w:bookmarkEnd w:id="5"/>
      <w:proofErr w:type="spellEnd"/>
    </w:p>
    <w:p w:rsidR="00040BF5" w:rsidRPr="009D12D4" w:rsidRDefault="00040BF5" w:rsidP="00040BF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following criteria should have been reached</w:t>
      </w:r>
      <w:r w:rsidRPr="009D12D4">
        <w:rPr>
          <w:rFonts w:asciiTheme="minorHAnsi" w:hAnsiTheme="minorHAnsi"/>
          <w:lang w:val="en-US"/>
        </w:rPr>
        <w:t xml:space="preserve"> </w:t>
      </w:r>
      <w:r w:rsidR="00326A1B">
        <w:rPr>
          <w:rFonts w:asciiTheme="minorHAnsi" w:hAnsiTheme="minorHAnsi"/>
          <w:lang w:val="en-US"/>
        </w:rPr>
        <w:t>in order to consider the</w:t>
      </w:r>
      <w:r w:rsidR="002A75F8">
        <w:rPr>
          <w:rFonts w:asciiTheme="minorHAnsi" w:hAnsiTheme="minorHAnsi"/>
          <w:lang w:val="en-US"/>
        </w:rPr>
        <w:t xml:space="preserve"> system </w:t>
      </w:r>
      <w:r>
        <w:rPr>
          <w:rFonts w:asciiTheme="minorHAnsi" w:hAnsiTheme="minorHAnsi"/>
          <w:lang w:val="en-US"/>
        </w:rPr>
        <w:t>t</w:t>
      </w:r>
      <w:r w:rsidRPr="009D12D4">
        <w:rPr>
          <w:rFonts w:asciiTheme="minorHAnsi" w:hAnsiTheme="minorHAnsi"/>
          <w:lang w:val="en-US"/>
        </w:rPr>
        <w:t>est complete</w:t>
      </w:r>
      <w:r>
        <w:rPr>
          <w:rFonts w:asciiTheme="minorHAnsi" w:hAnsiTheme="minorHAnsi"/>
          <w:lang w:val="en-US"/>
        </w:rPr>
        <w:t>: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lastRenderedPageBreak/>
        <w:t>All plann</w:t>
      </w:r>
      <w:r>
        <w:rPr>
          <w:lang w:val="en-US"/>
        </w:rPr>
        <w:t>ed test cases executed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 xml:space="preserve">At least one iteration of defects </w:t>
      </w:r>
      <w:r>
        <w:rPr>
          <w:lang w:val="en-US"/>
        </w:rPr>
        <w:t>corrected by the developers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No c</w:t>
      </w:r>
      <w:r>
        <w:rPr>
          <w:lang w:val="en-US"/>
        </w:rPr>
        <w:t>ritical defects open</w:t>
      </w:r>
    </w:p>
    <w:p w:rsidR="005A36E7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>The testing has covered 100% of the requirements in scope</w:t>
      </w:r>
    </w:p>
    <w:p w:rsidR="00A47603" w:rsidRPr="008764AC" w:rsidRDefault="00FA23A7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 xml:space="preserve">There shall be a system test </w:t>
      </w:r>
      <w:r w:rsidR="00362EE1">
        <w:rPr>
          <w:lang w:val="en-US"/>
        </w:rPr>
        <w:t>protocol</w:t>
      </w:r>
      <w:r w:rsidR="008764AC">
        <w:rPr>
          <w:lang w:val="en-US"/>
        </w:rPr>
        <w:t xml:space="preserve"> written</w:t>
      </w:r>
    </w:p>
    <w:p w:rsidR="00CD262B" w:rsidRPr="00787546" w:rsidRDefault="0041771C" w:rsidP="00CD262B">
      <w:pPr>
        <w:pStyle w:val="NumRubrik1"/>
      </w:pPr>
      <w:bookmarkStart w:id="6" w:name="_Toc440038086"/>
      <w:r>
        <w:t xml:space="preserve">Test </w:t>
      </w:r>
      <w:proofErr w:type="spellStart"/>
      <w:r>
        <w:t>E</w:t>
      </w:r>
      <w:r w:rsidR="00040BF5">
        <w:t>xecution</w:t>
      </w:r>
      <w:bookmarkEnd w:id="6"/>
      <w:proofErr w:type="spellEnd"/>
    </w:p>
    <w:p w:rsidR="00BD2F92" w:rsidRDefault="004A656D" w:rsidP="004A656D">
      <w:pPr>
        <w:pStyle w:val="NumRubrik2"/>
      </w:pPr>
      <w:bookmarkStart w:id="7" w:name="_Toc440038087"/>
      <w:r>
        <w:t>Sy</w:t>
      </w:r>
      <w:r w:rsidR="00BD2F92">
        <w:t>stem</w:t>
      </w:r>
      <w:r w:rsidR="00040BF5">
        <w:t xml:space="preserve"> </w:t>
      </w:r>
      <w:proofErr w:type="spellStart"/>
      <w:r w:rsidR="00A53C29">
        <w:t>T</w:t>
      </w:r>
      <w:r w:rsidR="00BD2F92">
        <w:t>est</w:t>
      </w:r>
      <w:r w:rsidR="00040BF5">
        <w:t>ing</w:t>
      </w:r>
      <w:bookmarkEnd w:id="7"/>
      <w:proofErr w:type="spellEnd"/>
    </w:p>
    <w:p w:rsidR="008764AC" w:rsidRDefault="008764AC" w:rsidP="008764AC">
      <w:pPr>
        <w:rPr>
          <w:lang w:val="en-US"/>
        </w:rPr>
      </w:pPr>
      <w:r>
        <w:rPr>
          <w:lang w:val="en-US"/>
        </w:rPr>
        <w:t>The over</w:t>
      </w:r>
      <w:r w:rsidR="00124CFF">
        <w:rPr>
          <w:lang w:val="en-US"/>
        </w:rPr>
        <w:t>all test p</w:t>
      </w:r>
      <w:r w:rsidR="004572C7">
        <w:rPr>
          <w:lang w:val="en-US"/>
        </w:rPr>
        <w:t xml:space="preserve">articipation was </w:t>
      </w:r>
      <w:r w:rsidR="00124CFF">
        <w:rPr>
          <w:lang w:val="en-US"/>
        </w:rPr>
        <w:t xml:space="preserve">50% </w:t>
      </w:r>
      <w:r w:rsidR="005C5560">
        <w:rPr>
          <w:lang w:val="en-US"/>
        </w:rPr>
        <w:t xml:space="preserve">with an </w:t>
      </w:r>
      <w:r w:rsidR="00124CFF">
        <w:rPr>
          <w:lang w:val="en-US"/>
        </w:rPr>
        <w:t xml:space="preserve">average </w:t>
      </w:r>
      <w:r w:rsidR="004572C7">
        <w:rPr>
          <w:lang w:val="en-US"/>
        </w:rPr>
        <w:t>test success rate of 10</w:t>
      </w:r>
      <w:r w:rsidR="00124CFF">
        <w:rPr>
          <w:lang w:val="en-US"/>
        </w:rPr>
        <w:t>0</w:t>
      </w:r>
      <w:r>
        <w:rPr>
          <w:lang w:val="en-US"/>
        </w:rPr>
        <w:t>%.</w:t>
      </w:r>
      <w:r w:rsidR="004572C7">
        <w:rPr>
          <w:lang w:val="en-US"/>
        </w:rPr>
        <w:t xml:space="preserve"> </w:t>
      </w:r>
      <w:r w:rsidR="004572C7" w:rsidRPr="004572C7">
        <w:rPr>
          <w:b/>
          <w:lang w:val="en-US"/>
        </w:rPr>
        <w:t>However, only 30% of the initially planned features were actually implemented</w:t>
      </w:r>
      <w:r w:rsidR="00612611">
        <w:rPr>
          <w:b/>
          <w:lang w:val="en-US"/>
        </w:rPr>
        <w:t xml:space="preserve"> in the sprint</w:t>
      </w:r>
      <w:r w:rsidR="004572C7" w:rsidRPr="004572C7">
        <w:rPr>
          <w:b/>
          <w:lang w:val="en-US"/>
        </w:rPr>
        <w:t>.</w:t>
      </w:r>
    </w:p>
    <w:p w:rsidR="00124CFF" w:rsidRDefault="00124CFF" w:rsidP="008764AC">
      <w:pPr>
        <w:rPr>
          <w:lang w:val="en-US"/>
        </w:rPr>
      </w:pPr>
      <w:r>
        <w:rPr>
          <w:lang w:val="en-US"/>
        </w:rPr>
        <w:t xml:space="preserve">The volume </w:t>
      </w:r>
      <w:r w:rsidR="001B2F21">
        <w:rPr>
          <w:lang w:val="en-US"/>
        </w:rPr>
        <w:t xml:space="preserve">splitting </w:t>
      </w:r>
      <w:r>
        <w:rPr>
          <w:lang w:val="en-US"/>
        </w:rPr>
        <w:t xml:space="preserve">features 4.6:88 – 91 were unfortunately </w:t>
      </w:r>
      <w:r w:rsidR="004572C7">
        <w:rPr>
          <w:lang w:val="en-US"/>
        </w:rPr>
        <w:t xml:space="preserve">again </w:t>
      </w:r>
      <w:r>
        <w:rPr>
          <w:lang w:val="en-US"/>
        </w:rPr>
        <w:t>not implemented on time for system testing to be completed</w:t>
      </w:r>
      <w:r w:rsidR="004572C7">
        <w:rPr>
          <w:lang w:val="en-US"/>
        </w:rPr>
        <w:t>.</w:t>
      </w:r>
    </w:p>
    <w:p w:rsidR="004572C7" w:rsidRDefault="004572C7" w:rsidP="008764AC">
      <w:pPr>
        <w:rPr>
          <w:lang w:val="en-US"/>
        </w:rPr>
      </w:pPr>
      <w:r>
        <w:rPr>
          <w:lang w:val="en-US"/>
        </w:rPr>
        <w:t xml:space="preserve">Features 4.3:38, 4.7:96 and 4.7:102 were unfinished or taken out of scope due to resource </w:t>
      </w:r>
      <w:r w:rsidR="005D2DFA">
        <w:rPr>
          <w:lang w:val="en-US"/>
        </w:rPr>
        <w:t xml:space="preserve">time (?) </w:t>
      </w:r>
      <w:r>
        <w:rPr>
          <w:lang w:val="en-US"/>
        </w:rPr>
        <w:t>constraints</w:t>
      </w:r>
      <w:r w:rsidR="00A41025">
        <w:rPr>
          <w:lang w:val="en-US"/>
        </w:rPr>
        <w:t>.</w:t>
      </w:r>
    </w:p>
    <w:p w:rsidR="008764AC" w:rsidRPr="00393FE3" w:rsidRDefault="008764AC" w:rsidP="008764AC">
      <w:pPr>
        <w:rPr>
          <w:lang w:val="en-US"/>
        </w:rPr>
      </w:pPr>
      <w:r>
        <w:rPr>
          <w:lang w:val="en-US"/>
        </w:rPr>
        <w:t xml:space="preserve">Based on the mentioned approval criteria in section 2.3, the system test is considered </w:t>
      </w:r>
      <w:r w:rsidR="00856861">
        <w:rPr>
          <w:lang w:val="en-US"/>
        </w:rPr>
        <w:t>in</w:t>
      </w:r>
      <w:r>
        <w:rPr>
          <w:lang w:val="en-US"/>
        </w:rPr>
        <w:t>complete</w:t>
      </w:r>
      <w:r w:rsidR="00124CFF">
        <w:rPr>
          <w:lang w:val="en-US"/>
        </w:rPr>
        <w:t xml:space="preserve"> with</w:t>
      </w:r>
      <w:r w:rsidR="00856861">
        <w:rPr>
          <w:lang w:val="en-US"/>
        </w:rPr>
        <w:t xml:space="preserve"> a note</w:t>
      </w:r>
      <w:r w:rsidR="00124CFF">
        <w:rPr>
          <w:lang w:val="en-US"/>
        </w:rPr>
        <w:t xml:space="preserve"> for minor bug fixes</w:t>
      </w:r>
      <w:r w:rsidR="00CD714A">
        <w:rPr>
          <w:lang w:val="en-US"/>
        </w:rPr>
        <w:t xml:space="preserve"> on</w:t>
      </w:r>
      <w:r w:rsidR="00C8064B">
        <w:rPr>
          <w:lang w:val="en-US"/>
        </w:rPr>
        <w:t xml:space="preserve"> failed test cases</w:t>
      </w:r>
      <w:r>
        <w:rPr>
          <w:lang w:val="en-US"/>
        </w:rPr>
        <w:t>.</w:t>
      </w:r>
    </w:p>
    <w:p w:rsidR="0026124A" w:rsidRDefault="00040BF5" w:rsidP="004A656D">
      <w:pPr>
        <w:pStyle w:val="NumRubrik2"/>
      </w:pPr>
      <w:bookmarkStart w:id="8" w:name="_Toc440038088"/>
      <w:proofErr w:type="spellStart"/>
      <w:r>
        <w:t>Acceptance</w:t>
      </w:r>
      <w:proofErr w:type="spellEnd"/>
      <w:r>
        <w:t xml:space="preserve"> </w:t>
      </w:r>
      <w:proofErr w:type="spellStart"/>
      <w:r w:rsidR="00A53C29">
        <w:t>T</w:t>
      </w:r>
      <w:r w:rsidR="00BD2F92">
        <w:t>est</w:t>
      </w:r>
      <w:r>
        <w:t>ing</w:t>
      </w:r>
      <w:bookmarkEnd w:id="8"/>
      <w:proofErr w:type="spellEnd"/>
    </w:p>
    <w:p w:rsidR="00BD2F92" w:rsidRPr="0026124A" w:rsidRDefault="00F72DFD" w:rsidP="0026124A">
      <w:pPr>
        <w:rPr>
          <w:lang w:val="en-US"/>
        </w:rPr>
      </w:pPr>
      <w:r w:rsidRPr="0026124A">
        <w:rPr>
          <w:lang w:val="en-US"/>
        </w:rPr>
        <w:t>Acceptance test</w:t>
      </w:r>
      <w:r w:rsidR="00D13552">
        <w:rPr>
          <w:lang w:val="en-US"/>
        </w:rPr>
        <w:t>ing</w:t>
      </w:r>
      <w:r w:rsidRPr="0026124A">
        <w:rPr>
          <w:lang w:val="en-US"/>
        </w:rPr>
        <w:t xml:space="preserve"> </w:t>
      </w:r>
      <w:r w:rsidR="00612611">
        <w:rPr>
          <w:lang w:val="en-US"/>
        </w:rPr>
        <w:t xml:space="preserve">is </w:t>
      </w:r>
      <w:r w:rsidR="001827F5">
        <w:rPr>
          <w:lang w:val="en-US"/>
        </w:rPr>
        <w:t xml:space="preserve">already </w:t>
      </w:r>
      <w:r w:rsidR="00612611">
        <w:rPr>
          <w:lang w:val="en-US"/>
        </w:rPr>
        <w:t xml:space="preserve">being planned with the agencies </w:t>
      </w:r>
      <w:r w:rsidR="00CF3E2D">
        <w:rPr>
          <w:lang w:val="en-US"/>
        </w:rPr>
        <w:t xml:space="preserve">and </w:t>
      </w:r>
      <w:r w:rsidR="00612611">
        <w:rPr>
          <w:lang w:val="en-US"/>
        </w:rPr>
        <w:t>will be organized in time for the February 2016 mile stone.</w:t>
      </w:r>
    </w:p>
    <w:p w:rsidR="00BD2F92" w:rsidRPr="009C2C1A" w:rsidRDefault="00BD2F92" w:rsidP="00BD2F92">
      <w:pPr>
        <w:pStyle w:val="NumRubrik1"/>
        <w:rPr>
          <w:lang w:val="en-US"/>
        </w:rPr>
      </w:pPr>
      <w:bookmarkStart w:id="9" w:name="_Toc440038089"/>
      <w:r w:rsidRPr="009C2C1A">
        <w:rPr>
          <w:lang w:val="en-US"/>
        </w:rPr>
        <w:t>Defe</w:t>
      </w:r>
      <w:r w:rsidR="00436CAF" w:rsidRPr="009C2C1A">
        <w:rPr>
          <w:lang w:val="en-US"/>
        </w:rPr>
        <w:t>cts</w:t>
      </w:r>
      <w:bookmarkEnd w:id="9"/>
    </w:p>
    <w:p w:rsidR="00EA4B12" w:rsidRPr="00A53C29" w:rsidRDefault="00AD6E6B" w:rsidP="00EA4B12">
      <w:pPr>
        <w:pStyle w:val="NumRubrik2"/>
        <w:numPr>
          <w:ilvl w:val="1"/>
          <w:numId w:val="17"/>
        </w:numPr>
        <w:rPr>
          <w:lang w:val="en-US"/>
        </w:rPr>
      </w:pPr>
      <w:bookmarkStart w:id="10" w:name="_Toc432762056"/>
      <w:bookmarkStart w:id="11" w:name="_Toc440038090"/>
      <w:r>
        <w:rPr>
          <w:lang w:val="en-US"/>
        </w:rPr>
        <w:t>D</w:t>
      </w:r>
      <w:r w:rsidR="00EA4B12" w:rsidRPr="00A53C29">
        <w:rPr>
          <w:lang w:val="en-US"/>
        </w:rPr>
        <w:t>efect</w:t>
      </w:r>
      <w:r>
        <w:rPr>
          <w:lang w:val="en-US"/>
        </w:rPr>
        <w:t xml:space="preserve"> overview</w:t>
      </w:r>
      <w:bookmarkEnd w:id="10"/>
      <w:bookmarkEnd w:id="11"/>
    </w:p>
    <w:p w:rsidR="00D86F61" w:rsidRDefault="003D4674" w:rsidP="00FF37D3">
      <w:pPr>
        <w:rPr>
          <w:lang w:val="en-US"/>
        </w:rPr>
      </w:pPr>
      <w:hyperlink r:id="rId12" w:anchor="/?milestone=%5B%22sprint%234%22%5D" w:history="1">
        <w:r w:rsidR="00EA4B12" w:rsidRPr="00DB7693">
          <w:rPr>
            <w:rStyle w:val="Hyperlink"/>
            <w:lang w:val="en-US"/>
          </w:rPr>
          <w:t>https://huboard.com/snaekobbi/sprints#/?milestone=%5B%22sprint%234%22%5D</w:t>
        </w:r>
      </w:hyperlink>
      <w:r w:rsidR="00EA4B12" w:rsidRPr="009025F6">
        <w:rPr>
          <w:lang w:val="en-US"/>
        </w:rPr>
        <w:t>]</w:t>
      </w:r>
      <w:r w:rsidR="00FF37D3">
        <w:rPr>
          <w:lang w:val="en-US"/>
        </w:rPr>
        <w:t xml:space="preserve"> </w:t>
      </w:r>
    </w:p>
    <w:p w:rsidR="007F5E57" w:rsidRDefault="007F5E57" w:rsidP="007F5E57">
      <w:pPr>
        <w:pStyle w:val="NumRubrik1"/>
      </w:pPr>
      <w:bookmarkStart w:id="12" w:name="_Toc440038091"/>
      <w:r>
        <w:t>Test</w:t>
      </w:r>
      <w:r w:rsidR="00336D25">
        <w:t xml:space="preserve"> Manager </w:t>
      </w:r>
      <w:proofErr w:type="spellStart"/>
      <w:r w:rsidR="00336D25">
        <w:t>C</w:t>
      </w:r>
      <w:r w:rsidR="001B3944">
        <w:t>omments</w:t>
      </w:r>
      <w:bookmarkEnd w:id="12"/>
      <w:proofErr w:type="spellEnd"/>
    </w:p>
    <w:p w:rsidR="00A248D7" w:rsidRDefault="00742663" w:rsidP="00742663">
      <w:pPr>
        <w:rPr>
          <w:lang w:val="en-US"/>
        </w:rPr>
      </w:pPr>
      <w:r>
        <w:rPr>
          <w:lang w:val="en-US"/>
        </w:rPr>
        <w:t xml:space="preserve">The feature implementation scope </w:t>
      </w:r>
      <w:r w:rsidR="00A248D7">
        <w:rPr>
          <w:lang w:val="en-US"/>
        </w:rPr>
        <w:t>(10 features</w:t>
      </w:r>
      <w:r w:rsidR="00DB10D3">
        <w:rPr>
          <w:lang w:val="en-US"/>
        </w:rPr>
        <w:t xml:space="preserve">) </w:t>
      </w:r>
      <w:r w:rsidR="005D60D0">
        <w:rPr>
          <w:lang w:val="en-US"/>
        </w:rPr>
        <w:t>seemed</w:t>
      </w:r>
      <w:r>
        <w:rPr>
          <w:lang w:val="en-US"/>
        </w:rPr>
        <w:t xml:space="preserve"> </w:t>
      </w:r>
      <w:r w:rsidR="001827F5">
        <w:rPr>
          <w:lang w:val="en-US"/>
        </w:rPr>
        <w:t xml:space="preserve">initially </w:t>
      </w:r>
      <w:r w:rsidR="00A248D7">
        <w:rPr>
          <w:lang w:val="en-US"/>
        </w:rPr>
        <w:t>well balanced</w:t>
      </w:r>
      <w:r w:rsidR="00D55F31">
        <w:rPr>
          <w:lang w:val="en-US"/>
        </w:rPr>
        <w:t xml:space="preserve">. </w:t>
      </w:r>
      <w:r w:rsidR="005D60D0">
        <w:rPr>
          <w:lang w:val="en-US"/>
        </w:rPr>
        <w:t xml:space="preserve">Despite the small amount of features to </w:t>
      </w:r>
      <w:r w:rsidR="0044418E">
        <w:rPr>
          <w:lang w:val="en-US"/>
        </w:rPr>
        <w:t xml:space="preserve">finally </w:t>
      </w:r>
      <w:r w:rsidR="005D60D0">
        <w:rPr>
          <w:lang w:val="en-US"/>
        </w:rPr>
        <w:t>be tested (3/10), t</w:t>
      </w:r>
      <w:r w:rsidR="00D55F31">
        <w:rPr>
          <w:lang w:val="en-US"/>
        </w:rPr>
        <w:t>esting, t</w:t>
      </w:r>
      <w:r w:rsidR="00A248D7">
        <w:rPr>
          <w:lang w:val="en-US"/>
        </w:rPr>
        <w:t>est data</w:t>
      </w:r>
      <w:r w:rsidR="00614A21">
        <w:rPr>
          <w:lang w:val="en-US"/>
        </w:rPr>
        <w:t xml:space="preserve"> and test report submission was </w:t>
      </w:r>
      <w:r w:rsidR="00744545">
        <w:rPr>
          <w:lang w:val="en-US"/>
        </w:rPr>
        <w:t xml:space="preserve">performed </w:t>
      </w:r>
      <w:r w:rsidR="005D60D0">
        <w:rPr>
          <w:lang w:val="en-US"/>
        </w:rPr>
        <w:t>slightly late due to Christmas and NY vacation.</w:t>
      </w:r>
    </w:p>
    <w:p w:rsidR="00742663" w:rsidRDefault="00D55F31" w:rsidP="00742663">
      <w:pPr>
        <w:rPr>
          <w:lang w:val="en-US"/>
        </w:rPr>
      </w:pPr>
      <w:bookmarkStart w:id="13" w:name="_GoBack"/>
      <w:bookmarkEnd w:id="13"/>
      <w:r>
        <w:rPr>
          <w:lang w:val="en-US"/>
        </w:rPr>
        <w:t>T</w:t>
      </w:r>
      <w:r w:rsidR="00A248D7">
        <w:rPr>
          <w:lang w:val="en-US"/>
        </w:rPr>
        <w:t xml:space="preserve">he project </w:t>
      </w:r>
      <w:r w:rsidR="000534CC">
        <w:rPr>
          <w:lang w:val="en-US"/>
        </w:rPr>
        <w:t>should</w:t>
      </w:r>
      <w:r w:rsidR="00A248D7">
        <w:rPr>
          <w:lang w:val="en-US"/>
        </w:rPr>
        <w:t xml:space="preserve"> </w:t>
      </w:r>
      <w:r w:rsidR="00FA1A88">
        <w:rPr>
          <w:lang w:val="en-US"/>
        </w:rPr>
        <w:t xml:space="preserve">again </w:t>
      </w:r>
      <w:r w:rsidR="00A248D7">
        <w:rPr>
          <w:lang w:val="en-US"/>
        </w:rPr>
        <w:t>review</w:t>
      </w:r>
      <w:r w:rsidR="00FA1A88">
        <w:rPr>
          <w:lang w:val="en-US"/>
        </w:rPr>
        <w:t xml:space="preserve"> why the </w:t>
      </w:r>
      <w:r>
        <w:rPr>
          <w:lang w:val="en-US"/>
        </w:rPr>
        <w:t xml:space="preserve">committed </w:t>
      </w:r>
      <w:r w:rsidR="00A248D7">
        <w:rPr>
          <w:lang w:val="en-US"/>
        </w:rPr>
        <w:t>features</w:t>
      </w:r>
      <w:r>
        <w:rPr>
          <w:lang w:val="en-US"/>
        </w:rPr>
        <w:t xml:space="preserve"> and tasks</w:t>
      </w:r>
      <w:r w:rsidR="00A248D7">
        <w:rPr>
          <w:lang w:val="en-US"/>
        </w:rPr>
        <w:t xml:space="preserve"> were incomplete in time for system testing</w:t>
      </w:r>
      <w:r w:rsidR="00614A21">
        <w:rPr>
          <w:lang w:val="en-US"/>
        </w:rPr>
        <w:t xml:space="preserve"> at the end of the sprint</w:t>
      </w:r>
      <w:r w:rsidR="00A248D7">
        <w:rPr>
          <w:lang w:val="en-US"/>
        </w:rPr>
        <w:t>.</w:t>
      </w:r>
    </w:p>
    <w:p w:rsidR="00617179" w:rsidRPr="001B3944" w:rsidRDefault="00614A21" w:rsidP="00742663">
      <w:pPr>
        <w:rPr>
          <w:lang w:val="en-US"/>
        </w:rPr>
      </w:pPr>
      <w:r>
        <w:rPr>
          <w:lang w:val="en-US"/>
        </w:rPr>
        <w:t xml:space="preserve">Next sprint, sprint </w:t>
      </w:r>
      <w:r w:rsidR="005D60D0">
        <w:rPr>
          <w:lang w:val="en-US"/>
        </w:rPr>
        <w:t>7</w:t>
      </w:r>
      <w:r w:rsidR="00191A8A">
        <w:rPr>
          <w:lang w:val="en-US"/>
        </w:rPr>
        <w:t xml:space="preserve">, is planned to start on </w:t>
      </w:r>
      <w:r w:rsidR="005D60D0">
        <w:rPr>
          <w:lang w:val="en-US"/>
        </w:rPr>
        <w:t>January 7, 2016 i.e. week 01</w:t>
      </w:r>
      <w:r w:rsidR="00191A8A">
        <w:rPr>
          <w:lang w:val="en-US"/>
        </w:rPr>
        <w:t>.4.</w:t>
      </w:r>
    </w:p>
    <w:sectPr w:rsidR="00617179" w:rsidRPr="001B3944" w:rsidSect="00743DE3">
      <w:headerReference w:type="default" r:id="rId13"/>
      <w:footerReference w:type="default" r:id="rId14"/>
      <w:headerReference w:type="first" r:id="rId15"/>
      <w:pgSz w:w="11906" w:h="16838" w:code="9"/>
      <w:pgMar w:top="1418" w:right="1134" w:bottom="1418" w:left="3175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674" w:rsidRDefault="003D4674" w:rsidP="00011CDB">
      <w:pPr>
        <w:spacing w:after="0" w:line="240" w:lineRule="auto"/>
      </w:pPr>
      <w:r>
        <w:separator/>
      </w:r>
    </w:p>
  </w:endnote>
  <w:endnote w:type="continuationSeparator" w:id="0">
    <w:p w:rsidR="003D4674" w:rsidRDefault="003D4674" w:rsidP="0001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874383" w:rsidRDefault="003D4674" w:rsidP="0019714B">
    <w:pPr>
      <w:pStyle w:val="Footer"/>
      <w:tabs>
        <w:tab w:val="clear" w:pos="4536"/>
        <w:tab w:val="clear" w:pos="9072"/>
        <w:tab w:val="left" w:pos="2552"/>
        <w:tab w:val="right" w:pos="7655"/>
      </w:tabs>
      <w:ind w:right="-58"/>
      <w:rPr>
        <w:lang w:val="en-US"/>
      </w:rPr>
    </w:pPr>
    <w:sdt>
      <w:sdtPr>
        <w:rPr>
          <w:lang w:val="en-US"/>
        </w:rPr>
        <w:tag w:val="Kategori"/>
        <w:id w:val="-18607101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D1BAF">
          <w:rPr>
            <w:lang w:val="en-US"/>
          </w:rPr>
          <w:t>201</w:t>
        </w:r>
        <w:r w:rsidR="00337886">
          <w:rPr>
            <w:lang w:val="en-US"/>
          </w:rPr>
          <w:t>6-01-08</w:t>
        </w:r>
      </w:sdtContent>
    </w:sdt>
    <w:r w:rsidR="00914C2C" w:rsidRPr="00874383">
      <w:rPr>
        <w:lang w:val="en-US"/>
      </w:rPr>
      <w:tab/>
    </w:r>
    <w:r w:rsidR="00914C2C">
      <w:fldChar w:fldCharType="begin"/>
    </w:r>
    <w:r w:rsidR="00914C2C" w:rsidRPr="00874383">
      <w:rPr>
        <w:lang w:val="en-US"/>
      </w:rPr>
      <w:instrText xml:space="preserve"> PAGE   \* MERGEFORMAT </w:instrText>
    </w:r>
    <w:r w:rsidR="00914C2C">
      <w:fldChar w:fldCharType="separate"/>
    </w:r>
    <w:r w:rsidR="008A0A0A">
      <w:rPr>
        <w:noProof/>
        <w:lang w:val="en-US"/>
      </w:rPr>
      <w:t>3</w:t>
    </w:r>
    <w:r w:rsidR="00914C2C">
      <w:fldChar w:fldCharType="end"/>
    </w:r>
    <w:r w:rsidR="00914C2C" w:rsidRPr="00874383">
      <w:rPr>
        <w:lang w:val="en-US"/>
      </w:rPr>
      <w:t>(</w:t>
    </w:r>
    <w:r w:rsidR="00B80703">
      <w:fldChar w:fldCharType="begin"/>
    </w:r>
    <w:r w:rsidR="00B80703" w:rsidRPr="00874383">
      <w:rPr>
        <w:lang w:val="en-US"/>
      </w:rPr>
      <w:instrText xml:space="preserve"> NUMPAGES   \* MERGEFORMAT </w:instrText>
    </w:r>
    <w:r w:rsidR="00B80703">
      <w:fldChar w:fldCharType="separate"/>
    </w:r>
    <w:r w:rsidR="008A0A0A">
      <w:rPr>
        <w:noProof/>
        <w:lang w:val="en-US"/>
      </w:rPr>
      <w:t>4</w:t>
    </w:r>
    <w:r w:rsidR="00B80703">
      <w:rPr>
        <w:noProof/>
      </w:rPr>
      <w:fldChar w:fldCharType="end"/>
    </w:r>
    <w:r w:rsidR="00914C2C" w:rsidRPr="00874383">
      <w:rPr>
        <w:lang w:val="en-US"/>
      </w:rPr>
      <w:t>)</w:t>
    </w:r>
    <w:r w:rsidR="00914C2C" w:rsidRPr="00874383">
      <w:rPr>
        <w:lang w:val="en-US"/>
      </w:rPr>
      <w:tab/>
    </w:r>
    <w:sdt>
      <w:sdtPr>
        <w:rPr>
          <w:lang w:val="en-GB"/>
        </w:rPr>
        <w:tag w:val="Titel"/>
        <w:id w:val="14450423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r w:rsidR="00874383" w:rsidRPr="00874383">
          <w:rPr>
            <w:lang w:val="en-GB"/>
          </w:rPr>
          <w:t>Braille in DAISY Pipeline 2: Test report Sprint_</w:t>
        </w:r>
        <w:r w:rsidR="00337886">
          <w:rPr>
            <w:lang w:val="en-GB"/>
          </w:rPr>
          <w:t>6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674" w:rsidRDefault="003D4674" w:rsidP="00011CDB">
      <w:pPr>
        <w:spacing w:after="0" w:line="240" w:lineRule="auto"/>
      </w:pPr>
      <w:r>
        <w:separator/>
      </w:r>
    </w:p>
  </w:footnote>
  <w:footnote w:type="continuationSeparator" w:id="0">
    <w:p w:rsidR="003D4674" w:rsidRDefault="003D4674" w:rsidP="00011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311B2F" w:rsidRDefault="00914C2C" w:rsidP="00311B2F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19714B" w:rsidRDefault="00914C2C" w:rsidP="0019714B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0F76AA" wp14:editId="56483C63">
              <wp:simplePos x="0" y="0"/>
              <wp:positionH relativeFrom="page">
                <wp:posOffset>306705</wp:posOffset>
              </wp:positionH>
              <wp:positionV relativeFrom="page">
                <wp:posOffset>3175</wp:posOffset>
              </wp:positionV>
              <wp:extent cx="6924675" cy="2037715"/>
              <wp:effectExtent l="0" t="0" r="0" b="635"/>
              <wp:wrapNone/>
              <wp:docPr id="4" name="Grup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2037715"/>
                        <a:chOff x="513" y="-10"/>
                        <a:chExt cx="10905" cy="3209"/>
                      </a:xfrm>
                    </wpg:grpSpPr>
                    <wpg:grpSp>
                      <wpg:cNvPr id="5" name="Group 4"/>
                      <wpg:cNvGrpSpPr>
                        <a:grpSpLocks/>
                      </wpg:cNvGrpSpPr>
                      <wpg:grpSpPr bwMode="auto">
                        <a:xfrm>
                          <a:off x="523" y="0"/>
                          <a:ext cx="10885" cy="3189"/>
                          <a:chOff x="523" y="0"/>
                          <a:chExt cx="10885" cy="3189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523" y="0"/>
                            <a:ext cx="10885" cy="3189"/>
                          </a:xfrm>
                          <a:custGeom>
                            <a:avLst/>
                            <a:gdLst>
                              <a:gd name="T0" fmla="+- 0 11408 523"/>
                              <a:gd name="T1" fmla="*/ T0 w 10885"/>
                              <a:gd name="T2" fmla="*/ 0 h 3189"/>
                              <a:gd name="T3" fmla="+- 0 523 523"/>
                              <a:gd name="T4" fmla="*/ T3 w 10885"/>
                              <a:gd name="T5" fmla="*/ 0 h 3189"/>
                              <a:gd name="T6" fmla="+- 0 523 523"/>
                              <a:gd name="T7" fmla="*/ T6 w 10885"/>
                              <a:gd name="T8" fmla="*/ 3059 h 3189"/>
                              <a:gd name="T9" fmla="+- 0 529 523"/>
                              <a:gd name="T10" fmla="*/ T9 w 10885"/>
                              <a:gd name="T11" fmla="*/ 3138 h 3189"/>
                              <a:gd name="T12" fmla="+- 0 573 523"/>
                              <a:gd name="T13" fmla="*/ T12 w 10885"/>
                              <a:gd name="T14" fmla="*/ 3183 h 3189"/>
                              <a:gd name="T15" fmla="+- 0 653 523"/>
                              <a:gd name="T16" fmla="*/ T15 w 10885"/>
                              <a:gd name="T17" fmla="*/ 3189 h 3189"/>
                              <a:gd name="T18" fmla="+- 0 11277 523"/>
                              <a:gd name="T19" fmla="*/ T18 w 10885"/>
                              <a:gd name="T20" fmla="*/ 3189 h 3189"/>
                              <a:gd name="T21" fmla="+- 0 11309 523"/>
                              <a:gd name="T22" fmla="*/ T21 w 10885"/>
                              <a:gd name="T23" fmla="*/ 3188 h 3189"/>
                              <a:gd name="T24" fmla="+- 0 11374 523"/>
                              <a:gd name="T25" fmla="*/ T24 w 10885"/>
                              <a:gd name="T26" fmla="*/ 3177 h 3189"/>
                              <a:gd name="T27" fmla="+- 0 11405 523"/>
                              <a:gd name="T28" fmla="*/ T27 w 10885"/>
                              <a:gd name="T29" fmla="*/ 3118 h 3189"/>
                              <a:gd name="T30" fmla="+- 0 11408 523"/>
                              <a:gd name="T31" fmla="*/ T30 w 10885"/>
                              <a:gd name="T32" fmla="*/ 0 h 318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885" h="3189">
                                <a:moveTo>
                                  <a:pt x="10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9"/>
                                </a:lnTo>
                                <a:lnTo>
                                  <a:pt x="6" y="3138"/>
                                </a:lnTo>
                                <a:lnTo>
                                  <a:pt x="50" y="3183"/>
                                </a:lnTo>
                                <a:lnTo>
                                  <a:pt x="130" y="3189"/>
                                </a:lnTo>
                                <a:lnTo>
                                  <a:pt x="10754" y="3189"/>
                                </a:lnTo>
                                <a:lnTo>
                                  <a:pt x="10786" y="3188"/>
                                </a:lnTo>
                                <a:lnTo>
                                  <a:pt x="10851" y="3177"/>
                                </a:lnTo>
                                <a:lnTo>
                                  <a:pt x="10882" y="3118"/>
                                </a:lnTo>
                                <a:lnTo>
                                  <a:pt x="10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1" y="252"/>
                            <a:ext cx="1658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3" y="823"/>
                            <a:ext cx="2294" cy="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E0EFE" id="Grupp 4" o:spid="_x0000_s1026" style="position:absolute;margin-left:24.15pt;margin-top:.25pt;width:545.25pt;height:160.45pt;z-index:-251656192;mso-position-horizontal-relative:page;mso-position-vertical-relative:page" coordorigin="513,-10" coordsize="10905,3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">
              <v:group id="Group 4" o:spid="_x0000_s1027" style="position:absolute;left:523;width:10885;height:3189" coordorigin="523" coordsize="10885,3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5" o:spid="_x0000_s1028" style="position:absolute;left:523;width:10885;height:3189;visibility:visible;mso-wrap-style:square;v-text-anchor:top" coordsize="10885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FLcMA&#10;AADaAAAADwAAAGRycy9kb3ducmV2LnhtbESPUWvCMBSF3wf+h3CFvQxNN0aZ1SiiDva0YucPuDTX&#10;tjS56ZKo9d8vg8EeD+ec73BWm9EacSUfOscKnucZCOLa6Y4bBaev99kbiBCRNRrHpOBOATbrycMK&#10;C+1ufKRrFRuRIBwKVNDGOBRShroli2HuBuLknZ23GJP0jdQebwlujXzJslxa7DgttDjQrqW6ry5W&#10;wS4v/b0vy8/F/vXSP1XfJj8cjVKP03G7BBFpjP/hv/aHVpDD75V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EFLcMAAADaAAAADwAAAAAAAAAAAAAAAACYAgAAZHJzL2Rv&#10;d25yZXYueG1sUEsFBgAAAAAEAAQA9QAAAIgDAAAAAA==&#10;" path="m10885,l,,,3059r6,79l50,3183r80,6l10754,3189r32,-1l10851,3177r31,-59l10885,xe" stroked="f">
                  <v:path arrowok="t" o:connecttype="custom" o:connectlocs="10885,0;0,0;0,3059;6,3138;50,3183;130,3189;10754,3189;10786,3188;10851,3177;10882,3118;10885,0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9151;top:252;width:1658;height: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IMwvEAAAA2gAAAA8AAABkcnMvZG93bnJldi54bWxEj0FrwkAUhO8F/8PyhN7qxlKtxKxihZYi&#10;XrTi+Zl9yUazb9Ps1sR/7xYKPQ4z8w2TLXtbiyu1vnKsYDxKQBDnTldcKjh8vT/NQPiArLF2TApu&#10;5GG5GDxkmGrX8Y6u+1CKCGGfogITQpNK6XNDFv3INcTRK1xrMUTZllK32EW4reVzkkylxYrjgsGG&#10;1obyy/7HKpht198v0+JjU206c9ueT7v8OHlT6nHYr+YgAvXhP/zX/tQKXuH3SrwBcn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IMwvEAAAA2gAAAA8AAAAAAAAAAAAAAAAA&#10;nwIAAGRycy9kb3ducmV2LnhtbFBLBQYAAAAABAAEAPcAAACQAwAAAAA=&#10;">
                  <v:imagedata r:id="rId3" o:title=""/>
                </v:shape>
                <v:shape id="Picture 7" o:spid="_x0000_s1030" type="#_x0000_t75" style="position:absolute;left:8833;top:823;width:2294;height: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99yi+AAAA2gAAAA8AAABkcnMvZG93bnJldi54bWxET8uKwjAU3Qv+Q7jCbETTGQap1SgiDLgc&#10;62N9ba5ttbkpSaydvzeLAZeH816ue9OIjpyvLSv4nCYgiAuray4VHA8/kxSED8gaG8uk4I88rFfD&#10;wRIzbZ+8py4PpYgh7DNUUIXQZlL6oiKDfmpb4shdrTMYInSl1A6fMdw08itJZtJgzbGhwpa2FRX3&#10;/GEUzJJCtt/z+Ril637PtzS/nPpcqY9Rv1mACNSHt/jfvdMK4tZ4Jd4AuX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X99yi+AAAA2gAAAA8AAAAAAAAAAAAAAAAAnwIAAGRy&#10;cy9kb3ducmV2LnhtbFBLBQYAAAAABAAEAPcAAACKAwAAAAA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4179B5" wp14:editId="66E6E320">
              <wp:simplePos x="0" y="0"/>
              <wp:positionH relativeFrom="page">
                <wp:posOffset>66675</wp:posOffset>
              </wp:positionH>
              <wp:positionV relativeFrom="page">
                <wp:posOffset>-9525</wp:posOffset>
              </wp:positionV>
              <wp:extent cx="7416165" cy="10692130"/>
              <wp:effectExtent l="0" t="0" r="0" b="0"/>
              <wp:wrapNone/>
              <wp:docPr id="1" name="Grup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16165" cy="10692130"/>
                        <a:chOff x="0" y="0"/>
                        <a:chExt cx="11679" cy="16838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679" cy="16838"/>
                        </a:xfrm>
                        <a:custGeom>
                          <a:avLst/>
                          <a:gdLst>
                            <a:gd name="T0" fmla="*/ 0 w 11679"/>
                            <a:gd name="T1" fmla="*/ 16838 h 16838"/>
                            <a:gd name="T2" fmla="*/ 11679 w 11679"/>
                            <a:gd name="T3" fmla="*/ 16838 h 16838"/>
                            <a:gd name="T4" fmla="*/ 11679 w 11679"/>
                            <a:gd name="T5" fmla="*/ 0 h 16838"/>
                            <a:gd name="T6" fmla="*/ 0 w 11679"/>
                            <a:gd name="T7" fmla="*/ 0 h 16838"/>
                            <a:gd name="T8" fmla="*/ 0 w 11679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679" h="16838">
                              <a:moveTo>
                                <a:pt x="0" y="16838"/>
                              </a:moveTo>
                              <a:lnTo>
                                <a:pt x="11679" y="16838"/>
                              </a:lnTo>
                              <a:lnTo>
                                <a:pt x="11679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2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0CEC30" id="Grupp 1" o:spid="_x0000_s1026" style="position:absolute;margin-left:5.25pt;margin-top:-.75pt;width:583.95pt;height:841.9pt;z-index:-251657216;mso-position-horizontal-relative:page;mso-position-vertical-relative:page" coordsize="11679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">
              <v:shape id="Freeform 2" o:spid="_x0000_s1027" style="position:absolute;width:11679;height:16838;visibility:visible;mso-wrap-style:square;v-text-anchor:top" coordsize="11679,16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AF8IA&#10;AADaAAAADwAAAGRycy9kb3ducmV2LnhtbESP0WrCQBRE34X+w3ILfWs2tqVqdBOkILTgg0Y/4Jq9&#10;JtHs3ZBdY/r3riD4OMzMGWaRDaYRPXWutqxgHMUgiAuray4V7Her9ykI55E1NpZJwT85yNKX0QIT&#10;ba+8pT73pQgQdgkqqLxvEyldUZFBF9mWOHhH2xn0QXal1B1eA9w08iOOv6XBmsNChS39VFSc84tR&#10;cDDleTOzX0UzbE5/y3YtJzX3Sr29Dss5CE+Df4Yf7V+t4BPuV8INk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oAXwgAAANoAAAAPAAAAAAAAAAAAAAAAAJgCAABkcnMvZG93&#10;bnJldi54bWxQSwUGAAAAAAQABAD1AAAAhwMAAAAA&#10;" path="m,16838r11679,l11679,,,,,16838xe" fillcolor="#eee2f0" stroked="f">
                <v:path arrowok="t" o:connecttype="custom" o:connectlocs="0,16838;11679,16838;11679,0;0,0;0,16838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9B4"/>
    <w:multiLevelType w:val="multilevel"/>
    <w:tmpl w:val="1A58201A"/>
    <w:styleLink w:val="Formatmall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161264F2"/>
    <w:multiLevelType w:val="hybridMultilevel"/>
    <w:tmpl w:val="48C62814"/>
    <w:lvl w:ilvl="0" w:tplc="0540B708">
      <w:start w:val="1"/>
      <w:numFmt w:val="decimal"/>
      <w:pStyle w:val="ListBullet2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58" w:hanging="360"/>
      </w:pPr>
    </w:lvl>
    <w:lvl w:ilvl="2" w:tplc="041D001B" w:tentative="1">
      <w:start w:val="1"/>
      <w:numFmt w:val="lowerRoman"/>
      <w:lvlText w:val="%3."/>
      <w:lvlJc w:val="right"/>
      <w:pPr>
        <w:ind w:left="2178" w:hanging="180"/>
      </w:pPr>
    </w:lvl>
    <w:lvl w:ilvl="3" w:tplc="041D000F" w:tentative="1">
      <w:start w:val="1"/>
      <w:numFmt w:val="decimal"/>
      <w:lvlText w:val="%4."/>
      <w:lvlJc w:val="left"/>
      <w:pPr>
        <w:ind w:left="2898" w:hanging="360"/>
      </w:pPr>
    </w:lvl>
    <w:lvl w:ilvl="4" w:tplc="041D0019" w:tentative="1">
      <w:start w:val="1"/>
      <w:numFmt w:val="lowerLetter"/>
      <w:lvlText w:val="%5."/>
      <w:lvlJc w:val="left"/>
      <w:pPr>
        <w:ind w:left="3618" w:hanging="360"/>
      </w:pPr>
    </w:lvl>
    <w:lvl w:ilvl="5" w:tplc="041D001B" w:tentative="1">
      <w:start w:val="1"/>
      <w:numFmt w:val="lowerRoman"/>
      <w:lvlText w:val="%6."/>
      <w:lvlJc w:val="right"/>
      <w:pPr>
        <w:ind w:left="4338" w:hanging="180"/>
      </w:pPr>
    </w:lvl>
    <w:lvl w:ilvl="6" w:tplc="041D000F" w:tentative="1">
      <w:start w:val="1"/>
      <w:numFmt w:val="decimal"/>
      <w:lvlText w:val="%7."/>
      <w:lvlJc w:val="left"/>
      <w:pPr>
        <w:ind w:left="5058" w:hanging="360"/>
      </w:pPr>
    </w:lvl>
    <w:lvl w:ilvl="7" w:tplc="041D0019" w:tentative="1">
      <w:start w:val="1"/>
      <w:numFmt w:val="lowerLetter"/>
      <w:lvlText w:val="%8."/>
      <w:lvlJc w:val="left"/>
      <w:pPr>
        <w:ind w:left="5778" w:hanging="360"/>
      </w:pPr>
    </w:lvl>
    <w:lvl w:ilvl="8" w:tplc="041D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" w15:restartNumberingAfterBreak="0">
    <w:nsid w:val="19341BE6"/>
    <w:multiLevelType w:val="multilevel"/>
    <w:tmpl w:val="0C209FBC"/>
    <w:styleLink w:val="Style1"/>
    <w:lvl w:ilvl="0">
      <w:start w:val="1"/>
      <w:numFmt w:val="decimal"/>
      <w:pStyle w:val="ListParagraph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24F45B3F"/>
    <w:multiLevelType w:val="multilevel"/>
    <w:tmpl w:val="3CAAB71C"/>
    <w:styleLink w:val="Formatmall9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6D84099"/>
    <w:multiLevelType w:val="multilevel"/>
    <w:tmpl w:val="41B8A794"/>
    <w:styleLink w:val="Formatmall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080" w:hanging="72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468C2A6A"/>
    <w:multiLevelType w:val="multilevel"/>
    <w:tmpl w:val="9940B024"/>
    <w:lvl w:ilvl="0">
      <w:start w:val="1"/>
      <w:numFmt w:val="bullet"/>
      <w:lvlText w:val=""/>
      <w:lvlJc w:val="left"/>
      <w:pPr>
        <w:ind w:left="366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96458"/>
    <w:multiLevelType w:val="multilevel"/>
    <w:tmpl w:val="0B44B30C"/>
    <w:styleLink w:val="Formatmall6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C6F1081"/>
    <w:multiLevelType w:val="multilevel"/>
    <w:tmpl w:val="CEECD52E"/>
    <w:styleLink w:val="Formatmall7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D2932C6"/>
    <w:multiLevelType w:val="multilevel"/>
    <w:tmpl w:val="88A489FC"/>
    <w:styleLink w:val="MTM"/>
    <w:lvl w:ilvl="0">
      <w:start w:val="1"/>
      <w:numFmt w:val="decimal"/>
      <w:pStyle w:val="NumRubrik1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7"/>
      </w:rPr>
    </w:lvl>
    <w:lvl w:ilvl="1">
      <w:start w:val="1"/>
      <w:numFmt w:val="decimal"/>
      <w:pStyle w:val="NumRubrik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NumRubrik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Rubrik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E8F6EE4"/>
    <w:multiLevelType w:val="multilevel"/>
    <w:tmpl w:val="BEB6EAA4"/>
    <w:styleLink w:val="Formatmall8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5EC5F26"/>
    <w:multiLevelType w:val="multilevel"/>
    <w:tmpl w:val="76AC33B4"/>
    <w:lvl w:ilvl="0">
      <w:start w:val="1"/>
      <w:numFmt w:val="bullet"/>
      <w:pStyle w:val="ListBullet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pStyle w:val="Punktlista1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A762E"/>
    <w:multiLevelType w:val="hybridMultilevel"/>
    <w:tmpl w:val="49F0E5C6"/>
    <w:lvl w:ilvl="0" w:tplc="9E6C1348">
      <w:start w:val="1"/>
      <w:numFmt w:val="decimal"/>
      <w:pStyle w:val="ListBullet3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15FC2"/>
    <w:multiLevelType w:val="multilevel"/>
    <w:tmpl w:val="1A58201A"/>
    <w:styleLink w:val="Formatmall5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78A77D81"/>
    <w:multiLevelType w:val="multilevel"/>
    <w:tmpl w:val="829C2EC0"/>
    <w:styleLink w:val="Formatmall1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CC7397F"/>
    <w:multiLevelType w:val="hybridMultilevel"/>
    <w:tmpl w:val="87600CE8"/>
    <w:lvl w:ilvl="0" w:tplc="3DF67E4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01824"/>
    <w:multiLevelType w:val="multilevel"/>
    <w:tmpl w:val="8034EFB2"/>
    <w:styleLink w:val="Formatmall3"/>
    <w:lvl w:ilvl="0">
      <w:start w:val="1"/>
      <w:numFmt w:val="bullet"/>
      <w:lvlText w:val="●"/>
      <w:lvlJc w:val="left"/>
      <w:pPr>
        <w:ind w:left="644" w:hanging="360"/>
      </w:pPr>
      <w:rPr>
        <w:rFonts w:ascii="Arial" w:hAnsi="Arial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3"/>
  </w:num>
  <w:num w:numId="14">
    <w:abstractNumId w:val="8"/>
    <w:lvlOverride w:ilvl="1">
      <w:lvl w:ilvl="1">
        <w:start w:val="1"/>
        <w:numFmt w:val="decimal"/>
        <w:pStyle w:val="NumRubrik2"/>
        <w:suff w:val="space"/>
        <w:lvlText w:val="%1.%2 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  <w:lang w:val="en-US"/>
        </w:rPr>
      </w:lvl>
    </w:lvlOverride>
  </w:num>
  <w:num w:numId="15">
    <w:abstractNumId w:val="5"/>
  </w:num>
  <w:num w:numId="16">
    <w:abstractNumId w:val="14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B6"/>
    <w:rsid w:val="00002C25"/>
    <w:rsid w:val="00011CDB"/>
    <w:rsid w:val="00011CF5"/>
    <w:rsid w:val="00014EF7"/>
    <w:rsid w:val="00015C7C"/>
    <w:rsid w:val="00024BE0"/>
    <w:rsid w:val="00030222"/>
    <w:rsid w:val="00036688"/>
    <w:rsid w:val="000367A0"/>
    <w:rsid w:val="00040BF5"/>
    <w:rsid w:val="00044CFA"/>
    <w:rsid w:val="00050BE1"/>
    <w:rsid w:val="00050E36"/>
    <w:rsid w:val="000534CC"/>
    <w:rsid w:val="00062857"/>
    <w:rsid w:val="00064587"/>
    <w:rsid w:val="00070591"/>
    <w:rsid w:val="00071942"/>
    <w:rsid w:val="00074AEE"/>
    <w:rsid w:val="00074BFC"/>
    <w:rsid w:val="000812BB"/>
    <w:rsid w:val="000824E1"/>
    <w:rsid w:val="000847EB"/>
    <w:rsid w:val="00091D53"/>
    <w:rsid w:val="00093772"/>
    <w:rsid w:val="00096195"/>
    <w:rsid w:val="000A2C77"/>
    <w:rsid w:val="000A40D8"/>
    <w:rsid w:val="000C0AA4"/>
    <w:rsid w:val="000C67C8"/>
    <w:rsid w:val="000C7E76"/>
    <w:rsid w:val="000D096F"/>
    <w:rsid w:val="000D6BB2"/>
    <w:rsid w:val="000E3B51"/>
    <w:rsid w:val="000F644E"/>
    <w:rsid w:val="00102AD7"/>
    <w:rsid w:val="00103AE4"/>
    <w:rsid w:val="00103EDB"/>
    <w:rsid w:val="00112644"/>
    <w:rsid w:val="00116358"/>
    <w:rsid w:val="00124CFF"/>
    <w:rsid w:val="00124E88"/>
    <w:rsid w:val="001255F8"/>
    <w:rsid w:val="00126CD8"/>
    <w:rsid w:val="001277B8"/>
    <w:rsid w:val="00130558"/>
    <w:rsid w:val="00130E4B"/>
    <w:rsid w:val="00130F30"/>
    <w:rsid w:val="001335A1"/>
    <w:rsid w:val="00137529"/>
    <w:rsid w:val="001401C7"/>
    <w:rsid w:val="00140511"/>
    <w:rsid w:val="00142510"/>
    <w:rsid w:val="00143050"/>
    <w:rsid w:val="0015017F"/>
    <w:rsid w:val="00151C0A"/>
    <w:rsid w:val="00161B6B"/>
    <w:rsid w:val="0016415F"/>
    <w:rsid w:val="00164B75"/>
    <w:rsid w:val="00180D77"/>
    <w:rsid w:val="00180FBC"/>
    <w:rsid w:val="00181718"/>
    <w:rsid w:val="001827F5"/>
    <w:rsid w:val="00182AF2"/>
    <w:rsid w:val="001833B3"/>
    <w:rsid w:val="00186E8A"/>
    <w:rsid w:val="00190158"/>
    <w:rsid w:val="00191A8A"/>
    <w:rsid w:val="00192678"/>
    <w:rsid w:val="00194508"/>
    <w:rsid w:val="001948F2"/>
    <w:rsid w:val="00194A18"/>
    <w:rsid w:val="00195A5F"/>
    <w:rsid w:val="0019714B"/>
    <w:rsid w:val="001A2DA1"/>
    <w:rsid w:val="001A4A72"/>
    <w:rsid w:val="001A737B"/>
    <w:rsid w:val="001B2551"/>
    <w:rsid w:val="001B2F21"/>
    <w:rsid w:val="001B3944"/>
    <w:rsid w:val="001B5507"/>
    <w:rsid w:val="001C5959"/>
    <w:rsid w:val="001C7EE5"/>
    <w:rsid w:val="001D1F4C"/>
    <w:rsid w:val="001D6BFC"/>
    <w:rsid w:val="001E1302"/>
    <w:rsid w:val="001F1053"/>
    <w:rsid w:val="001F3084"/>
    <w:rsid w:val="001F6111"/>
    <w:rsid w:val="001F7074"/>
    <w:rsid w:val="002004F9"/>
    <w:rsid w:val="00206ECA"/>
    <w:rsid w:val="00213405"/>
    <w:rsid w:val="00213B89"/>
    <w:rsid w:val="00215B24"/>
    <w:rsid w:val="002202BB"/>
    <w:rsid w:val="00220FC6"/>
    <w:rsid w:val="00232065"/>
    <w:rsid w:val="002351D5"/>
    <w:rsid w:val="00244E4F"/>
    <w:rsid w:val="002522DF"/>
    <w:rsid w:val="00253A10"/>
    <w:rsid w:val="0025531F"/>
    <w:rsid w:val="002574D6"/>
    <w:rsid w:val="00260ADD"/>
    <w:rsid w:val="00260D85"/>
    <w:rsid w:val="0026124A"/>
    <w:rsid w:val="00271E0F"/>
    <w:rsid w:val="00273DA0"/>
    <w:rsid w:val="0027519E"/>
    <w:rsid w:val="00280F58"/>
    <w:rsid w:val="00283601"/>
    <w:rsid w:val="002904B1"/>
    <w:rsid w:val="002A75F8"/>
    <w:rsid w:val="002B017F"/>
    <w:rsid w:val="002B0D3E"/>
    <w:rsid w:val="002B52FB"/>
    <w:rsid w:val="002B7861"/>
    <w:rsid w:val="002C4702"/>
    <w:rsid w:val="002C65B3"/>
    <w:rsid w:val="002D33A1"/>
    <w:rsid w:val="002E067F"/>
    <w:rsid w:val="002E2A55"/>
    <w:rsid w:val="0030259B"/>
    <w:rsid w:val="00302AFB"/>
    <w:rsid w:val="00307788"/>
    <w:rsid w:val="00311B2F"/>
    <w:rsid w:val="00312E43"/>
    <w:rsid w:val="003149BE"/>
    <w:rsid w:val="003158D5"/>
    <w:rsid w:val="00326A1B"/>
    <w:rsid w:val="00326FEE"/>
    <w:rsid w:val="00336D25"/>
    <w:rsid w:val="003370A3"/>
    <w:rsid w:val="003377AC"/>
    <w:rsid w:val="00337886"/>
    <w:rsid w:val="003438F9"/>
    <w:rsid w:val="0035628D"/>
    <w:rsid w:val="003572E7"/>
    <w:rsid w:val="00362EE1"/>
    <w:rsid w:val="0036316E"/>
    <w:rsid w:val="003638D8"/>
    <w:rsid w:val="00370296"/>
    <w:rsid w:val="0037371C"/>
    <w:rsid w:val="0037407C"/>
    <w:rsid w:val="00384AC0"/>
    <w:rsid w:val="00393396"/>
    <w:rsid w:val="00393FE3"/>
    <w:rsid w:val="0039414D"/>
    <w:rsid w:val="003943AC"/>
    <w:rsid w:val="003A0E7A"/>
    <w:rsid w:val="003A39C1"/>
    <w:rsid w:val="003A5142"/>
    <w:rsid w:val="003A5F17"/>
    <w:rsid w:val="003B348B"/>
    <w:rsid w:val="003B4592"/>
    <w:rsid w:val="003B631E"/>
    <w:rsid w:val="003C61F5"/>
    <w:rsid w:val="003D22A4"/>
    <w:rsid w:val="003D4674"/>
    <w:rsid w:val="003D73D2"/>
    <w:rsid w:val="003F451E"/>
    <w:rsid w:val="004042BD"/>
    <w:rsid w:val="004058DE"/>
    <w:rsid w:val="00413175"/>
    <w:rsid w:val="004157EA"/>
    <w:rsid w:val="00416071"/>
    <w:rsid w:val="0041771C"/>
    <w:rsid w:val="00421912"/>
    <w:rsid w:val="0042242C"/>
    <w:rsid w:val="0042263C"/>
    <w:rsid w:val="004240C3"/>
    <w:rsid w:val="00436325"/>
    <w:rsid w:val="00436CAF"/>
    <w:rsid w:val="0044418E"/>
    <w:rsid w:val="00446351"/>
    <w:rsid w:val="0045499C"/>
    <w:rsid w:val="004572C7"/>
    <w:rsid w:val="00465615"/>
    <w:rsid w:val="00465D25"/>
    <w:rsid w:val="0047107F"/>
    <w:rsid w:val="00471B5A"/>
    <w:rsid w:val="004767D4"/>
    <w:rsid w:val="004809C1"/>
    <w:rsid w:val="00480F61"/>
    <w:rsid w:val="00481F22"/>
    <w:rsid w:val="00482AD1"/>
    <w:rsid w:val="004874AB"/>
    <w:rsid w:val="00490D95"/>
    <w:rsid w:val="0049299C"/>
    <w:rsid w:val="00494A23"/>
    <w:rsid w:val="004A02B1"/>
    <w:rsid w:val="004A05DB"/>
    <w:rsid w:val="004A1BAC"/>
    <w:rsid w:val="004A656D"/>
    <w:rsid w:val="004B14B3"/>
    <w:rsid w:val="004B50A9"/>
    <w:rsid w:val="004B69DF"/>
    <w:rsid w:val="004C1B17"/>
    <w:rsid w:val="004C68FD"/>
    <w:rsid w:val="004C7085"/>
    <w:rsid w:val="004C756E"/>
    <w:rsid w:val="004E1210"/>
    <w:rsid w:val="004E231E"/>
    <w:rsid w:val="004F2250"/>
    <w:rsid w:val="00501D2D"/>
    <w:rsid w:val="005041F2"/>
    <w:rsid w:val="00507D9F"/>
    <w:rsid w:val="005165BA"/>
    <w:rsid w:val="00516944"/>
    <w:rsid w:val="005173AC"/>
    <w:rsid w:val="0052124E"/>
    <w:rsid w:val="00526BD3"/>
    <w:rsid w:val="00527467"/>
    <w:rsid w:val="00532380"/>
    <w:rsid w:val="00544165"/>
    <w:rsid w:val="00547E7D"/>
    <w:rsid w:val="005600D1"/>
    <w:rsid w:val="00563441"/>
    <w:rsid w:val="0057032D"/>
    <w:rsid w:val="00570B97"/>
    <w:rsid w:val="005736B4"/>
    <w:rsid w:val="005826D2"/>
    <w:rsid w:val="005840A0"/>
    <w:rsid w:val="00584205"/>
    <w:rsid w:val="00590852"/>
    <w:rsid w:val="00592637"/>
    <w:rsid w:val="00592D1F"/>
    <w:rsid w:val="00595B03"/>
    <w:rsid w:val="005A1F85"/>
    <w:rsid w:val="005A36E7"/>
    <w:rsid w:val="005A4AC0"/>
    <w:rsid w:val="005C2563"/>
    <w:rsid w:val="005C5560"/>
    <w:rsid w:val="005C5B8E"/>
    <w:rsid w:val="005D04BE"/>
    <w:rsid w:val="005D2496"/>
    <w:rsid w:val="005D2DFA"/>
    <w:rsid w:val="005D3E57"/>
    <w:rsid w:val="005D60D0"/>
    <w:rsid w:val="005E35EC"/>
    <w:rsid w:val="005E7DD8"/>
    <w:rsid w:val="005F346F"/>
    <w:rsid w:val="005F60AC"/>
    <w:rsid w:val="005F7461"/>
    <w:rsid w:val="006048AF"/>
    <w:rsid w:val="00606742"/>
    <w:rsid w:val="00606ACB"/>
    <w:rsid w:val="00612611"/>
    <w:rsid w:val="00614A21"/>
    <w:rsid w:val="00617179"/>
    <w:rsid w:val="0062157D"/>
    <w:rsid w:val="00624F18"/>
    <w:rsid w:val="00630E8E"/>
    <w:rsid w:val="00631C63"/>
    <w:rsid w:val="006442D1"/>
    <w:rsid w:val="00646ED2"/>
    <w:rsid w:val="0064776D"/>
    <w:rsid w:val="006527D9"/>
    <w:rsid w:val="00655EC0"/>
    <w:rsid w:val="006565EC"/>
    <w:rsid w:val="00664049"/>
    <w:rsid w:val="006641C9"/>
    <w:rsid w:val="00664CC8"/>
    <w:rsid w:val="00665B87"/>
    <w:rsid w:val="006661F3"/>
    <w:rsid w:val="00666740"/>
    <w:rsid w:val="0066742F"/>
    <w:rsid w:val="00673084"/>
    <w:rsid w:val="00673CA1"/>
    <w:rsid w:val="006850F2"/>
    <w:rsid w:val="0069109A"/>
    <w:rsid w:val="00691559"/>
    <w:rsid w:val="006A01E1"/>
    <w:rsid w:val="006A0549"/>
    <w:rsid w:val="006A1CC1"/>
    <w:rsid w:val="006B2B28"/>
    <w:rsid w:val="006B6196"/>
    <w:rsid w:val="006D2777"/>
    <w:rsid w:val="006F116B"/>
    <w:rsid w:val="006F4C92"/>
    <w:rsid w:val="007000CE"/>
    <w:rsid w:val="00704CBD"/>
    <w:rsid w:val="00720C59"/>
    <w:rsid w:val="007218A0"/>
    <w:rsid w:val="00731093"/>
    <w:rsid w:val="007329C7"/>
    <w:rsid w:val="00740103"/>
    <w:rsid w:val="0074129B"/>
    <w:rsid w:val="00742663"/>
    <w:rsid w:val="00743DE3"/>
    <w:rsid w:val="00744545"/>
    <w:rsid w:val="007509CB"/>
    <w:rsid w:val="00756FDC"/>
    <w:rsid w:val="00757BAB"/>
    <w:rsid w:val="00775766"/>
    <w:rsid w:val="00777D69"/>
    <w:rsid w:val="00784FB8"/>
    <w:rsid w:val="00787546"/>
    <w:rsid w:val="00790AE1"/>
    <w:rsid w:val="00791D05"/>
    <w:rsid w:val="00794BFA"/>
    <w:rsid w:val="007973C2"/>
    <w:rsid w:val="007A0039"/>
    <w:rsid w:val="007A1571"/>
    <w:rsid w:val="007A79BA"/>
    <w:rsid w:val="007C2314"/>
    <w:rsid w:val="007C6AF2"/>
    <w:rsid w:val="007D160D"/>
    <w:rsid w:val="007D1D2B"/>
    <w:rsid w:val="007D1DDB"/>
    <w:rsid w:val="007E0A36"/>
    <w:rsid w:val="007E5A79"/>
    <w:rsid w:val="007E6B3C"/>
    <w:rsid w:val="007F5E57"/>
    <w:rsid w:val="00800973"/>
    <w:rsid w:val="008071FA"/>
    <w:rsid w:val="0081074A"/>
    <w:rsid w:val="0081319E"/>
    <w:rsid w:val="00824376"/>
    <w:rsid w:val="0082531A"/>
    <w:rsid w:val="008254C3"/>
    <w:rsid w:val="008322EA"/>
    <w:rsid w:val="0084211A"/>
    <w:rsid w:val="008427D8"/>
    <w:rsid w:val="00845D26"/>
    <w:rsid w:val="00851F86"/>
    <w:rsid w:val="00856861"/>
    <w:rsid w:val="00863EB4"/>
    <w:rsid w:val="008675DE"/>
    <w:rsid w:val="00867696"/>
    <w:rsid w:val="00872496"/>
    <w:rsid w:val="00874383"/>
    <w:rsid w:val="008764AC"/>
    <w:rsid w:val="0087779C"/>
    <w:rsid w:val="00881A13"/>
    <w:rsid w:val="008858D7"/>
    <w:rsid w:val="00887ABC"/>
    <w:rsid w:val="008A0A0A"/>
    <w:rsid w:val="008A6191"/>
    <w:rsid w:val="008A7F2F"/>
    <w:rsid w:val="008B51A9"/>
    <w:rsid w:val="008C2B33"/>
    <w:rsid w:val="008D0ACE"/>
    <w:rsid w:val="008D1BAF"/>
    <w:rsid w:val="008D1FC8"/>
    <w:rsid w:val="008D414B"/>
    <w:rsid w:val="008D6045"/>
    <w:rsid w:val="008D6C59"/>
    <w:rsid w:val="008F3009"/>
    <w:rsid w:val="008F5775"/>
    <w:rsid w:val="008F6B82"/>
    <w:rsid w:val="008F6EE5"/>
    <w:rsid w:val="008F76DA"/>
    <w:rsid w:val="009025F6"/>
    <w:rsid w:val="00904D6E"/>
    <w:rsid w:val="009147D0"/>
    <w:rsid w:val="00914C2C"/>
    <w:rsid w:val="009224E2"/>
    <w:rsid w:val="00922F69"/>
    <w:rsid w:val="009278D8"/>
    <w:rsid w:val="00930A92"/>
    <w:rsid w:val="009335F7"/>
    <w:rsid w:val="00935CAF"/>
    <w:rsid w:val="0093777F"/>
    <w:rsid w:val="00937DDC"/>
    <w:rsid w:val="00940E5A"/>
    <w:rsid w:val="00941578"/>
    <w:rsid w:val="00950434"/>
    <w:rsid w:val="00951A4B"/>
    <w:rsid w:val="009524A9"/>
    <w:rsid w:val="00961318"/>
    <w:rsid w:val="00962172"/>
    <w:rsid w:val="0096311F"/>
    <w:rsid w:val="00963A4E"/>
    <w:rsid w:val="00967065"/>
    <w:rsid w:val="009702C8"/>
    <w:rsid w:val="00970BF8"/>
    <w:rsid w:val="009741E0"/>
    <w:rsid w:val="009753A7"/>
    <w:rsid w:val="00977940"/>
    <w:rsid w:val="00991CC7"/>
    <w:rsid w:val="0099337A"/>
    <w:rsid w:val="009946E9"/>
    <w:rsid w:val="00995735"/>
    <w:rsid w:val="009969D2"/>
    <w:rsid w:val="009973A1"/>
    <w:rsid w:val="009A03E7"/>
    <w:rsid w:val="009B4EE8"/>
    <w:rsid w:val="009C0B36"/>
    <w:rsid w:val="009C1FA7"/>
    <w:rsid w:val="009C2C1A"/>
    <w:rsid w:val="009C3CF8"/>
    <w:rsid w:val="009C3E26"/>
    <w:rsid w:val="009D359B"/>
    <w:rsid w:val="009D4542"/>
    <w:rsid w:val="009E1C80"/>
    <w:rsid w:val="009E39CE"/>
    <w:rsid w:val="009F0DEC"/>
    <w:rsid w:val="009F32E4"/>
    <w:rsid w:val="00A0301B"/>
    <w:rsid w:val="00A041D7"/>
    <w:rsid w:val="00A1775B"/>
    <w:rsid w:val="00A248D7"/>
    <w:rsid w:val="00A252B2"/>
    <w:rsid w:val="00A41025"/>
    <w:rsid w:val="00A42873"/>
    <w:rsid w:val="00A45110"/>
    <w:rsid w:val="00A451ED"/>
    <w:rsid w:val="00A456D1"/>
    <w:rsid w:val="00A461BC"/>
    <w:rsid w:val="00A47603"/>
    <w:rsid w:val="00A52F83"/>
    <w:rsid w:val="00A53C29"/>
    <w:rsid w:val="00A54772"/>
    <w:rsid w:val="00A60DC9"/>
    <w:rsid w:val="00A632C2"/>
    <w:rsid w:val="00A6626F"/>
    <w:rsid w:val="00A74429"/>
    <w:rsid w:val="00A778E1"/>
    <w:rsid w:val="00A80E7A"/>
    <w:rsid w:val="00A83B87"/>
    <w:rsid w:val="00A9036F"/>
    <w:rsid w:val="00A90E28"/>
    <w:rsid w:val="00A94141"/>
    <w:rsid w:val="00A97C17"/>
    <w:rsid w:val="00AA2B8F"/>
    <w:rsid w:val="00AB00AA"/>
    <w:rsid w:val="00AB3347"/>
    <w:rsid w:val="00AB4EEC"/>
    <w:rsid w:val="00AC2E4F"/>
    <w:rsid w:val="00AD1025"/>
    <w:rsid w:val="00AD460D"/>
    <w:rsid w:val="00AD6E6B"/>
    <w:rsid w:val="00AE482A"/>
    <w:rsid w:val="00AF1A4E"/>
    <w:rsid w:val="00AF2B04"/>
    <w:rsid w:val="00AF4B05"/>
    <w:rsid w:val="00AF4EE7"/>
    <w:rsid w:val="00AF4F08"/>
    <w:rsid w:val="00AF501F"/>
    <w:rsid w:val="00AF6E3E"/>
    <w:rsid w:val="00AF7881"/>
    <w:rsid w:val="00B04FB5"/>
    <w:rsid w:val="00B10FF6"/>
    <w:rsid w:val="00B15FE8"/>
    <w:rsid w:val="00B169D3"/>
    <w:rsid w:val="00B21DD4"/>
    <w:rsid w:val="00B37B3E"/>
    <w:rsid w:val="00B413C9"/>
    <w:rsid w:val="00B41B16"/>
    <w:rsid w:val="00B4533F"/>
    <w:rsid w:val="00B51A92"/>
    <w:rsid w:val="00B55EC1"/>
    <w:rsid w:val="00B55F04"/>
    <w:rsid w:val="00B57040"/>
    <w:rsid w:val="00B62053"/>
    <w:rsid w:val="00B62690"/>
    <w:rsid w:val="00B64A75"/>
    <w:rsid w:val="00B657F1"/>
    <w:rsid w:val="00B80703"/>
    <w:rsid w:val="00B90F39"/>
    <w:rsid w:val="00B93070"/>
    <w:rsid w:val="00B9361F"/>
    <w:rsid w:val="00B93918"/>
    <w:rsid w:val="00BA4106"/>
    <w:rsid w:val="00BA4772"/>
    <w:rsid w:val="00BB0D02"/>
    <w:rsid w:val="00BB6943"/>
    <w:rsid w:val="00BC2334"/>
    <w:rsid w:val="00BC40C8"/>
    <w:rsid w:val="00BC4C2B"/>
    <w:rsid w:val="00BC5A03"/>
    <w:rsid w:val="00BD04FC"/>
    <w:rsid w:val="00BD2F92"/>
    <w:rsid w:val="00BD5EAB"/>
    <w:rsid w:val="00BE4999"/>
    <w:rsid w:val="00BF1688"/>
    <w:rsid w:val="00BF734E"/>
    <w:rsid w:val="00C0088F"/>
    <w:rsid w:val="00C01605"/>
    <w:rsid w:val="00C059AB"/>
    <w:rsid w:val="00C07B92"/>
    <w:rsid w:val="00C07F17"/>
    <w:rsid w:val="00C20EEA"/>
    <w:rsid w:val="00C24BEB"/>
    <w:rsid w:val="00C2607D"/>
    <w:rsid w:val="00C264BE"/>
    <w:rsid w:val="00C27690"/>
    <w:rsid w:val="00C27DBF"/>
    <w:rsid w:val="00C32AF4"/>
    <w:rsid w:val="00C34AE1"/>
    <w:rsid w:val="00C50106"/>
    <w:rsid w:val="00C5157A"/>
    <w:rsid w:val="00C522B2"/>
    <w:rsid w:val="00C530A2"/>
    <w:rsid w:val="00C53335"/>
    <w:rsid w:val="00C536F4"/>
    <w:rsid w:val="00C6371A"/>
    <w:rsid w:val="00C753BA"/>
    <w:rsid w:val="00C75AC8"/>
    <w:rsid w:val="00C8064B"/>
    <w:rsid w:val="00C84479"/>
    <w:rsid w:val="00C84ED0"/>
    <w:rsid w:val="00C9766A"/>
    <w:rsid w:val="00CA138B"/>
    <w:rsid w:val="00CB2A62"/>
    <w:rsid w:val="00CB42E9"/>
    <w:rsid w:val="00CC4796"/>
    <w:rsid w:val="00CD262B"/>
    <w:rsid w:val="00CD3248"/>
    <w:rsid w:val="00CD7043"/>
    <w:rsid w:val="00CD714A"/>
    <w:rsid w:val="00CE23F3"/>
    <w:rsid w:val="00CE52D8"/>
    <w:rsid w:val="00CE5FC1"/>
    <w:rsid w:val="00CF3E2D"/>
    <w:rsid w:val="00D05560"/>
    <w:rsid w:val="00D12150"/>
    <w:rsid w:val="00D13013"/>
    <w:rsid w:val="00D13552"/>
    <w:rsid w:val="00D1457B"/>
    <w:rsid w:val="00D15DFF"/>
    <w:rsid w:val="00D205FE"/>
    <w:rsid w:val="00D212C8"/>
    <w:rsid w:val="00D21FB1"/>
    <w:rsid w:val="00D22EBC"/>
    <w:rsid w:val="00D23B9B"/>
    <w:rsid w:val="00D24B83"/>
    <w:rsid w:val="00D30710"/>
    <w:rsid w:val="00D41674"/>
    <w:rsid w:val="00D535B5"/>
    <w:rsid w:val="00D55F31"/>
    <w:rsid w:val="00D62F62"/>
    <w:rsid w:val="00D64CF6"/>
    <w:rsid w:val="00D65566"/>
    <w:rsid w:val="00D66BEA"/>
    <w:rsid w:val="00D67198"/>
    <w:rsid w:val="00D678C3"/>
    <w:rsid w:val="00D70CC4"/>
    <w:rsid w:val="00D80AD1"/>
    <w:rsid w:val="00D8143B"/>
    <w:rsid w:val="00D83658"/>
    <w:rsid w:val="00D8697C"/>
    <w:rsid w:val="00D86BDB"/>
    <w:rsid w:val="00D86F61"/>
    <w:rsid w:val="00D87432"/>
    <w:rsid w:val="00D95F3B"/>
    <w:rsid w:val="00DA2709"/>
    <w:rsid w:val="00DA505F"/>
    <w:rsid w:val="00DA72EE"/>
    <w:rsid w:val="00DB0D6F"/>
    <w:rsid w:val="00DB10D3"/>
    <w:rsid w:val="00DB4C4D"/>
    <w:rsid w:val="00DC01D7"/>
    <w:rsid w:val="00DC32E5"/>
    <w:rsid w:val="00DC3B45"/>
    <w:rsid w:val="00DC3F78"/>
    <w:rsid w:val="00DD1383"/>
    <w:rsid w:val="00DD309C"/>
    <w:rsid w:val="00DE4421"/>
    <w:rsid w:val="00DE66ED"/>
    <w:rsid w:val="00DF139C"/>
    <w:rsid w:val="00DF5C38"/>
    <w:rsid w:val="00DF5C77"/>
    <w:rsid w:val="00E20EB9"/>
    <w:rsid w:val="00E21079"/>
    <w:rsid w:val="00E33C77"/>
    <w:rsid w:val="00E4749E"/>
    <w:rsid w:val="00E5678C"/>
    <w:rsid w:val="00E5720C"/>
    <w:rsid w:val="00E60A59"/>
    <w:rsid w:val="00E64C43"/>
    <w:rsid w:val="00E66815"/>
    <w:rsid w:val="00E70476"/>
    <w:rsid w:val="00E77BAE"/>
    <w:rsid w:val="00E80118"/>
    <w:rsid w:val="00E9088E"/>
    <w:rsid w:val="00EA4B12"/>
    <w:rsid w:val="00EA7370"/>
    <w:rsid w:val="00EB3861"/>
    <w:rsid w:val="00EB542D"/>
    <w:rsid w:val="00EC1AC6"/>
    <w:rsid w:val="00EC5972"/>
    <w:rsid w:val="00ED0423"/>
    <w:rsid w:val="00ED04D3"/>
    <w:rsid w:val="00ED08B7"/>
    <w:rsid w:val="00ED12FE"/>
    <w:rsid w:val="00ED16F8"/>
    <w:rsid w:val="00ED1735"/>
    <w:rsid w:val="00ED7F2A"/>
    <w:rsid w:val="00EE7ABD"/>
    <w:rsid w:val="00F02748"/>
    <w:rsid w:val="00F05FB6"/>
    <w:rsid w:val="00F11758"/>
    <w:rsid w:val="00F121FC"/>
    <w:rsid w:val="00F15C94"/>
    <w:rsid w:val="00F166F3"/>
    <w:rsid w:val="00F20AF9"/>
    <w:rsid w:val="00F20DE3"/>
    <w:rsid w:val="00F32568"/>
    <w:rsid w:val="00F33150"/>
    <w:rsid w:val="00F371B3"/>
    <w:rsid w:val="00F400B9"/>
    <w:rsid w:val="00F472F9"/>
    <w:rsid w:val="00F5761C"/>
    <w:rsid w:val="00F622D5"/>
    <w:rsid w:val="00F64897"/>
    <w:rsid w:val="00F64B5D"/>
    <w:rsid w:val="00F6520A"/>
    <w:rsid w:val="00F65F77"/>
    <w:rsid w:val="00F67868"/>
    <w:rsid w:val="00F72DFD"/>
    <w:rsid w:val="00F753B6"/>
    <w:rsid w:val="00F764A6"/>
    <w:rsid w:val="00F83DCA"/>
    <w:rsid w:val="00F842C4"/>
    <w:rsid w:val="00F84420"/>
    <w:rsid w:val="00F86E1D"/>
    <w:rsid w:val="00F93280"/>
    <w:rsid w:val="00F9457A"/>
    <w:rsid w:val="00F95086"/>
    <w:rsid w:val="00FA1A88"/>
    <w:rsid w:val="00FA1EA1"/>
    <w:rsid w:val="00FA23A7"/>
    <w:rsid w:val="00FA425A"/>
    <w:rsid w:val="00FA4A62"/>
    <w:rsid w:val="00FA554A"/>
    <w:rsid w:val="00FB1C43"/>
    <w:rsid w:val="00FB278C"/>
    <w:rsid w:val="00FC0B3F"/>
    <w:rsid w:val="00FC1863"/>
    <w:rsid w:val="00FC3000"/>
    <w:rsid w:val="00FD1579"/>
    <w:rsid w:val="00FD29E1"/>
    <w:rsid w:val="00FD2FF7"/>
    <w:rsid w:val="00FD451C"/>
    <w:rsid w:val="00FD62C6"/>
    <w:rsid w:val="00FD64F9"/>
    <w:rsid w:val="00FD766F"/>
    <w:rsid w:val="00FE1CFE"/>
    <w:rsid w:val="00FE6F4A"/>
    <w:rsid w:val="00FF0195"/>
    <w:rsid w:val="00FF03EB"/>
    <w:rsid w:val="00FF2E50"/>
    <w:rsid w:val="00FF37D3"/>
    <w:rsid w:val="00FF3C1D"/>
    <w:rsid w:val="00FF5830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546"/>
    <w:pPr>
      <w:spacing w:after="120" w:line="270" w:lineRule="atLeast"/>
    </w:pPr>
    <w:rPr>
      <w:rFonts w:ascii="Calibri" w:hAnsi="Calibri"/>
      <w:sz w:val="23"/>
    </w:rPr>
  </w:style>
  <w:style w:type="paragraph" w:styleId="Heading1">
    <w:name w:val="heading 1"/>
    <w:next w:val="Normal"/>
    <w:link w:val="Heading1Char"/>
    <w:uiPriority w:val="9"/>
    <w:qFormat/>
    <w:rsid w:val="000812BB"/>
    <w:pPr>
      <w:keepNext/>
      <w:keepLines/>
      <w:spacing w:before="360" w:after="60" w:line="270" w:lineRule="atLeast"/>
      <w:outlineLvl w:val="0"/>
    </w:pPr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paragraph" w:styleId="Heading2">
    <w:name w:val="heading 2"/>
    <w:next w:val="Normal"/>
    <w:link w:val="Heading2Char"/>
    <w:uiPriority w:val="9"/>
    <w:qFormat/>
    <w:rsid w:val="005600D1"/>
    <w:pPr>
      <w:keepNext/>
      <w:keepLines/>
      <w:spacing w:before="240" w:after="60" w:line="270" w:lineRule="atLeas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600D1"/>
    <w:pPr>
      <w:keepNext/>
      <w:keepLines/>
      <w:spacing w:before="240" w:after="60"/>
      <w:outlineLvl w:val="2"/>
    </w:pPr>
    <w:rPr>
      <w:rFonts w:ascii="Arial" w:eastAsiaTheme="majorEastAsia" w:hAnsi="Arial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0D1"/>
    <w:pPr>
      <w:keepNext/>
      <w:keepLines/>
      <w:spacing w:before="240" w:after="60"/>
      <w:outlineLvl w:val="3"/>
    </w:pPr>
    <w:rPr>
      <w:rFonts w:ascii="Arial" w:eastAsiaTheme="majorEastAsia" w:hAnsi="Arial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05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A7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03"/>
    <w:rPr>
      <w:rFonts w:ascii="Tahoma" w:hAnsi="Tahoma" w:cs="Tahoma"/>
      <w:sz w:val="16"/>
      <w:szCs w:val="16"/>
    </w:rPr>
  </w:style>
  <w:style w:type="numbering" w:customStyle="1" w:styleId="Formatmall1">
    <w:name w:val="Formatmall1"/>
    <w:uiPriority w:val="99"/>
    <w:rsid w:val="00BC5A03"/>
    <w:pPr>
      <w:numPr>
        <w:numId w:val="1"/>
      </w:numPr>
    </w:pPr>
  </w:style>
  <w:style w:type="numbering" w:customStyle="1" w:styleId="Formatmall2">
    <w:name w:val="Formatmall2"/>
    <w:uiPriority w:val="99"/>
    <w:rsid w:val="00BC5A03"/>
    <w:pPr>
      <w:numPr>
        <w:numId w:val="2"/>
      </w:numPr>
    </w:pPr>
  </w:style>
  <w:style w:type="numbering" w:customStyle="1" w:styleId="Formatmall3">
    <w:name w:val="Formatmall3"/>
    <w:uiPriority w:val="99"/>
    <w:rsid w:val="00BC5A0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BC5A0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3150"/>
    <w:pPr>
      <w:spacing w:after="10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F33150"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F33150"/>
    <w:pPr>
      <w:spacing w:after="100"/>
      <w:ind w:left="440"/>
    </w:pPr>
    <w:rPr>
      <w:rFonts w:ascii="Arial" w:hAnsi="Arial"/>
      <w:i/>
    </w:rPr>
  </w:style>
  <w:style w:type="paragraph" w:styleId="ListParagraph">
    <w:name w:val="List Paragraph"/>
    <w:basedOn w:val="Normal"/>
    <w:uiPriority w:val="34"/>
    <w:rsid w:val="002351D5"/>
    <w:pPr>
      <w:numPr>
        <w:numId w:val="5"/>
      </w:numPr>
      <w:spacing w:before="100" w:beforeAutospacing="1" w:after="100" w:afterAutospacing="1"/>
    </w:pPr>
    <w:rPr>
      <w:szCs w:val="26"/>
    </w:rPr>
  </w:style>
  <w:style w:type="paragraph" w:styleId="ListNumber">
    <w:name w:val="List Number"/>
    <w:basedOn w:val="Heading1"/>
    <w:next w:val="NormalIndent"/>
    <w:uiPriority w:val="99"/>
    <w:rsid w:val="00471B5A"/>
  </w:style>
  <w:style w:type="paragraph" w:styleId="ListNumber2">
    <w:name w:val="List Number 2"/>
    <w:basedOn w:val="Heading2"/>
    <w:next w:val="NormalIndent"/>
    <w:uiPriority w:val="99"/>
    <w:rsid w:val="00471B5A"/>
  </w:style>
  <w:style w:type="paragraph" w:styleId="ListBullet">
    <w:name w:val="List Bullet"/>
    <w:basedOn w:val="Normal"/>
    <w:uiPriority w:val="99"/>
    <w:unhideWhenUsed/>
    <w:qFormat/>
    <w:rsid w:val="00137529"/>
    <w:pPr>
      <w:numPr>
        <w:numId w:val="4"/>
      </w:numPr>
      <w:spacing w:before="100" w:beforeAutospacing="1"/>
      <w:ind w:left="357" w:hanging="357"/>
    </w:pPr>
  </w:style>
  <w:style w:type="paragraph" w:customStyle="1" w:styleId="Punktlista1">
    <w:name w:val="Punktlista 1"/>
    <w:basedOn w:val="ListBullet"/>
    <w:rsid w:val="00BC5A03"/>
    <w:pPr>
      <w:numPr>
        <w:ilvl w:val="1"/>
      </w:numPr>
    </w:pPr>
  </w:style>
  <w:style w:type="paragraph" w:styleId="ListBullet2">
    <w:name w:val="List Bullet 2"/>
    <w:basedOn w:val="Normal"/>
    <w:uiPriority w:val="99"/>
    <w:unhideWhenUsed/>
    <w:qFormat/>
    <w:rsid w:val="00137529"/>
    <w:pPr>
      <w:numPr>
        <w:numId w:val="9"/>
      </w:numPr>
      <w:spacing w:before="100" w:beforeAutospacing="1"/>
      <w:ind w:left="357" w:hanging="357"/>
    </w:pPr>
  </w:style>
  <w:style w:type="character" w:customStyle="1" w:styleId="Heading1Char">
    <w:name w:val="Heading 1 Char"/>
    <w:basedOn w:val="DefaultParagraphFont"/>
    <w:link w:val="Heading1"/>
    <w:uiPriority w:val="9"/>
    <w:rsid w:val="000812BB"/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0D1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0D1"/>
    <w:rPr>
      <w:rFonts w:ascii="Arial" w:eastAsiaTheme="majorEastAsia" w:hAnsi="Arial" w:cstheme="majorBidi"/>
      <w:bCs/>
    </w:rPr>
  </w:style>
  <w:style w:type="paragraph" w:styleId="Footer">
    <w:name w:val="footer"/>
    <w:basedOn w:val="Normal"/>
    <w:link w:val="FooterChar"/>
    <w:uiPriority w:val="99"/>
    <w:unhideWhenUsed/>
    <w:rsid w:val="00C24BEB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24BEB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756FDC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756FDC"/>
    <w:rPr>
      <w:rFonts w:ascii="Calibri" w:hAnsi="Calibri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BC5A03"/>
    <w:rPr>
      <w:rFonts w:ascii="Arial" w:hAnsi="Arial"/>
      <w:color w:val="7F7F7F"/>
      <w:sz w:val="18"/>
    </w:rPr>
  </w:style>
  <w:style w:type="numbering" w:customStyle="1" w:styleId="Style1">
    <w:name w:val="Style1"/>
    <w:uiPriority w:val="99"/>
    <w:rsid w:val="00BC5A03"/>
    <w:pPr>
      <w:numPr>
        <w:numId w:val="5"/>
      </w:numPr>
    </w:pPr>
  </w:style>
  <w:style w:type="table" w:styleId="TableGrid">
    <w:name w:val="Table Grid"/>
    <w:basedOn w:val="TableNormal"/>
    <w:uiPriority w:val="59"/>
    <w:rsid w:val="00BC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">
    <w:name w:val="Titel"/>
    <w:basedOn w:val="Heading1"/>
    <w:rsid w:val="001A737B"/>
    <w:pPr>
      <w:tabs>
        <w:tab w:val="right" w:leader="dot" w:pos="8493"/>
      </w:tabs>
      <w:outlineLvl w:val="9"/>
    </w:pPr>
  </w:style>
  <w:style w:type="paragraph" w:styleId="ListNumber3">
    <w:name w:val="List Number 3"/>
    <w:basedOn w:val="Heading3"/>
    <w:next w:val="NormalIndent"/>
    <w:uiPriority w:val="99"/>
    <w:rsid w:val="00471B5A"/>
  </w:style>
  <w:style w:type="paragraph" w:styleId="NormalIndent">
    <w:name w:val="Normal Indent"/>
    <w:basedOn w:val="Normal"/>
    <w:uiPriority w:val="99"/>
    <w:semiHidden/>
    <w:unhideWhenUsed/>
    <w:qFormat/>
    <w:rsid w:val="009D359B"/>
    <w:pPr>
      <w:spacing w:line="240" w:lineRule="auto"/>
      <w:ind w:left="851"/>
    </w:pPr>
  </w:style>
  <w:style w:type="numbering" w:customStyle="1" w:styleId="Formatmall4">
    <w:name w:val="Formatmall4"/>
    <w:uiPriority w:val="99"/>
    <w:rsid w:val="00630E8E"/>
    <w:pPr>
      <w:numPr>
        <w:numId w:val="6"/>
      </w:numPr>
    </w:pPr>
  </w:style>
  <w:style w:type="numbering" w:customStyle="1" w:styleId="Formatmall5">
    <w:name w:val="Formatmall5"/>
    <w:uiPriority w:val="99"/>
    <w:rsid w:val="006442D1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5600D1"/>
    <w:rPr>
      <w:rFonts w:ascii="Arial" w:eastAsiaTheme="majorEastAsia" w:hAnsi="Arial" w:cstheme="majorBidi"/>
      <w:i/>
      <w:iCs/>
    </w:rPr>
  </w:style>
  <w:style w:type="paragraph" w:styleId="ListNumber4">
    <w:name w:val="List Number 4"/>
    <w:basedOn w:val="Heading4"/>
    <w:next w:val="NormalIndent"/>
    <w:uiPriority w:val="99"/>
    <w:rsid w:val="00F622D5"/>
    <w:pPr>
      <w:contextualSpacing/>
    </w:pPr>
  </w:style>
  <w:style w:type="paragraph" w:styleId="ListBullet3">
    <w:name w:val="List Bullet 3"/>
    <w:basedOn w:val="Normal"/>
    <w:uiPriority w:val="99"/>
    <w:unhideWhenUsed/>
    <w:rsid w:val="00213405"/>
    <w:pPr>
      <w:numPr>
        <w:numId w:val="8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DE"/>
    <w:rPr>
      <w:rFonts w:asciiTheme="majorHAnsi" w:eastAsiaTheme="majorEastAsia" w:hAnsiTheme="majorHAnsi" w:cstheme="majorBidi"/>
      <w:color w:val="7B2A72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60D85"/>
    <w:rPr>
      <w:color w:val="808080"/>
    </w:rPr>
  </w:style>
  <w:style w:type="paragraph" w:customStyle="1" w:styleId="infoavslut">
    <w:name w:val="info avslut"/>
    <w:basedOn w:val="Normal"/>
    <w:rsid w:val="00AF4B05"/>
    <w:pPr>
      <w:spacing w:after="0" w:line="220" w:lineRule="atLeast"/>
    </w:pPr>
    <w:rPr>
      <w:sz w:val="18"/>
    </w:rPr>
  </w:style>
  <w:style w:type="paragraph" w:customStyle="1" w:styleId="NumRubrik1">
    <w:name w:val="Num Rubrik 1"/>
    <w:basedOn w:val="ListNumber"/>
    <w:next w:val="Normal"/>
    <w:uiPriority w:val="10"/>
    <w:qFormat/>
    <w:rsid w:val="00787546"/>
    <w:pPr>
      <w:numPr>
        <w:numId w:val="14"/>
      </w:numPr>
    </w:pPr>
  </w:style>
  <w:style w:type="paragraph" w:customStyle="1" w:styleId="NumRubrik2">
    <w:name w:val="Num Rubrik 2"/>
    <w:basedOn w:val="ListNumber2"/>
    <w:next w:val="Normal"/>
    <w:uiPriority w:val="10"/>
    <w:qFormat/>
    <w:rsid w:val="00787546"/>
    <w:pPr>
      <w:numPr>
        <w:ilvl w:val="1"/>
        <w:numId w:val="14"/>
      </w:numPr>
    </w:pPr>
  </w:style>
  <w:style w:type="paragraph" w:customStyle="1" w:styleId="NumRubrik3">
    <w:name w:val="Num Rubrik 3"/>
    <w:basedOn w:val="ListNumber3"/>
    <w:next w:val="Normal"/>
    <w:uiPriority w:val="10"/>
    <w:qFormat/>
    <w:rsid w:val="00787546"/>
    <w:pPr>
      <w:numPr>
        <w:ilvl w:val="2"/>
        <w:numId w:val="14"/>
      </w:numPr>
    </w:pPr>
  </w:style>
  <w:style w:type="paragraph" w:customStyle="1" w:styleId="NumRubrik4">
    <w:name w:val="Num Rubrik 4"/>
    <w:basedOn w:val="ListNumber4"/>
    <w:next w:val="Normal"/>
    <w:uiPriority w:val="10"/>
    <w:qFormat/>
    <w:rsid w:val="00787546"/>
    <w:pPr>
      <w:numPr>
        <w:ilvl w:val="3"/>
        <w:numId w:val="14"/>
      </w:numPr>
    </w:pPr>
  </w:style>
  <w:style w:type="numbering" w:customStyle="1" w:styleId="Formatmall6">
    <w:name w:val="Formatmall6"/>
    <w:uiPriority w:val="99"/>
    <w:rsid w:val="00E21079"/>
    <w:pPr>
      <w:numPr>
        <w:numId w:val="10"/>
      </w:numPr>
    </w:pPr>
  </w:style>
  <w:style w:type="numbering" w:customStyle="1" w:styleId="Formatmall7">
    <w:name w:val="Formatmall7"/>
    <w:uiPriority w:val="99"/>
    <w:rsid w:val="00E21079"/>
    <w:pPr>
      <w:numPr>
        <w:numId w:val="11"/>
      </w:numPr>
    </w:pPr>
  </w:style>
  <w:style w:type="paragraph" w:customStyle="1" w:styleId="Textruta">
    <w:name w:val="Textruta"/>
    <w:basedOn w:val="Normal"/>
    <w:rsid w:val="00544165"/>
    <w:pPr>
      <w:pBdr>
        <w:top w:val="single" w:sz="4" w:space="1" w:color="C4C4C4" w:themeColor="accent5" w:themeShade="E6"/>
        <w:left w:val="single" w:sz="4" w:space="4" w:color="C4C4C4" w:themeColor="accent5" w:themeShade="E6"/>
        <w:bottom w:val="single" w:sz="4" w:space="1" w:color="C4C4C4" w:themeColor="accent5" w:themeShade="E6"/>
        <w:right w:val="single" w:sz="4" w:space="4" w:color="C4C4C4" w:themeColor="accent5" w:themeShade="E6"/>
      </w:pBdr>
      <w:spacing w:after="0"/>
    </w:pPr>
    <w:rPr>
      <w:sz w:val="21"/>
      <w:szCs w:val="21"/>
    </w:rPr>
  </w:style>
  <w:style w:type="numbering" w:customStyle="1" w:styleId="Formatmall8">
    <w:name w:val="Formatmall8"/>
    <w:uiPriority w:val="99"/>
    <w:rsid w:val="004A05DB"/>
    <w:pPr>
      <w:numPr>
        <w:numId w:val="12"/>
      </w:numPr>
    </w:pPr>
  </w:style>
  <w:style w:type="paragraph" w:customStyle="1" w:styleId="NumRubrik5">
    <w:name w:val="Num Rubrik 5"/>
    <w:basedOn w:val="NumRubrik4"/>
    <w:next w:val="Normal"/>
    <w:uiPriority w:val="10"/>
    <w:qFormat/>
    <w:rsid w:val="002C4702"/>
    <w:pPr>
      <w:numPr>
        <w:ilvl w:val="0"/>
        <w:numId w:val="0"/>
      </w:numPr>
      <w:outlineLvl w:val="4"/>
    </w:pPr>
    <w:rPr>
      <w:sz w:val="19"/>
    </w:rPr>
  </w:style>
  <w:style w:type="numbering" w:customStyle="1" w:styleId="Formatmall9">
    <w:name w:val="Formatmall9"/>
    <w:uiPriority w:val="99"/>
    <w:rsid w:val="001F1053"/>
    <w:pPr>
      <w:numPr>
        <w:numId w:val="1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9714B"/>
    <w:pPr>
      <w:spacing w:line="240" w:lineRule="auto"/>
      <w:ind w:left="-2268"/>
      <w:contextualSpacing/>
    </w:pPr>
    <w:rPr>
      <w:rFonts w:ascii="Arial" w:eastAsiaTheme="majorEastAsia" w:hAnsi="Arial" w:cstheme="majorBidi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4B"/>
    <w:rPr>
      <w:rFonts w:ascii="Arial" w:eastAsiaTheme="majorEastAsia" w:hAnsi="Arial" w:cstheme="majorBidi"/>
      <w:spacing w:val="-10"/>
      <w:kern w:val="28"/>
      <w:sz w:val="60"/>
      <w:szCs w:val="56"/>
    </w:rPr>
  </w:style>
  <w:style w:type="table" w:customStyle="1" w:styleId="Listtabell3dekorfrg51">
    <w:name w:val="Listtabell 3 – dekorfärg 51"/>
    <w:basedOn w:val="TableNormal"/>
    <w:uiPriority w:val="48"/>
    <w:rsid w:val="0037371C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5"/>
        <w:left w:val="single" w:sz="4" w:space="0" w:color="DADADA" w:themeColor="accent5"/>
        <w:bottom w:val="single" w:sz="4" w:space="0" w:color="DADADA" w:themeColor="accent5"/>
        <w:right w:val="single" w:sz="4" w:space="0" w:color="DADAD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5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5"/>
          <w:right w:val="single" w:sz="4" w:space="0" w:color="DADADA" w:themeColor="accent5"/>
        </w:tcBorders>
      </w:tcPr>
    </w:tblStylePr>
    <w:tblStylePr w:type="band1Horz">
      <w:tblPr/>
      <w:tcPr>
        <w:tcBorders>
          <w:top w:val="single" w:sz="4" w:space="0" w:color="DADADA" w:themeColor="accent5"/>
          <w:bottom w:val="single" w:sz="4" w:space="0" w:color="DADAD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5"/>
          <w:left w:val="nil"/>
        </w:tcBorders>
      </w:tcPr>
    </w:tblStylePr>
    <w:tblStylePr w:type="swCell">
      <w:tblPr/>
      <w:tcPr>
        <w:tcBorders>
          <w:top w:val="double" w:sz="4" w:space="0" w:color="DADADA" w:themeColor="accent5"/>
          <w:right w:val="nil"/>
        </w:tcBorders>
      </w:tcPr>
    </w:tblStylePr>
  </w:style>
  <w:style w:type="paragraph" w:customStyle="1" w:styleId="Tabelltext">
    <w:name w:val="Tabelltext"/>
    <w:basedOn w:val="Header"/>
    <w:rsid w:val="00B21DD4"/>
    <w:pPr>
      <w:tabs>
        <w:tab w:val="clear" w:pos="4536"/>
        <w:tab w:val="clear" w:pos="9072"/>
        <w:tab w:val="center" w:pos="4320"/>
        <w:tab w:val="right" w:pos="8640"/>
      </w:tabs>
      <w:spacing w:before="40" w:after="40"/>
    </w:pPr>
    <w:rPr>
      <w:rFonts w:ascii="Verdana" w:eastAsia="Times New Roman" w:hAnsi="Verdana" w:cs="Times New Roman"/>
      <w:szCs w:val="24"/>
    </w:rPr>
  </w:style>
  <w:style w:type="paragraph" w:customStyle="1" w:styleId="Tabellrubrik">
    <w:name w:val="Tabellrubrik"/>
    <w:basedOn w:val="Normal"/>
    <w:rsid w:val="00B21DD4"/>
    <w:pPr>
      <w:spacing w:after="0" w:line="260" w:lineRule="atLeast"/>
    </w:pPr>
    <w:rPr>
      <w:rFonts w:ascii="Arial" w:eastAsia="Times New Roman" w:hAnsi="Arial" w:cs="Arial"/>
      <w:b/>
      <w:sz w:val="20"/>
      <w:szCs w:val="24"/>
      <w:lang w:val="en-GB"/>
    </w:rPr>
  </w:style>
  <w:style w:type="table" w:customStyle="1" w:styleId="Rutntstabell1ljusdekorfrg51">
    <w:name w:val="Rutnätstabell 1 ljus – dekorfärg 51"/>
    <w:basedOn w:val="TableNormal"/>
    <w:uiPriority w:val="46"/>
    <w:rsid w:val="00CD262B"/>
    <w:pPr>
      <w:spacing w:after="0" w:line="240" w:lineRule="auto"/>
    </w:pPr>
    <w:tblPr>
      <w:tblStyleRowBandSize w:val="1"/>
      <w:tblStyleColBandSize w:val="1"/>
      <w:tblBorders>
        <w:top w:val="single" w:sz="4" w:space="0" w:color="F0F0F0" w:themeColor="accent5" w:themeTint="66"/>
        <w:left w:val="single" w:sz="4" w:space="0" w:color="F0F0F0" w:themeColor="accent5" w:themeTint="66"/>
        <w:bottom w:val="single" w:sz="4" w:space="0" w:color="F0F0F0" w:themeColor="accent5" w:themeTint="66"/>
        <w:right w:val="single" w:sz="4" w:space="0" w:color="F0F0F0" w:themeColor="accent5" w:themeTint="66"/>
        <w:insideH w:val="single" w:sz="4" w:space="0" w:color="F0F0F0" w:themeColor="accent5" w:themeTint="66"/>
        <w:insideV w:val="single" w:sz="4" w:space="0" w:color="F0F0F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E8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8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MTM">
    <w:name w:val="MTM"/>
    <w:uiPriority w:val="99"/>
    <w:rsid w:val="00787546"/>
    <w:pPr>
      <w:numPr>
        <w:numId w:val="17"/>
      </w:numPr>
    </w:pPr>
  </w:style>
  <w:style w:type="paragraph" w:styleId="Subtitle">
    <w:name w:val="Subtitle"/>
    <w:basedOn w:val="Normal"/>
    <w:next w:val="Normal"/>
    <w:link w:val="SubtitleChar"/>
    <w:uiPriority w:val="11"/>
    <w:rsid w:val="0019714B"/>
    <w:pPr>
      <w:numPr>
        <w:ilvl w:val="1"/>
      </w:numPr>
      <w:spacing w:line="240" w:lineRule="auto"/>
      <w:ind w:left="-2268"/>
    </w:pPr>
    <w:rPr>
      <w:rFonts w:ascii="Arial" w:eastAsiaTheme="minorEastAsia" w:hAnsi="Arial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9714B"/>
    <w:rPr>
      <w:rFonts w:ascii="Arial" w:eastAsiaTheme="minorEastAsia" w:hAnsi="Arial"/>
      <w:spacing w:val="15"/>
      <w:sz w:val="4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3150"/>
    <w:pPr>
      <w:spacing w:after="100"/>
      <w:ind w:left="690"/>
    </w:pPr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3150"/>
    <w:pPr>
      <w:spacing w:after="100"/>
      <w:ind w:left="920"/>
    </w:pPr>
    <w:rPr>
      <w:rFonts w:ascii="Arial" w:hAnsi="Arial"/>
    </w:rPr>
  </w:style>
  <w:style w:type="table" w:styleId="GridTable1Light-Accent1">
    <w:name w:val="Grid Table 1 Light Accent 1"/>
    <w:basedOn w:val="TableNormal"/>
    <w:uiPriority w:val="46"/>
    <w:rsid w:val="00BD2F92"/>
    <w:pPr>
      <w:spacing w:after="0" w:line="240" w:lineRule="auto"/>
    </w:pPr>
    <w:tblPr>
      <w:tblStyleRowBandSize w:val="1"/>
      <w:tblStyleColBandSize w:val="1"/>
      <w:tblBorders>
        <w:top w:val="single" w:sz="4" w:space="0" w:color="E1A9DB" w:themeColor="accent1" w:themeTint="66"/>
        <w:left w:val="single" w:sz="4" w:space="0" w:color="E1A9DB" w:themeColor="accent1" w:themeTint="66"/>
        <w:bottom w:val="single" w:sz="4" w:space="0" w:color="E1A9DB" w:themeColor="accent1" w:themeTint="66"/>
        <w:right w:val="single" w:sz="4" w:space="0" w:color="E1A9DB" w:themeColor="accent1" w:themeTint="66"/>
        <w:insideH w:val="single" w:sz="4" w:space="0" w:color="E1A9DB" w:themeColor="accent1" w:themeTint="66"/>
        <w:insideV w:val="single" w:sz="4" w:space="0" w:color="E1A9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7EC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7EC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21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uboard.com/snaekobbi/sprint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naekobbi/testing/blob/master/Test%20protocol/Sprint_6/All%20Agencies/System%20Test%20protocol_Braille%20DP2_Sprint%206_All%20Agencies.xls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snaekobbi.github.io/sprints/schedule/long-ter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naekobbi/sprints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TM\MALLAR\Projekt%20mallar\Slut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D4E5BF595F4BB6BFD8B53985D8451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C45F174-4444-4FA7-B787-A73AC989C5F1}"/>
      </w:docPartPr>
      <w:docPartBody>
        <w:p w:rsidR="00DB2050" w:rsidRDefault="00DB2050">
          <w:pPr>
            <w:pStyle w:val="51D4E5BF595F4BB6BFD8B53985D84518"/>
          </w:pPr>
          <w:r>
            <w:rPr>
              <w:rStyle w:val="PlaceholderText"/>
            </w:rPr>
            <w:t>Titel eller rubricering</w:t>
          </w:r>
        </w:p>
      </w:docPartBody>
    </w:docPart>
    <w:docPart>
      <w:docPartPr>
        <w:name w:val="829EBFFDB2C0486E8F86ECDD809CBCD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12C2D9B-CBDD-41B2-9CC1-F81A5D9E6E03}"/>
      </w:docPartPr>
      <w:docPartBody>
        <w:p w:rsidR="00DB2050" w:rsidRDefault="00DB2050">
          <w:pPr>
            <w:pStyle w:val="829EBFFDB2C0486E8F86ECDD809CBCD8"/>
          </w:pPr>
          <w:r>
            <w:rPr>
              <w:rStyle w:val="PlaceholderText"/>
            </w:rPr>
            <w:t>Undertitel eller annan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50"/>
    <w:rsid w:val="001220E8"/>
    <w:rsid w:val="00225B01"/>
    <w:rsid w:val="002B25CB"/>
    <w:rsid w:val="002D1AA8"/>
    <w:rsid w:val="00316BE2"/>
    <w:rsid w:val="00370CF0"/>
    <w:rsid w:val="003A4DA3"/>
    <w:rsid w:val="004A7C80"/>
    <w:rsid w:val="004B6D73"/>
    <w:rsid w:val="00513EC7"/>
    <w:rsid w:val="00595435"/>
    <w:rsid w:val="005C61A9"/>
    <w:rsid w:val="005D1D51"/>
    <w:rsid w:val="00685A2A"/>
    <w:rsid w:val="006D67B1"/>
    <w:rsid w:val="007E14CE"/>
    <w:rsid w:val="00826A07"/>
    <w:rsid w:val="00915C16"/>
    <w:rsid w:val="00A14168"/>
    <w:rsid w:val="00B255BD"/>
    <w:rsid w:val="00D86576"/>
    <w:rsid w:val="00DB2050"/>
    <w:rsid w:val="00DD4817"/>
    <w:rsid w:val="00DF707D"/>
    <w:rsid w:val="00E470E7"/>
    <w:rsid w:val="00E855CC"/>
    <w:rsid w:val="00F0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D4E5BF595F4BB6BFD8B53985D84518">
    <w:name w:val="51D4E5BF595F4BB6BFD8B53985D84518"/>
  </w:style>
  <w:style w:type="paragraph" w:customStyle="1" w:styleId="829EBFFDB2C0486E8F86ECDD809CBCD8">
    <w:name w:val="829EBFFDB2C0486E8F86ECDD809CBCD8"/>
  </w:style>
  <w:style w:type="paragraph" w:customStyle="1" w:styleId="D9384632F49642B388B810DD11DC91C6">
    <w:name w:val="D9384632F49642B388B810DD11DC91C6"/>
  </w:style>
  <w:style w:type="paragraph" w:customStyle="1" w:styleId="3ADF5EECC3E943D58180AE7C64036876">
    <w:name w:val="3ADF5EECC3E943D58180AE7C64036876"/>
  </w:style>
  <w:style w:type="paragraph" w:customStyle="1" w:styleId="529F7214B98D48EDAD264B15390D1230">
    <w:name w:val="529F7214B98D48EDAD264B15390D1230"/>
  </w:style>
  <w:style w:type="paragraph" w:customStyle="1" w:styleId="2E5CE49A2ECB4DBBA538B229B273C9DF">
    <w:name w:val="2E5CE49A2ECB4DBBA538B229B273C9DF"/>
  </w:style>
  <w:style w:type="paragraph" w:customStyle="1" w:styleId="D7A4D0A498AD4CCB9E3B5CAC01F4F875">
    <w:name w:val="D7A4D0A498AD4CCB9E3B5CAC01F4F875"/>
  </w:style>
  <w:style w:type="paragraph" w:customStyle="1" w:styleId="8B05EB9518A3494AB84B0481C5B8EC0D">
    <w:name w:val="8B05EB9518A3494AB84B0481C5B8E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TM">
  <a:themeElements>
    <a:clrScheme name="MT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3999"/>
      </a:accent1>
      <a:accent2>
        <a:srgbClr val="2A6475"/>
      </a:accent2>
      <a:accent3>
        <a:srgbClr val="E20177"/>
      </a:accent3>
      <a:accent4>
        <a:srgbClr val="027C68"/>
      </a:accent4>
      <a:accent5>
        <a:srgbClr val="DADADA"/>
      </a:accent5>
      <a:accent6>
        <a:srgbClr val="F0F0F0"/>
      </a:accent6>
      <a:hlink>
        <a:srgbClr val="0563C1"/>
      </a:hlink>
      <a:folHlink>
        <a:srgbClr val="954F72"/>
      </a:folHlink>
    </a:clrScheme>
    <a:fontScheme name="MTM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TM" id="{4BCA41FA-09CF-40C1-A86A-CB1EAFA65C8A}" vid="{22DEF208-D027-42C0-AEE2-E584246E5B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201x-xx-xx</PublishDate>
  <Abstract/>
  <CompanyAddress>Sven Svensson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17CF26-D890-4DB2-AA81-63516C433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Slutrapport.dotx</Template>
  <TotalTime>0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Braille in DAISY Pipeline 2: Test report Sprint_5</vt:lpstr>
      <vt:lpstr>Testrapport</vt:lpstr>
    </vt:vector>
  </TitlesOfParts>
  <Manager/>
  <Company/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Braille in DAISY Pipeline 2: Test report Sprint_6</dc:title>
  <dc:subject/>
  <dc:creator/>
  <cp:keywords/>
  <dc:description/>
  <cp:lastModifiedBy/>
  <cp:revision>1</cp:revision>
  <dcterms:created xsi:type="dcterms:W3CDTF">2015-12-09T09:10:00Z</dcterms:created>
  <dcterms:modified xsi:type="dcterms:W3CDTF">2016-01-08T16:43:00Z</dcterms:modified>
  <cp:category>2016-01-08</cp:category>
  <cp:contentStatus/>
</cp:coreProperties>
</file>