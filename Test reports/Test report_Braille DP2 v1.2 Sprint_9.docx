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1C5959"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r>
              <w:rPr>
                <w:color w:val="auto"/>
              </w:rPr>
              <w:t>Document attributes</w:t>
            </w:r>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96126C"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96126C">
              <w:rPr>
                <w:lang w:val="en-GB"/>
              </w:rPr>
              <w:t xml:space="preserve"> Sprint_9</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BB6943"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Denis Viro, </w:t>
            </w:r>
            <w:r w:rsidR="00CA138B"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3F451E"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1.2</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1A47B0" w:rsidP="00893970">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2016-06-27</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r>
        <w:rPr>
          <w:rFonts w:ascii="Arial" w:hAnsi="Arial" w:cs="Arial"/>
          <w:b/>
          <w:color w:val="A53999" w:themeColor="accent1"/>
          <w:sz w:val="27"/>
          <w:szCs w:val="27"/>
        </w:rPr>
        <w:lastRenderedPageBreak/>
        <w:t>Contents</w:t>
      </w:r>
    </w:p>
    <w:p w:rsidR="00C625F6"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55219572" w:history="1">
        <w:r w:rsidR="00C625F6" w:rsidRPr="00C260E6">
          <w:rPr>
            <w:rStyle w:val="Hyperlink"/>
            <w:noProof/>
          </w:rPr>
          <w:t>1 Introduction</w:t>
        </w:r>
        <w:r w:rsidR="00C625F6">
          <w:rPr>
            <w:noProof/>
            <w:webHidden/>
          </w:rPr>
          <w:tab/>
        </w:r>
        <w:r w:rsidR="00C625F6">
          <w:rPr>
            <w:noProof/>
            <w:webHidden/>
          </w:rPr>
          <w:fldChar w:fldCharType="begin"/>
        </w:r>
        <w:r w:rsidR="00C625F6">
          <w:rPr>
            <w:noProof/>
            <w:webHidden/>
          </w:rPr>
          <w:instrText xml:space="preserve"> PAGEREF _Toc455219572 \h </w:instrText>
        </w:r>
        <w:r w:rsidR="00C625F6">
          <w:rPr>
            <w:noProof/>
            <w:webHidden/>
          </w:rPr>
        </w:r>
        <w:r w:rsidR="00C625F6">
          <w:rPr>
            <w:noProof/>
            <w:webHidden/>
          </w:rPr>
          <w:fldChar w:fldCharType="separate"/>
        </w:r>
        <w:r w:rsidR="00C625F6">
          <w:rPr>
            <w:noProof/>
            <w:webHidden/>
          </w:rPr>
          <w:t>3</w:t>
        </w:r>
        <w:r w:rsidR="00C625F6">
          <w:rPr>
            <w:noProof/>
            <w:webHidden/>
          </w:rPr>
          <w:fldChar w:fldCharType="end"/>
        </w:r>
      </w:hyperlink>
    </w:p>
    <w:p w:rsidR="00C625F6" w:rsidRDefault="00C625F6">
      <w:pPr>
        <w:pStyle w:val="TOC1"/>
        <w:tabs>
          <w:tab w:val="right" w:leader="dot" w:pos="7587"/>
        </w:tabs>
        <w:rPr>
          <w:rFonts w:asciiTheme="minorHAnsi" w:eastAsiaTheme="minorEastAsia" w:hAnsiTheme="minorHAnsi"/>
          <w:b w:val="0"/>
          <w:noProof/>
          <w:sz w:val="22"/>
          <w:lang w:val="en-US"/>
        </w:rPr>
      </w:pPr>
      <w:hyperlink w:anchor="_Toc455219573" w:history="1">
        <w:r w:rsidRPr="00C260E6">
          <w:rPr>
            <w:rStyle w:val="Hyperlink"/>
            <w:noProof/>
          </w:rPr>
          <w:t>2 Overview</w:t>
        </w:r>
        <w:r>
          <w:rPr>
            <w:noProof/>
            <w:webHidden/>
          </w:rPr>
          <w:tab/>
        </w:r>
        <w:r>
          <w:rPr>
            <w:noProof/>
            <w:webHidden/>
          </w:rPr>
          <w:fldChar w:fldCharType="begin"/>
        </w:r>
        <w:r>
          <w:rPr>
            <w:noProof/>
            <w:webHidden/>
          </w:rPr>
          <w:instrText xml:space="preserve"> PAGEREF _Toc455219573 \h </w:instrText>
        </w:r>
        <w:r>
          <w:rPr>
            <w:noProof/>
            <w:webHidden/>
          </w:rPr>
        </w:r>
        <w:r>
          <w:rPr>
            <w:noProof/>
            <w:webHidden/>
          </w:rPr>
          <w:fldChar w:fldCharType="separate"/>
        </w:r>
        <w:r>
          <w:rPr>
            <w:noProof/>
            <w:webHidden/>
          </w:rPr>
          <w:t>3</w:t>
        </w:r>
        <w:r>
          <w:rPr>
            <w:noProof/>
            <w:webHidden/>
          </w:rPr>
          <w:fldChar w:fldCharType="end"/>
        </w:r>
      </w:hyperlink>
    </w:p>
    <w:p w:rsidR="00C625F6" w:rsidRDefault="00C625F6">
      <w:pPr>
        <w:pStyle w:val="TOC2"/>
        <w:tabs>
          <w:tab w:val="right" w:leader="dot" w:pos="7587"/>
        </w:tabs>
        <w:rPr>
          <w:rFonts w:asciiTheme="minorHAnsi" w:eastAsiaTheme="minorEastAsia" w:hAnsiTheme="minorHAnsi"/>
          <w:noProof/>
          <w:sz w:val="22"/>
          <w:lang w:val="en-US"/>
        </w:rPr>
      </w:pPr>
      <w:hyperlink w:anchor="_Toc455219574" w:history="1">
        <w:r w:rsidRPr="00C260E6">
          <w:rPr>
            <w:rStyle w:val="Hyperlink"/>
            <w:noProof/>
            <w:lang w:val="en-US"/>
          </w:rPr>
          <w:t>2.1 Project sprint schedule</w:t>
        </w:r>
        <w:r>
          <w:rPr>
            <w:noProof/>
            <w:webHidden/>
          </w:rPr>
          <w:tab/>
        </w:r>
        <w:r>
          <w:rPr>
            <w:noProof/>
            <w:webHidden/>
          </w:rPr>
          <w:fldChar w:fldCharType="begin"/>
        </w:r>
        <w:r>
          <w:rPr>
            <w:noProof/>
            <w:webHidden/>
          </w:rPr>
          <w:instrText xml:space="preserve"> PAGEREF _Toc455219574 \h </w:instrText>
        </w:r>
        <w:r>
          <w:rPr>
            <w:noProof/>
            <w:webHidden/>
          </w:rPr>
        </w:r>
        <w:r>
          <w:rPr>
            <w:noProof/>
            <w:webHidden/>
          </w:rPr>
          <w:fldChar w:fldCharType="separate"/>
        </w:r>
        <w:r>
          <w:rPr>
            <w:noProof/>
            <w:webHidden/>
          </w:rPr>
          <w:t>3</w:t>
        </w:r>
        <w:r>
          <w:rPr>
            <w:noProof/>
            <w:webHidden/>
          </w:rPr>
          <w:fldChar w:fldCharType="end"/>
        </w:r>
      </w:hyperlink>
    </w:p>
    <w:p w:rsidR="00C625F6" w:rsidRDefault="00C625F6">
      <w:pPr>
        <w:pStyle w:val="TOC2"/>
        <w:tabs>
          <w:tab w:val="right" w:leader="dot" w:pos="7587"/>
        </w:tabs>
        <w:rPr>
          <w:rFonts w:asciiTheme="minorHAnsi" w:eastAsiaTheme="minorEastAsia" w:hAnsiTheme="minorHAnsi"/>
          <w:noProof/>
          <w:sz w:val="22"/>
          <w:lang w:val="en-US"/>
        </w:rPr>
      </w:pPr>
      <w:hyperlink w:anchor="_Toc455219575" w:history="1">
        <w:r w:rsidRPr="00C260E6">
          <w:rPr>
            <w:rStyle w:val="Hyperlink"/>
            <w:noProof/>
            <w:lang w:val="en-US"/>
          </w:rPr>
          <w:t>2.2 Test summary for Sprint_9, WK16.2 – 19.4</w:t>
        </w:r>
        <w:r>
          <w:rPr>
            <w:noProof/>
            <w:webHidden/>
          </w:rPr>
          <w:tab/>
        </w:r>
        <w:r>
          <w:rPr>
            <w:noProof/>
            <w:webHidden/>
          </w:rPr>
          <w:fldChar w:fldCharType="begin"/>
        </w:r>
        <w:r>
          <w:rPr>
            <w:noProof/>
            <w:webHidden/>
          </w:rPr>
          <w:instrText xml:space="preserve"> PAGEREF _Toc455219575 \h </w:instrText>
        </w:r>
        <w:r>
          <w:rPr>
            <w:noProof/>
            <w:webHidden/>
          </w:rPr>
        </w:r>
        <w:r>
          <w:rPr>
            <w:noProof/>
            <w:webHidden/>
          </w:rPr>
          <w:fldChar w:fldCharType="separate"/>
        </w:r>
        <w:r>
          <w:rPr>
            <w:noProof/>
            <w:webHidden/>
          </w:rPr>
          <w:t>3</w:t>
        </w:r>
        <w:r>
          <w:rPr>
            <w:noProof/>
            <w:webHidden/>
          </w:rPr>
          <w:fldChar w:fldCharType="end"/>
        </w:r>
      </w:hyperlink>
    </w:p>
    <w:p w:rsidR="00C625F6" w:rsidRDefault="00C625F6">
      <w:pPr>
        <w:pStyle w:val="TOC2"/>
        <w:tabs>
          <w:tab w:val="right" w:leader="dot" w:pos="7587"/>
        </w:tabs>
        <w:rPr>
          <w:rFonts w:asciiTheme="minorHAnsi" w:eastAsiaTheme="minorEastAsia" w:hAnsiTheme="minorHAnsi"/>
          <w:noProof/>
          <w:sz w:val="22"/>
          <w:lang w:val="en-US"/>
        </w:rPr>
      </w:pPr>
      <w:hyperlink w:anchor="_Toc455219576" w:history="1">
        <w:r w:rsidRPr="00C260E6">
          <w:rPr>
            <w:rStyle w:val="Hyperlink"/>
            <w:noProof/>
            <w:lang w:val="en-US"/>
          </w:rPr>
          <w:t>2.3 Test protocol</w:t>
        </w:r>
        <w:r>
          <w:rPr>
            <w:noProof/>
            <w:webHidden/>
          </w:rPr>
          <w:tab/>
        </w:r>
        <w:r>
          <w:rPr>
            <w:noProof/>
            <w:webHidden/>
          </w:rPr>
          <w:fldChar w:fldCharType="begin"/>
        </w:r>
        <w:r>
          <w:rPr>
            <w:noProof/>
            <w:webHidden/>
          </w:rPr>
          <w:instrText xml:space="preserve"> PAGEREF _Toc455219576 \h </w:instrText>
        </w:r>
        <w:r>
          <w:rPr>
            <w:noProof/>
            <w:webHidden/>
          </w:rPr>
        </w:r>
        <w:r>
          <w:rPr>
            <w:noProof/>
            <w:webHidden/>
          </w:rPr>
          <w:fldChar w:fldCharType="separate"/>
        </w:r>
        <w:r>
          <w:rPr>
            <w:noProof/>
            <w:webHidden/>
          </w:rPr>
          <w:t>4</w:t>
        </w:r>
        <w:r>
          <w:rPr>
            <w:noProof/>
            <w:webHidden/>
          </w:rPr>
          <w:fldChar w:fldCharType="end"/>
        </w:r>
      </w:hyperlink>
    </w:p>
    <w:p w:rsidR="00C625F6" w:rsidRDefault="00C625F6">
      <w:pPr>
        <w:pStyle w:val="TOC2"/>
        <w:tabs>
          <w:tab w:val="right" w:leader="dot" w:pos="7587"/>
        </w:tabs>
        <w:rPr>
          <w:rFonts w:asciiTheme="minorHAnsi" w:eastAsiaTheme="minorEastAsia" w:hAnsiTheme="minorHAnsi"/>
          <w:noProof/>
          <w:sz w:val="22"/>
          <w:lang w:val="en-US"/>
        </w:rPr>
      </w:pPr>
      <w:hyperlink w:anchor="_Toc455219577" w:history="1">
        <w:r w:rsidRPr="00C260E6">
          <w:rPr>
            <w:rStyle w:val="Hyperlink"/>
            <w:noProof/>
            <w:lang w:val="en-US"/>
          </w:rPr>
          <w:t>2.4 Approval criteria</w:t>
        </w:r>
        <w:r>
          <w:rPr>
            <w:noProof/>
            <w:webHidden/>
          </w:rPr>
          <w:tab/>
        </w:r>
        <w:r>
          <w:rPr>
            <w:noProof/>
            <w:webHidden/>
          </w:rPr>
          <w:fldChar w:fldCharType="begin"/>
        </w:r>
        <w:r>
          <w:rPr>
            <w:noProof/>
            <w:webHidden/>
          </w:rPr>
          <w:instrText xml:space="preserve"> PAGEREF _Toc455219577 \h </w:instrText>
        </w:r>
        <w:r>
          <w:rPr>
            <w:noProof/>
            <w:webHidden/>
          </w:rPr>
        </w:r>
        <w:r>
          <w:rPr>
            <w:noProof/>
            <w:webHidden/>
          </w:rPr>
          <w:fldChar w:fldCharType="separate"/>
        </w:r>
        <w:r>
          <w:rPr>
            <w:noProof/>
            <w:webHidden/>
          </w:rPr>
          <w:t>4</w:t>
        </w:r>
        <w:r>
          <w:rPr>
            <w:noProof/>
            <w:webHidden/>
          </w:rPr>
          <w:fldChar w:fldCharType="end"/>
        </w:r>
      </w:hyperlink>
    </w:p>
    <w:p w:rsidR="00C625F6" w:rsidRDefault="00C625F6">
      <w:pPr>
        <w:pStyle w:val="TOC1"/>
        <w:tabs>
          <w:tab w:val="right" w:leader="dot" w:pos="7587"/>
        </w:tabs>
        <w:rPr>
          <w:rFonts w:asciiTheme="minorHAnsi" w:eastAsiaTheme="minorEastAsia" w:hAnsiTheme="minorHAnsi"/>
          <w:b w:val="0"/>
          <w:noProof/>
          <w:sz w:val="22"/>
          <w:lang w:val="en-US"/>
        </w:rPr>
      </w:pPr>
      <w:hyperlink w:anchor="_Toc455219578" w:history="1">
        <w:r w:rsidRPr="00C260E6">
          <w:rPr>
            <w:rStyle w:val="Hyperlink"/>
            <w:noProof/>
          </w:rPr>
          <w:t>3 Test Execution</w:t>
        </w:r>
        <w:r>
          <w:rPr>
            <w:noProof/>
            <w:webHidden/>
          </w:rPr>
          <w:tab/>
        </w:r>
        <w:r>
          <w:rPr>
            <w:noProof/>
            <w:webHidden/>
          </w:rPr>
          <w:fldChar w:fldCharType="begin"/>
        </w:r>
        <w:r>
          <w:rPr>
            <w:noProof/>
            <w:webHidden/>
          </w:rPr>
          <w:instrText xml:space="preserve"> PAGEREF _Toc455219578 \h </w:instrText>
        </w:r>
        <w:r>
          <w:rPr>
            <w:noProof/>
            <w:webHidden/>
          </w:rPr>
        </w:r>
        <w:r>
          <w:rPr>
            <w:noProof/>
            <w:webHidden/>
          </w:rPr>
          <w:fldChar w:fldCharType="separate"/>
        </w:r>
        <w:r>
          <w:rPr>
            <w:noProof/>
            <w:webHidden/>
          </w:rPr>
          <w:t>4</w:t>
        </w:r>
        <w:r>
          <w:rPr>
            <w:noProof/>
            <w:webHidden/>
          </w:rPr>
          <w:fldChar w:fldCharType="end"/>
        </w:r>
      </w:hyperlink>
    </w:p>
    <w:p w:rsidR="00C625F6" w:rsidRDefault="00C625F6">
      <w:pPr>
        <w:pStyle w:val="TOC2"/>
        <w:tabs>
          <w:tab w:val="right" w:leader="dot" w:pos="7587"/>
        </w:tabs>
        <w:rPr>
          <w:rFonts w:asciiTheme="minorHAnsi" w:eastAsiaTheme="minorEastAsia" w:hAnsiTheme="minorHAnsi"/>
          <w:noProof/>
          <w:sz w:val="22"/>
          <w:lang w:val="en-US"/>
        </w:rPr>
      </w:pPr>
      <w:hyperlink w:anchor="_Toc455219579" w:history="1">
        <w:r w:rsidRPr="00C260E6">
          <w:rPr>
            <w:rStyle w:val="Hyperlink"/>
            <w:noProof/>
            <w:lang w:val="en-US"/>
          </w:rPr>
          <w:t>3.1</w:t>
        </w:r>
        <w:r w:rsidRPr="00C260E6">
          <w:rPr>
            <w:rStyle w:val="Hyperlink"/>
            <w:noProof/>
          </w:rPr>
          <w:t xml:space="preserve"> System Testing</w:t>
        </w:r>
        <w:r>
          <w:rPr>
            <w:noProof/>
            <w:webHidden/>
          </w:rPr>
          <w:tab/>
        </w:r>
        <w:r>
          <w:rPr>
            <w:noProof/>
            <w:webHidden/>
          </w:rPr>
          <w:fldChar w:fldCharType="begin"/>
        </w:r>
        <w:r>
          <w:rPr>
            <w:noProof/>
            <w:webHidden/>
          </w:rPr>
          <w:instrText xml:space="preserve"> PAGEREF _Toc455219579 \h </w:instrText>
        </w:r>
        <w:r>
          <w:rPr>
            <w:noProof/>
            <w:webHidden/>
          </w:rPr>
        </w:r>
        <w:r>
          <w:rPr>
            <w:noProof/>
            <w:webHidden/>
          </w:rPr>
          <w:fldChar w:fldCharType="separate"/>
        </w:r>
        <w:r>
          <w:rPr>
            <w:noProof/>
            <w:webHidden/>
          </w:rPr>
          <w:t>4</w:t>
        </w:r>
        <w:r>
          <w:rPr>
            <w:noProof/>
            <w:webHidden/>
          </w:rPr>
          <w:fldChar w:fldCharType="end"/>
        </w:r>
      </w:hyperlink>
    </w:p>
    <w:p w:rsidR="00C625F6" w:rsidRDefault="00C625F6">
      <w:pPr>
        <w:pStyle w:val="TOC2"/>
        <w:tabs>
          <w:tab w:val="right" w:leader="dot" w:pos="7587"/>
        </w:tabs>
        <w:rPr>
          <w:rFonts w:asciiTheme="minorHAnsi" w:eastAsiaTheme="minorEastAsia" w:hAnsiTheme="minorHAnsi"/>
          <w:noProof/>
          <w:sz w:val="22"/>
          <w:lang w:val="en-US"/>
        </w:rPr>
      </w:pPr>
      <w:hyperlink w:anchor="_Toc455219580" w:history="1">
        <w:r w:rsidRPr="00C260E6">
          <w:rPr>
            <w:rStyle w:val="Hyperlink"/>
            <w:noProof/>
            <w:lang w:val="en-US"/>
          </w:rPr>
          <w:t>3.2</w:t>
        </w:r>
        <w:r w:rsidRPr="00C260E6">
          <w:rPr>
            <w:rStyle w:val="Hyperlink"/>
            <w:noProof/>
          </w:rPr>
          <w:t xml:space="preserve"> Acceptance Testing</w:t>
        </w:r>
        <w:r>
          <w:rPr>
            <w:noProof/>
            <w:webHidden/>
          </w:rPr>
          <w:tab/>
        </w:r>
        <w:r>
          <w:rPr>
            <w:noProof/>
            <w:webHidden/>
          </w:rPr>
          <w:fldChar w:fldCharType="begin"/>
        </w:r>
        <w:r>
          <w:rPr>
            <w:noProof/>
            <w:webHidden/>
          </w:rPr>
          <w:instrText xml:space="preserve"> PAGEREF _Toc455219580 \h </w:instrText>
        </w:r>
        <w:r>
          <w:rPr>
            <w:noProof/>
            <w:webHidden/>
          </w:rPr>
        </w:r>
        <w:r>
          <w:rPr>
            <w:noProof/>
            <w:webHidden/>
          </w:rPr>
          <w:fldChar w:fldCharType="separate"/>
        </w:r>
        <w:r>
          <w:rPr>
            <w:noProof/>
            <w:webHidden/>
          </w:rPr>
          <w:t>4</w:t>
        </w:r>
        <w:r>
          <w:rPr>
            <w:noProof/>
            <w:webHidden/>
          </w:rPr>
          <w:fldChar w:fldCharType="end"/>
        </w:r>
      </w:hyperlink>
    </w:p>
    <w:p w:rsidR="00C625F6" w:rsidRDefault="00C625F6">
      <w:pPr>
        <w:pStyle w:val="TOC1"/>
        <w:tabs>
          <w:tab w:val="right" w:leader="dot" w:pos="7587"/>
        </w:tabs>
        <w:rPr>
          <w:rFonts w:asciiTheme="minorHAnsi" w:eastAsiaTheme="minorEastAsia" w:hAnsiTheme="minorHAnsi"/>
          <w:b w:val="0"/>
          <w:noProof/>
          <w:sz w:val="22"/>
          <w:lang w:val="en-US"/>
        </w:rPr>
      </w:pPr>
      <w:hyperlink w:anchor="_Toc455219581" w:history="1">
        <w:r w:rsidRPr="00C260E6">
          <w:rPr>
            <w:rStyle w:val="Hyperlink"/>
            <w:noProof/>
            <w:lang w:val="en-US"/>
          </w:rPr>
          <w:t>4 Defects</w:t>
        </w:r>
        <w:r>
          <w:rPr>
            <w:noProof/>
            <w:webHidden/>
          </w:rPr>
          <w:tab/>
        </w:r>
        <w:r>
          <w:rPr>
            <w:noProof/>
            <w:webHidden/>
          </w:rPr>
          <w:fldChar w:fldCharType="begin"/>
        </w:r>
        <w:r>
          <w:rPr>
            <w:noProof/>
            <w:webHidden/>
          </w:rPr>
          <w:instrText xml:space="preserve"> PAGEREF _Toc455219581 \h </w:instrText>
        </w:r>
        <w:r>
          <w:rPr>
            <w:noProof/>
            <w:webHidden/>
          </w:rPr>
        </w:r>
        <w:r>
          <w:rPr>
            <w:noProof/>
            <w:webHidden/>
          </w:rPr>
          <w:fldChar w:fldCharType="separate"/>
        </w:r>
        <w:r>
          <w:rPr>
            <w:noProof/>
            <w:webHidden/>
          </w:rPr>
          <w:t>4</w:t>
        </w:r>
        <w:r>
          <w:rPr>
            <w:noProof/>
            <w:webHidden/>
          </w:rPr>
          <w:fldChar w:fldCharType="end"/>
        </w:r>
      </w:hyperlink>
    </w:p>
    <w:p w:rsidR="00C625F6" w:rsidRDefault="00C625F6">
      <w:pPr>
        <w:pStyle w:val="TOC2"/>
        <w:tabs>
          <w:tab w:val="right" w:leader="dot" w:pos="7587"/>
        </w:tabs>
        <w:rPr>
          <w:rFonts w:asciiTheme="minorHAnsi" w:eastAsiaTheme="minorEastAsia" w:hAnsiTheme="minorHAnsi"/>
          <w:noProof/>
          <w:sz w:val="22"/>
          <w:lang w:val="en-US"/>
        </w:rPr>
      </w:pPr>
      <w:hyperlink w:anchor="_Toc455219582" w:history="1">
        <w:r w:rsidRPr="00C260E6">
          <w:rPr>
            <w:rStyle w:val="Hyperlink"/>
            <w:noProof/>
            <w:lang w:val="en-US"/>
          </w:rPr>
          <w:t>4.1 Defect overview</w:t>
        </w:r>
        <w:r>
          <w:rPr>
            <w:noProof/>
            <w:webHidden/>
          </w:rPr>
          <w:tab/>
        </w:r>
        <w:r>
          <w:rPr>
            <w:noProof/>
            <w:webHidden/>
          </w:rPr>
          <w:fldChar w:fldCharType="begin"/>
        </w:r>
        <w:r>
          <w:rPr>
            <w:noProof/>
            <w:webHidden/>
          </w:rPr>
          <w:instrText xml:space="preserve"> PAGEREF _Toc455219582 \h </w:instrText>
        </w:r>
        <w:r>
          <w:rPr>
            <w:noProof/>
            <w:webHidden/>
          </w:rPr>
        </w:r>
        <w:r>
          <w:rPr>
            <w:noProof/>
            <w:webHidden/>
          </w:rPr>
          <w:fldChar w:fldCharType="separate"/>
        </w:r>
        <w:r>
          <w:rPr>
            <w:noProof/>
            <w:webHidden/>
          </w:rPr>
          <w:t>4</w:t>
        </w:r>
        <w:r>
          <w:rPr>
            <w:noProof/>
            <w:webHidden/>
          </w:rPr>
          <w:fldChar w:fldCharType="end"/>
        </w:r>
      </w:hyperlink>
    </w:p>
    <w:p w:rsidR="00C625F6" w:rsidRDefault="00C625F6">
      <w:pPr>
        <w:pStyle w:val="TOC1"/>
        <w:tabs>
          <w:tab w:val="right" w:leader="dot" w:pos="7587"/>
        </w:tabs>
        <w:rPr>
          <w:rFonts w:asciiTheme="minorHAnsi" w:eastAsiaTheme="minorEastAsia" w:hAnsiTheme="minorHAnsi"/>
          <w:b w:val="0"/>
          <w:noProof/>
          <w:sz w:val="22"/>
          <w:lang w:val="en-US"/>
        </w:rPr>
      </w:pPr>
      <w:hyperlink w:anchor="_Toc455219583" w:history="1">
        <w:r w:rsidRPr="00C260E6">
          <w:rPr>
            <w:rStyle w:val="Hyperlink"/>
            <w:noProof/>
          </w:rPr>
          <w:t>5 Test Manager Comments</w:t>
        </w:r>
        <w:r>
          <w:rPr>
            <w:noProof/>
            <w:webHidden/>
          </w:rPr>
          <w:tab/>
        </w:r>
        <w:r>
          <w:rPr>
            <w:noProof/>
            <w:webHidden/>
          </w:rPr>
          <w:fldChar w:fldCharType="begin"/>
        </w:r>
        <w:r>
          <w:rPr>
            <w:noProof/>
            <w:webHidden/>
          </w:rPr>
          <w:instrText xml:space="preserve"> PAGEREF _Toc455219583 \h </w:instrText>
        </w:r>
        <w:r>
          <w:rPr>
            <w:noProof/>
            <w:webHidden/>
          </w:rPr>
        </w:r>
        <w:r>
          <w:rPr>
            <w:noProof/>
            <w:webHidden/>
          </w:rPr>
          <w:fldChar w:fldCharType="separate"/>
        </w:r>
        <w:r>
          <w:rPr>
            <w:noProof/>
            <w:webHidden/>
          </w:rPr>
          <w:t>4</w:t>
        </w:r>
        <w:r>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55219572"/>
      <w:r w:rsidR="0037407C">
        <w:lastRenderedPageBreak/>
        <w:t>Introduction</w:t>
      </w:r>
      <w:bookmarkEnd w:id="0"/>
    </w:p>
    <w:p w:rsidR="00967065"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00967065">
        <w:rPr>
          <w:lang w:val="en-US"/>
        </w:rPr>
        <w:t xml:space="preserve"> in each </w:t>
      </w:r>
      <w:r w:rsidR="00140511">
        <w:rPr>
          <w:lang w:val="en-US"/>
        </w:rPr>
        <w:t xml:space="preserve">individual </w:t>
      </w:r>
      <w:r w:rsidR="00967065">
        <w:rPr>
          <w:lang w:val="en-US"/>
        </w:rPr>
        <w:t xml:space="preserve">sprint, </w:t>
      </w:r>
      <w:hyperlink r:id="rId9" w:history="1">
        <w:r w:rsidR="00967065" w:rsidRPr="00DB7693">
          <w:rPr>
            <w:rStyle w:val="Hyperlink"/>
            <w:lang w:val="en-US"/>
          </w:rPr>
          <w:t>https://github.com/snaekobbi/sprints</w:t>
        </w:r>
      </w:hyperlink>
    </w:p>
    <w:p w:rsidR="00142510" w:rsidRDefault="00143050" w:rsidP="00FC1863">
      <w:pPr>
        <w:pStyle w:val="NumRubrik1"/>
      </w:pPr>
      <w:bookmarkStart w:id="1" w:name="_Toc455219573"/>
      <w:r>
        <w:t>O</w:t>
      </w:r>
      <w:r w:rsidR="00D05560">
        <w:t>verview</w:t>
      </w:r>
      <w:bookmarkEnd w:id="1"/>
    </w:p>
    <w:p w:rsidR="007D1DDB" w:rsidRDefault="007D1DDB" w:rsidP="00F72DFD">
      <w:pPr>
        <w:pStyle w:val="NumRubrik2"/>
        <w:rPr>
          <w:lang w:val="en-US"/>
        </w:rPr>
      </w:pPr>
      <w:bookmarkStart w:id="2" w:name="_Toc455219574"/>
      <w:r>
        <w:rPr>
          <w:lang w:val="en-US"/>
        </w:rPr>
        <w:t>Project sprint schedule</w:t>
      </w:r>
      <w:bookmarkEnd w:id="2"/>
    </w:p>
    <w:p w:rsidR="007D1DDB" w:rsidRDefault="00DE608C" w:rsidP="007D1DDB">
      <w:pPr>
        <w:rPr>
          <w:lang w:val="en-US"/>
        </w:rPr>
      </w:pPr>
      <w:hyperlink r:id="rId10" w:history="1">
        <w:r w:rsidR="007D1DDB" w:rsidRPr="00582B5F">
          <w:rPr>
            <w:rStyle w:val="Hyperlink"/>
            <w:lang w:val="en-US"/>
          </w:rPr>
          <w:t>http://snaekobbi.github.io/sprints/schedule/long-term/</w:t>
        </w:r>
      </w:hyperlink>
    </w:p>
    <w:p w:rsidR="00E77BAE" w:rsidRPr="00093772" w:rsidRDefault="00F72DFD" w:rsidP="00F72DFD">
      <w:pPr>
        <w:pStyle w:val="NumRubrik2"/>
        <w:rPr>
          <w:lang w:val="en-US"/>
        </w:rPr>
      </w:pPr>
      <w:bookmarkStart w:id="3" w:name="_Toc455219575"/>
      <w:r w:rsidRPr="00093772">
        <w:rPr>
          <w:lang w:val="en-US"/>
        </w:rPr>
        <w:t>Test summary</w:t>
      </w:r>
      <w:r w:rsidR="00BC2334">
        <w:rPr>
          <w:lang w:val="en-US"/>
        </w:rPr>
        <w:t xml:space="preserve"> for Sprint_</w:t>
      </w:r>
      <w:r w:rsidR="001E33D3">
        <w:rPr>
          <w:lang w:val="en-US"/>
        </w:rPr>
        <w:t>9, WK16.2 – 19</w:t>
      </w:r>
      <w:r w:rsidR="00093772" w:rsidRPr="00093772">
        <w:rPr>
          <w:lang w:val="en-US"/>
        </w:rPr>
        <w:t>.4</w:t>
      </w:r>
      <w:bookmarkEnd w:id="3"/>
    </w:p>
    <w:p w:rsidR="008858D7" w:rsidRDefault="00180FBC" w:rsidP="00180FBC">
      <w:pPr>
        <w:rPr>
          <w:lang w:val="en-US"/>
        </w:rPr>
      </w:pPr>
      <w:r w:rsidRPr="00FD64F9">
        <w:rPr>
          <w:lang w:val="en-US"/>
        </w:rPr>
        <w:t>The below table</w:t>
      </w:r>
      <w:r w:rsidR="00C522B2">
        <w:rPr>
          <w:lang w:val="en-US"/>
        </w:rPr>
        <w:t xml:space="preserve"> depict</w:t>
      </w:r>
      <w:r w:rsidR="00624F18">
        <w:rPr>
          <w:lang w:val="en-US"/>
        </w:rPr>
        <w:t>s</w:t>
      </w:r>
      <w:r w:rsidRPr="00FD64F9">
        <w:rPr>
          <w:lang w:val="en-US"/>
        </w:rPr>
        <w:t xml:space="preserve"> the planned sprint features to be </w:t>
      </w:r>
      <w:r w:rsidR="0030259B">
        <w:rPr>
          <w:lang w:val="en-US"/>
        </w:rPr>
        <w:t xml:space="preserve">implemented and </w:t>
      </w:r>
      <w:r w:rsidRPr="00FD64F9">
        <w:rPr>
          <w:lang w:val="en-US"/>
        </w:rPr>
        <w:t>tested</w:t>
      </w:r>
      <w:r w:rsidR="00E36BC4">
        <w:rPr>
          <w:lang w:val="en-US"/>
        </w:rPr>
        <w:t xml:space="preserve"> by the </w:t>
      </w:r>
      <w:r w:rsidR="00D205FE">
        <w:rPr>
          <w:lang w:val="en-US"/>
        </w:rPr>
        <w:t xml:space="preserve">relevant </w:t>
      </w:r>
      <w:r w:rsidR="00E36BC4">
        <w:rPr>
          <w:lang w:val="en-US"/>
        </w:rPr>
        <w:t xml:space="preserve">agencies </w:t>
      </w:r>
      <w:r w:rsidR="000F644E">
        <w:rPr>
          <w:lang w:val="en-US"/>
        </w:rPr>
        <w:t>and the</w:t>
      </w:r>
      <w:r w:rsidR="00143318">
        <w:rPr>
          <w:lang w:val="en-US"/>
        </w:rPr>
        <w:t>ir</w:t>
      </w:r>
      <w:r w:rsidR="000F644E">
        <w:rPr>
          <w:lang w:val="en-US"/>
        </w:rPr>
        <w:t xml:space="preserve"> test results.</w:t>
      </w:r>
    </w:p>
    <w:p w:rsidR="00143318" w:rsidRDefault="00143318" w:rsidP="00180FBC">
      <w:pPr>
        <w:rPr>
          <w:lang w:val="en-US"/>
        </w:rPr>
      </w:pPr>
    </w:p>
    <w:tbl>
      <w:tblPr>
        <w:tblW w:w="7650" w:type="dxa"/>
        <w:tblCellMar>
          <w:left w:w="0" w:type="dxa"/>
          <w:right w:w="0" w:type="dxa"/>
        </w:tblCellMar>
        <w:tblLook w:val="04A0" w:firstRow="1" w:lastRow="0" w:firstColumn="1" w:lastColumn="0" w:noHBand="0" w:noVBand="1"/>
      </w:tblPr>
      <w:tblGrid>
        <w:gridCol w:w="908"/>
        <w:gridCol w:w="854"/>
        <w:gridCol w:w="1184"/>
        <w:gridCol w:w="954"/>
        <w:gridCol w:w="936"/>
        <w:gridCol w:w="1370"/>
        <w:gridCol w:w="1444"/>
      </w:tblGrid>
      <w:tr w:rsidR="00143318" w:rsidTr="00C4588E">
        <w:tc>
          <w:tcPr>
            <w:tcW w:w="908" w:type="dxa"/>
            <w:tcBorders>
              <w:top w:val="single" w:sz="8" w:space="0" w:color="BDD6EE"/>
              <w:left w:val="single" w:sz="8" w:space="0" w:color="BDD6EE"/>
              <w:bottom w:val="single" w:sz="12" w:space="0" w:color="9CC2E5"/>
              <w:right w:val="single" w:sz="8" w:space="0" w:color="BDD6EE"/>
            </w:tcBorders>
            <w:tcMar>
              <w:top w:w="0" w:type="dxa"/>
              <w:left w:w="108" w:type="dxa"/>
              <w:bottom w:w="0" w:type="dxa"/>
              <w:right w:w="108" w:type="dxa"/>
            </w:tcMar>
          </w:tcPr>
          <w:p w:rsidR="00143318" w:rsidRPr="00D21D75" w:rsidRDefault="00143318" w:rsidP="007478C6">
            <w:pPr>
              <w:ind w:left="1304" w:hanging="1304"/>
              <w:jc w:val="center"/>
              <w:rPr>
                <w:b/>
                <w:bCs/>
                <w:sz w:val="22"/>
                <w:lang w:val="en-US"/>
              </w:rPr>
            </w:pPr>
          </w:p>
        </w:tc>
        <w:tc>
          <w:tcPr>
            <w:tcW w:w="854"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sz w:val="18"/>
                <w:szCs w:val="18"/>
              </w:rPr>
            </w:pPr>
            <w:r>
              <w:rPr>
                <w:b/>
                <w:bCs/>
                <w:sz w:val="18"/>
                <w:szCs w:val="18"/>
              </w:rPr>
              <w:t>SBS</w:t>
            </w:r>
          </w:p>
        </w:tc>
        <w:tc>
          <w:tcPr>
            <w:tcW w:w="1184"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sz w:val="18"/>
                <w:szCs w:val="18"/>
              </w:rPr>
            </w:pPr>
            <w:r>
              <w:rPr>
                <w:b/>
                <w:bCs/>
                <w:sz w:val="18"/>
                <w:szCs w:val="18"/>
              </w:rPr>
              <w:t>Nota</w:t>
            </w:r>
          </w:p>
        </w:tc>
        <w:tc>
          <w:tcPr>
            <w:tcW w:w="954"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Celia</w:t>
            </w:r>
          </w:p>
        </w:tc>
        <w:tc>
          <w:tcPr>
            <w:tcW w:w="936"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Dedicon</w:t>
            </w:r>
          </w:p>
        </w:tc>
        <w:tc>
          <w:tcPr>
            <w:tcW w:w="1370"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NLB</w:t>
            </w:r>
          </w:p>
        </w:tc>
        <w:tc>
          <w:tcPr>
            <w:tcW w:w="1444"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MTM</w:t>
            </w:r>
          </w:p>
        </w:tc>
      </w:tr>
      <w:tr w:rsidR="00143318" w:rsidTr="00C4588E">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3.4:8</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Pr="00217DB2" w:rsidRDefault="00143318" w:rsidP="00217DB2">
            <w:pPr>
              <w:jc w:val="center"/>
              <w:rPr>
                <w:color w:val="000000"/>
                <w:sz w:val="12"/>
                <w:szCs w:val="16"/>
              </w:rPr>
            </w:pP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rPr>
            </w:pP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rPr>
            </w:pP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Pr="00217DB2" w:rsidRDefault="00143318" w:rsidP="00217DB2">
            <w:pPr>
              <w:jc w:val="center"/>
              <w:rPr>
                <w:color w:val="000000"/>
                <w:sz w:val="12"/>
                <w:szCs w:val="16"/>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Pr="00217DB2" w:rsidRDefault="00143318" w:rsidP="00217DB2">
            <w:pPr>
              <w:jc w:val="center"/>
              <w:rPr>
                <w:color w:val="000000"/>
                <w:sz w:val="12"/>
                <w:szCs w:val="16"/>
              </w:rPr>
            </w:pPr>
            <w:r w:rsidRPr="00217DB2">
              <w:rPr>
                <w:color w:val="000000"/>
                <w:sz w:val="12"/>
                <w:szCs w:val="16"/>
              </w:rPr>
              <w:t>FAIL</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Pr="00217DB2" w:rsidRDefault="00143318" w:rsidP="00217DB2">
            <w:pPr>
              <w:ind w:left="720" w:hanging="720"/>
              <w:jc w:val="center"/>
              <w:rPr>
                <w:color w:val="000000"/>
                <w:sz w:val="12"/>
                <w:szCs w:val="16"/>
              </w:rPr>
            </w:pPr>
          </w:p>
        </w:tc>
      </w:tr>
      <w:tr w:rsidR="00B769D2" w:rsidTr="00C4588E">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B769D2" w:rsidRDefault="00B769D2" w:rsidP="00B769D2">
            <w:pPr>
              <w:rPr>
                <w:b/>
                <w:bCs/>
                <w:color w:val="000000"/>
                <w:sz w:val="18"/>
                <w:szCs w:val="18"/>
              </w:rPr>
            </w:pPr>
            <w:r>
              <w:rPr>
                <w:b/>
                <w:bCs/>
                <w:color w:val="000000"/>
                <w:sz w:val="18"/>
                <w:szCs w:val="18"/>
              </w:rPr>
              <w:t>3.5:15</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B769D2" w:rsidRPr="00217DB2" w:rsidRDefault="00B769D2" w:rsidP="00217DB2">
            <w:pPr>
              <w:jc w:val="center"/>
              <w:rPr>
                <w:sz w:val="12"/>
              </w:rPr>
            </w:pPr>
            <w:r w:rsidRPr="00217DB2">
              <w:rPr>
                <w:color w:val="000000"/>
                <w:sz w:val="12"/>
                <w:szCs w:val="16"/>
                <w:lang w:val="en-US"/>
              </w:rPr>
              <w:t>NOT READY FOR TEST</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lang w:val="en-US"/>
              </w:rPr>
              <w:t>NOT READY FOR TEST</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lang w:val="en-US"/>
              </w:rPr>
              <w:t>NOT READY FOR TEST</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B769D2" w:rsidRPr="00217DB2" w:rsidRDefault="00B769D2" w:rsidP="00217DB2">
            <w:pPr>
              <w:jc w:val="center"/>
              <w:rPr>
                <w:sz w:val="12"/>
              </w:rPr>
            </w:pPr>
            <w:r w:rsidRPr="00217DB2">
              <w:rPr>
                <w:color w:val="000000"/>
                <w:sz w:val="12"/>
                <w:szCs w:val="16"/>
                <w:lang w:val="en-US"/>
              </w:rPr>
              <w:t>NOT READY FOR TEST</w:t>
            </w: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B769D2" w:rsidRPr="00217DB2" w:rsidRDefault="00B769D2" w:rsidP="00217DB2">
            <w:pPr>
              <w:jc w:val="center"/>
              <w:rPr>
                <w:sz w:val="12"/>
              </w:rPr>
            </w:pPr>
            <w:r w:rsidRPr="00217DB2">
              <w:rPr>
                <w:color w:val="000000"/>
                <w:sz w:val="12"/>
                <w:szCs w:val="16"/>
                <w:lang w:val="en-US"/>
              </w:rPr>
              <w:t>NOT READY FOR TEST</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B769D2" w:rsidRPr="00217DB2" w:rsidRDefault="00B769D2" w:rsidP="00217DB2">
            <w:pPr>
              <w:jc w:val="center"/>
              <w:rPr>
                <w:sz w:val="12"/>
              </w:rPr>
            </w:pPr>
            <w:r w:rsidRPr="00217DB2">
              <w:rPr>
                <w:color w:val="000000"/>
                <w:sz w:val="12"/>
                <w:szCs w:val="16"/>
                <w:lang w:val="en-US"/>
              </w:rPr>
              <w:t>NOT READY FOR TEST</w:t>
            </w:r>
          </w:p>
        </w:tc>
      </w:tr>
      <w:tr w:rsidR="00C4588E" w:rsidTr="00C4588E">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C4588E" w:rsidRDefault="00C4588E" w:rsidP="007478C6">
            <w:pPr>
              <w:rPr>
                <w:b/>
                <w:bCs/>
                <w:color w:val="000000"/>
                <w:sz w:val="18"/>
                <w:szCs w:val="18"/>
              </w:rPr>
            </w:pPr>
            <w:r>
              <w:rPr>
                <w:b/>
                <w:bCs/>
                <w:color w:val="000000"/>
                <w:sz w:val="18"/>
                <w:szCs w:val="18"/>
              </w:rPr>
              <w:t>3.6:20</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B769D2" w:rsidP="00217DB2">
            <w:pPr>
              <w:jc w:val="center"/>
              <w:rPr>
                <w:color w:val="000000"/>
                <w:sz w:val="12"/>
                <w:szCs w:val="16"/>
              </w:rPr>
            </w:pPr>
            <w:r w:rsidRPr="00217DB2">
              <w:rPr>
                <w:color w:val="000000"/>
                <w:sz w:val="12"/>
                <w:szCs w:val="16"/>
                <w:lang w:val="en-US"/>
              </w:rPr>
              <w:t>NOT READY FOR TEST</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B769D2" w:rsidP="00217DB2">
            <w:pPr>
              <w:jc w:val="center"/>
              <w:rPr>
                <w:color w:val="000000"/>
                <w:sz w:val="12"/>
                <w:szCs w:val="16"/>
              </w:rPr>
            </w:pPr>
            <w:r w:rsidRPr="00217DB2">
              <w:rPr>
                <w:color w:val="000000"/>
                <w:sz w:val="12"/>
                <w:szCs w:val="16"/>
                <w:lang w:val="en-US"/>
              </w:rPr>
              <w:t>NOT READY FOR TEST</w:t>
            </w: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ind w:left="720" w:hanging="720"/>
              <w:jc w:val="center"/>
              <w:rPr>
                <w:color w:val="000000"/>
                <w:sz w:val="12"/>
                <w:szCs w:val="16"/>
              </w:rPr>
            </w:pPr>
          </w:p>
        </w:tc>
      </w:tr>
      <w:tr w:rsidR="00143318" w:rsidRPr="00C4588E" w:rsidTr="00C4588E">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Pr="00C4588E" w:rsidRDefault="00143318" w:rsidP="007478C6">
            <w:pPr>
              <w:rPr>
                <w:b/>
                <w:bCs/>
                <w:color w:val="000000"/>
                <w:sz w:val="18"/>
                <w:szCs w:val="18"/>
                <w:lang w:val="en-US"/>
              </w:rPr>
            </w:pPr>
            <w:r>
              <w:rPr>
                <w:b/>
                <w:bCs/>
                <w:color w:val="000000"/>
                <w:sz w:val="18"/>
                <w:szCs w:val="18"/>
              </w:rPr>
              <w:t>4.3</w:t>
            </w:r>
            <w:r w:rsidRPr="00C4588E">
              <w:rPr>
                <w:b/>
                <w:bCs/>
                <w:color w:val="000000"/>
                <w:sz w:val="18"/>
                <w:szCs w:val="18"/>
                <w:lang w:val="en-US"/>
              </w:rPr>
              <w:t>:35C</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Pr="00217DB2" w:rsidRDefault="00B769D2" w:rsidP="00217DB2">
            <w:pPr>
              <w:ind w:left="720" w:hanging="720"/>
              <w:jc w:val="center"/>
              <w:rPr>
                <w:color w:val="000000"/>
                <w:sz w:val="12"/>
                <w:szCs w:val="16"/>
                <w:lang w:val="en-US"/>
              </w:rPr>
            </w:pPr>
            <w:r w:rsidRPr="00217DB2">
              <w:rPr>
                <w:color w:val="000000"/>
                <w:sz w:val="12"/>
                <w:szCs w:val="16"/>
                <w:highlight w:val="yellow"/>
                <w:lang w:val="en-US"/>
              </w:rPr>
              <w:t>PENDING</w:t>
            </w:r>
          </w:p>
        </w:tc>
      </w:tr>
      <w:tr w:rsidR="00143318" w:rsidRPr="00C4588E" w:rsidTr="00C4588E">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Pr="00C4588E" w:rsidRDefault="00143318" w:rsidP="007478C6">
            <w:pPr>
              <w:rPr>
                <w:b/>
                <w:bCs/>
                <w:color w:val="000000"/>
                <w:sz w:val="18"/>
                <w:szCs w:val="18"/>
                <w:lang w:val="en-US"/>
              </w:rPr>
            </w:pPr>
            <w:r w:rsidRPr="00C4588E">
              <w:rPr>
                <w:b/>
                <w:bCs/>
                <w:color w:val="000000"/>
                <w:sz w:val="18"/>
                <w:szCs w:val="18"/>
                <w:lang w:val="en-US"/>
              </w:rPr>
              <w:t>4.3:36</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Pr="00217DB2" w:rsidRDefault="00B769D2" w:rsidP="00217DB2">
            <w:pPr>
              <w:jc w:val="center"/>
              <w:rPr>
                <w:color w:val="000000"/>
                <w:sz w:val="12"/>
                <w:szCs w:val="16"/>
                <w:lang w:val="en-US"/>
              </w:rPr>
            </w:pPr>
            <w:r w:rsidRPr="00217DB2">
              <w:rPr>
                <w:color w:val="000000"/>
                <w:sz w:val="12"/>
                <w:szCs w:val="16"/>
                <w:lang w:val="en-US"/>
              </w:rPr>
              <w:t>NOT READY FOR TEST</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jc w:val="center"/>
              <w:rPr>
                <w:color w:val="000000"/>
                <w:sz w:val="12"/>
                <w:szCs w:val="16"/>
                <w:lang w:val="en-US"/>
              </w:rPr>
            </w:pP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Pr="00217DB2" w:rsidRDefault="00143318" w:rsidP="00217DB2">
            <w:pPr>
              <w:ind w:left="720" w:hanging="720"/>
              <w:jc w:val="center"/>
              <w:rPr>
                <w:color w:val="000000"/>
                <w:sz w:val="12"/>
                <w:szCs w:val="16"/>
                <w:lang w:val="en-US"/>
              </w:rPr>
            </w:pPr>
          </w:p>
        </w:tc>
      </w:tr>
      <w:tr w:rsidR="00C4588E" w:rsidRPr="00C4588E" w:rsidTr="00C4588E">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C4588E" w:rsidRPr="00C4588E" w:rsidRDefault="00C4588E" w:rsidP="007478C6">
            <w:pPr>
              <w:rPr>
                <w:b/>
                <w:bCs/>
                <w:color w:val="000000"/>
                <w:sz w:val="18"/>
                <w:szCs w:val="18"/>
                <w:lang w:val="en-US"/>
              </w:rPr>
            </w:pPr>
            <w:r w:rsidRPr="00C4588E">
              <w:rPr>
                <w:b/>
                <w:bCs/>
                <w:color w:val="000000"/>
                <w:sz w:val="18"/>
                <w:szCs w:val="18"/>
                <w:lang w:val="en-US"/>
              </w:rPr>
              <w:t>4.3:38</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B769D2" w:rsidP="00217DB2">
            <w:pPr>
              <w:jc w:val="center"/>
              <w:rPr>
                <w:color w:val="000000"/>
                <w:sz w:val="12"/>
                <w:szCs w:val="16"/>
                <w:lang w:val="en-US"/>
              </w:rPr>
            </w:pPr>
            <w:r w:rsidRPr="00217DB2">
              <w:rPr>
                <w:color w:val="000000"/>
                <w:sz w:val="12"/>
                <w:szCs w:val="16"/>
                <w:lang w:val="en-US"/>
              </w:rPr>
              <w:t>PASS</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B769D2" w:rsidP="00217DB2">
            <w:pPr>
              <w:jc w:val="center"/>
              <w:rPr>
                <w:color w:val="000000"/>
                <w:sz w:val="12"/>
                <w:szCs w:val="16"/>
                <w:lang w:val="en-US"/>
              </w:rPr>
            </w:pPr>
            <w:r w:rsidRPr="00217DB2">
              <w:rPr>
                <w:color w:val="000000"/>
                <w:sz w:val="12"/>
                <w:szCs w:val="16"/>
                <w:lang w:val="en-US"/>
              </w:rPr>
              <w:t>PASS</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ind w:left="720" w:hanging="720"/>
              <w:jc w:val="center"/>
              <w:rPr>
                <w:color w:val="000000"/>
                <w:sz w:val="12"/>
                <w:szCs w:val="16"/>
                <w:lang w:val="en-US"/>
              </w:rPr>
            </w:pPr>
            <w:r w:rsidRPr="00217DB2">
              <w:rPr>
                <w:color w:val="000000"/>
                <w:sz w:val="12"/>
                <w:szCs w:val="16"/>
                <w:lang w:val="en-US"/>
              </w:rPr>
              <w:t>PASS</w:t>
            </w:r>
          </w:p>
        </w:tc>
      </w:tr>
      <w:tr w:rsidR="00C4588E" w:rsidRPr="00C4588E" w:rsidTr="00C4588E">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C4588E" w:rsidRPr="00C4588E" w:rsidRDefault="00C4588E" w:rsidP="007478C6">
            <w:pPr>
              <w:rPr>
                <w:b/>
                <w:bCs/>
                <w:color w:val="000000"/>
                <w:sz w:val="18"/>
                <w:szCs w:val="18"/>
                <w:lang w:val="en-US"/>
              </w:rPr>
            </w:pPr>
            <w:r w:rsidRPr="00C4588E">
              <w:rPr>
                <w:b/>
                <w:bCs/>
                <w:color w:val="000000"/>
                <w:sz w:val="18"/>
                <w:szCs w:val="18"/>
                <w:lang w:val="en-US"/>
              </w:rPr>
              <w:t>4.3:42</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C4588E" w:rsidP="00217DB2">
            <w:pPr>
              <w:jc w:val="center"/>
              <w:rPr>
                <w:color w:val="000000"/>
                <w:sz w:val="12"/>
                <w:szCs w:val="16"/>
                <w:lang w:val="en-US"/>
              </w:rPr>
            </w:pP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C4588E" w:rsidP="00217DB2">
            <w:pPr>
              <w:jc w:val="center"/>
              <w:rPr>
                <w:color w:val="000000"/>
                <w:sz w:val="12"/>
                <w:szCs w:val="16"/>
                <w:lang w:val="en-US"/>
              </w:rPr>
            </w:pP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C4588E" w:rsidP="00217DB2">
            <w:pPr>
              <w:jc w:val="center"/>
              <w:rPr>
                <w:color w:val="000000"/>
                <w:sz w:val="12"/>
                <w:szCs w:val="16"/>
                <w:lang w:val="en-US"/>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B769D2" w:rsidP="00217DB2">
            <w:pPr>
              <w:jc w:val="center"/>
              <w:rPr>
                <w:color w:val="000000"/>
                <w:sz w:val="12"/>
                <w:szCs w:val="16"/>
                <w:lang w:val="en-US"/>
              </w:rPr>
            </w:pPr>
            <w:r w:rsidRPr="00217DB2">
              <w:rPr>
                <w:color w:val="000000"/>
                <w:sz w:val="12"/>
                <w:szCs w:val="16"/>
              </w:rPr>
              <w:t>NOT READY FOR TEST</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C4588E" w:rsidP="00217DB2">
            <w:pPr>
              <w:ind w:left="720" w:hanging="720"/>
              <w:jc w:val="center"/>
              <w:rPr>
                <w:color w:val="000000"/>
                <w:sz w:val="12"/>
                <w:szCs w:val="16"/>
                <w:lang w:val="en-US"/>
              </w:rPr>
            </w:pPr>
          </w:p>
        </w:tc>
      </w:tr>
      <w:tr w:rsidR="00C4588E" w:rsidRPr="00C4588E"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C4588E" w:rsidRPr="00C4588E" w:rsidRDefault="00C4588E" w:rsidP="007478C6">
            <w:pPr>
              <w:rPr>
                <w:b/>
                <w:bCs/>
                <w:color w:val="000000"/>
                <w:sz w:val="18"/>
                <w:szCs w:val="18"/>
                <w:lang w:val="en-US"/>
              </w:rPr>
            </w:pPr>
            <w:r>
              <w:rPr>
                <w:b/>
                <w:bCs/>
                <w:color w:val="000000"/>
                <w:sz w:val="18"/>
                <w:szCs w:val="18"/>
              </w:rPr>
              <w:t>4.4:50</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B769D2" w:rsidP="00217DB2">
            <w:pPr>
              <w:jc w:val="center"/>
              <w:rPr>
                <w:color w:val="000000"/>
                <w:sz w:val="12"/>
                <w:szCs w:val="16"/>
                <w:lang w:val="en-US"/>
              </w:rPr>
            </w:pPr>
            <w:r w:rsidRPr="00217DB2">
              <w:rPr>
                <w:color w:val="000000"/>
                <w:sz w:val="12"/>
                <w:szCs w:val="16"/>
              </w:rPr>
              <w:t>PASS</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C4588E" w:rsidP="00217DB2">
            <w:pPr>
              <w:jc w:val="center"/>
              <w:rPr>
                <w:color w:val="000000"/>
                <w:sz w:val="12"/>
                <w:szCs w:val="16"/>
                <w:lang w:val="en-US"/>
              </w:rPr>
            </w:pP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ind w:left="720" w:hanging="720"/>
              <w:jc w:val="center"/>
              <w:rPr>
                <w:color w:val="000000"/>
                <w:sz w:val="12"/>
                <w:szCs w:val="16"/>
                <w:lang w:val="en-US"/>
              </w:rPr>
            </w:pPr>
          </w:p>
        </w:tc>
      </w:tr>
      <w:tr w:rsidR="00B769D2"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B769D2" w:rsidRDefault="00B769D2" w:rsidP="00B769D2">
            <w:pPr>
              <w:rPr>
                <w:b/>
                <w:bCs/>
                <w:color w:val="000000"/>
                <w:sz w:val="18"/>
                <w:szCs w:val="18"/>
              </w:rPr>
            </w:pPr>
            <w:r>
              <w:rPr>
                <w:b/>
                <w:bCs/>
                <w:color w:val="000000"/>
                <w:sz w:val="18"/>
                <w:szCs w:val="18"/>
              </w:rPr>
              <w:t>4.6:88</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r>
      <w:tr w:rsidR="00B769D2"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B769D2" w:rsidRDefault="00B769D2" w:rsidP="00B769D2">
            <w:pPr>
              <w:rPr>
                <w:b/>
                <w:bCs/>
                <w:color w:val="000000"/>
                <w:sz w:val="18"/>
                <w:szCs w:val="18"/>
              </w:rPr>
            </w:pPr>
            <w:r>
              <w:rPr>
                <w:b/>
                <w:bCs/>
                <w:color w:val="000000"/>
                <w:sz w:val="18"/>
                <w:szCs w:val="18"/>
              </w:rPr>
              <w:t>4.6:93</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769D2" w:rsidRPr="00217DB2" w:rsidRDefault="00B769D2" w:rsidP="00217DB2">
            <w:pPr>
              <w:jc w:val="center"/>
              <w:rPr>
                <w:sz w:val="12"/>
              </w:rPr>
            </w:pPr>
            <w:r w:rsidRPr="00217DB2">
              <w:rPr>
                <w:color w:val="000000"/>
                <w:sz w:val="12"/>
                <w:szCs w:val="16"/>
              </w:rPr>
              <w:t>NOT READY FOR TEST</w:t>
            </w:r>
          </w:p>
        </w:tc>
      </w:tr>
      <w:tr w:rsidR="00864CB6"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864CB6" w:rsidRDefault="00864CB6" w:rsidP="00864CB6">
            <w:pPr>
              <w:rPr>
                <w:b/>
                <w:bCs/>
                <w:color w:val="000000"/>
                <w:sz w:val="18"/>
                <w:szCs w:val="18"/>
              </w:rPr>
            </w:pPr>
            <w:r>
              <w:rPr>
                <w:b/>
                <w:bCs/>
                <w:color w:val="000000"/>
                <w:sz w:val="18"/>
                <w:szCs w:val="18"/>
              </w:rPr>
              <w:t>4.7:94</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864CB6" w:rsidRPr="00217DB2" w:rsidRDefault="00864CB6" w:rsidP="00217DB2">
            <w:pPr>
              <w:jc w:val="center"/>
              <w:rPr>
                <w:sz w:val="12"/>
              </w:rPr>
            </w:pPr>
            <w:r w:rsidRPr="00217DB2">
              <w:rPr>
                <w:color w:val="000000"/>
                <w:sz w:val="12"/>
                <w:szCs w:val="16"/>
              </w:rPr>
              <w:t>NOT READY FOR TEST</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864CB6" w:rsidRPr="00217DB2" w:rsidRDefault="00864CB6" w:rsidP="00217DB2">
            <w:pPr>
              <w:jc w:val="center"/>
              <w:rPr>
                <w:sz w:val="12"/>
              </w:rPr>
            </w:pPr>
            <w:r w:rsidRPr="00217DB2">
              <w:rPr>
                <w:color w:val="000000"/>
                <w:sz w:val="12"/>
                <w:szCs w:val="16"/>
              </w:rPr>
              <w:t>NOT READY FOR TEST</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864CB6" w:rsidRPr="00217DB2" w:rsidRDefault="00864CB6" w:rsidP="00217DB2">
            <w:pPr>
              <w:jc w:val="center"/>
              <w:rPr>
                <w:sz w:val="12"/>
              </w:rPr>
            </w:pPr>
            <w:r w:rsidRPr="00217DB2">
              <w:rPr>
                <w:color w:val="000000"/>
                <w:sz w:val="12"/>
                <w:szCs w:val="16"/>
              </w:rPr>
              <w:t>NOT READY FOR TEST</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864CB6" w:rsidRPr="00217DB2" w:rsidRDefault="00864CB6" w:rsidP="00217DB2">
            <w:pPr>
              <w:jc w:val="center"/>
              <w:rPr>
                <w:sz w:val="12"/>
              </w:rPr>
            </w:pPr>
            <w:r w:rsidRPr="00217DB2">
              <w:rPr>
                <w:color w:val="000000"/>
                <w:sz w:val="12"/>
                <w:szCs w:val="16"/>
              </w:rPr>
              <w:t>NOT READY FOR TEST</w:t>
            </w: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864CB6" w:rsidRPr="00217DB2" w:rsidRDefault="00864CB6" w:rsidP="00217DB2">
            <w:pPr>
              <w:jc w:val="center"/>
              <w:rPr>
                <w:sz w:val="12"/>
              </w:rPr>
            </w:pPr>
            <w:r w:rsidRPr="00217DB2">
              <w:rPr>
                <w:color w:val="000000"/>
                <w:sz w:val="12"/>
                <w:szCs w:val="16"/>
              </w:rPr>
              <w:t>NOT READY FOR TEST</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864CB6" w:rsidRPr="00217DB2" w:rsidRDefault="00864CB6" w:rsidP="00217DB2">
            <w:pPr>
              <w:jc w:val="center"/>
              <w:rPr>
                <w:sz w:val="12"/>
              </w:rPr>
            </w:pPr>
            <w:r w:rsidRPr="00217DB2">
              <w:rPr>
                <w:color w:val="000000"/>
                <w:sz w:val="12"/>
                <w:szCs w:val="16"/>
              </w:rPr>
              <w:t>NOT READY FOR TEST</w:t>
            </w:r>
          </w:p>
        </w:tc>
      </w:tr>
      <w:tr w:rsidR="00C4588E"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C4588E" w:rsidRDefault="00C4588E" w:rsidP="007478C6">
            <w:pPr>
              <w:rPr>
                <w:b/>
                <w:bCs/>
                <w:color w:val="000000"/>
                <w:sz w:val="18"/>
                <w:szCs w:val="18"/>
              </w:rPr>
            </w:pPr>
            <w:r>
              <w:rPr>
                <w:b/>
                <w:bCs/>
                <w:color w:val="000000"/>
                <w:sz w:val="18"/>
                <w:szCs w:val="18"/>
              </w:rPr>
              <w:t>4.7:96</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864CB6" w:rsidP="00217DB2">
            <w:pPr>
              <w:jc w:val="center"/>
              <w:rPr>
                <w:color w:val="000000"/>
                <w:sz w:val="12"/>
                <w:szCs w:val="16"/>
              </w:rPr>
            </w:pPr>
            <w:r w:rsidRPr="00217DB2">
              <w:rPr>
                <w:color w:val="000000"/>
                <w:sz w:val="12"/>
                <w:szCs w:val="16"/>
              </w:rPr>
              <w:t>PASS</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864CB6" w:rsidP="00217DB2">
            <w:pPr>
              <w:jc w:val="center"/>
              <w:rPr>
                <w:color w:val="000000"/>
                <w:sz w:val="12"/>
                <w:szCs w:val="16"/>
              </w:rPr>
            </w:pPr>
            <w:r w:rsidRPr="00217DB2">
              <w:rPr>
                <w:color w:val="000000"/>
                <w:sz w:val="12"/>
                <w:szCs w:val="16"/>
              </w:rPr>
              <w:t>NOT READY FOR TEST</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ind w:left="720" w:hanging="720"/>
              <w:jc w:val="center"/>
              <w:rPr>
                <w:color w:val="000000"/>
                <w:sz w:val="12"/>
                <w:szCs w:val="16"/>
              </w:rPr>
            </w:pPr>
          </w:p>
        </w:tc>
      </w:tr>
      <w:tr w:rsidR="00C4588E"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C4588E" w:rsidRDefault="00C4588E" w:rsidP="007478C6">
            <w:pPr>
              <w:rPr>
                <w:b/>
                <w:bCs/>
                <w:color w:val="000000"/>
                <w:sz w:val="18"/>
                <w:szCs w:val="18"/>
              </w:rPr>
            </w:pPr>
            <w:r>
              <w:rPr>
                <w:b/>
                <w:bCs/>
                <w:color w:val="000000"/>
                <w:sz w:val="18"/>
                <w:szCs w:val="18"/>
              </w:rPr>
              <w:t>4.7:98</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B3026" w:rsidP="00217DB2">
            <w:pPr>
              <w:jc w:val="center"/>
              <w:rPr>
                <w:color w:val="000000"/>
                <w:sz w:val="12"/>
                <w:szCs w:val="16"/>
              </w:rPr>
            </w:pPr>
            <w:r w:rsidRPr="00217DB2">
              <w:rPr>
                <w:color w:val="000000"/>
                <w:sz w:val="12"/>
                <w:szCs w:val="16"/>
                <w:highlight w:val="yellow"/>
                <w:lang w:val="en-US"/>
              </w:rPr>
              <w:t>PENDING</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rPr>
            </w:pP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ind w:left="720" w:hanging="720"/>
              <w:jc w:val="center"/>
              <w:rPr>
                <w:color w:val="000000"/>
                <w:sz w:val="12"/>
                <w:szCs w:val="16"/>
              </w:rPr>
            </w:pPr>
          </w:p>
        </w:tc>
      </w:tr>
      <w:tr w:rsidR="00BA1CF3"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BA1CF3" w:rsidRDefault="00BA1CF3" w:rsidP="00BA1CF3">
            <w:pPr>
              <w:rPr>
                <w:b/>
                <w:bCs/>
                <w:color w:val="000000"/>
                <w:sz w:val="18"/>
                <w:szCs w:val="18"/>
              </w:rPr>
            </w:pPr>
            <w:r>
              <w:rPr>
                <w:b/>
                <w:bCs/>
                <w:color w:val="000000"/>
                <w:sz w:val="18"/>
                <w:szCs w:val="18"/>
              </w:rPr>
              <w:t>4.7:102</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A1CF3" w:rsidRPr="00217DB2" w:rsidRDefault="00BA1CF3" w:rsidP="00217DB2">
            <w:pPr>
              <w:jc w:val="center"/>
              <w:rPr>
                <w:sz w:val="12"/>
              </w:rPr>
            </w:pPr>
            <w:r w:rsidRPr="00217DB2">
              <w:rPr>
                <w:color w:val="000000"/>
                <w:sz w:val="12"/>
                <w:szCs w:val="16"/>
                <w:highlight w:val="yellow"/>
                <w:lang w:val="en-US"/>
              </w:rPr>
              <w:t>PENDING</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A1CF3" w:rsidRPr="00217DB2" w:rsidRDefault="00BA1CF3" w:rsidP="00217DB2">
            <w:pPr>
              <w:jc w:val="center"/>
              <w:rPr>
                <w:sz w:val="12"/>
              </w:rPr>
            </w:pPr>
            <w:r w:rsidRPr="00217DB2">
              <w:rPr>
                <w:color w:val="000000"/>
                <w:sz w:val="12"/>
                <w:szCs w:val="16"/>
                <w:highlight w:val="yellow"/>
                <w:lang w:val="en-US"/>
              </w:rPr>
              <w:t>PENDING</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A1CF3" w:rsidRPr="00217DB2" w:rsidRDefault="00BA1CF3" w:rsidP="00217DB2">
            <w:pPr>
              <w:jc w:val="center"/>
              <w:rPr>
                <w:sz w:val="12"/>
              </w:rPr>
            </w:pPr>
            <w:r w:rsidRPr="00217DB2">
              <w:rPr>
                <w:color w:val="000000"/>
                <w:sz w:val="12"/>
                <w:szCs w:val="16"/>
                <w:highlight w:val="yellow"/>
                <w:lang w:val="en-US"/>
              </w:rPr>
              <w:t>PENDING</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A1CF3" w:rsidRPr="00217DB2" w:rsidRDefault="00BA1CF3" w:rsidP="00217DB2">
            <w:pPr>
              <w:jc w:val="center"/>
              <w:rPr>
                <w:sz w:val="12"/>
              </w:rPr>
            </w:pPr>
            <w:r w:rsidRPr="00217DB2">
              <w:rPr>
                <w:color w:val="000000"/>
                <w:sz w:val="12"/>
                <w:szCs w:val="16"/>
                <w:highlight w:val="yellow"/>
                <w:lang w:val="en-US"/>
              </w:rPr>
              <w:t>PENDING</w:t>
            </w: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A1CF3" w:rsidRPr="00217DB2" w:rsidRDefault="00BA1CF3" w:rsidP="00217DB2">
            <w:pPr>
              <w:jc w:val="center"/>
              <w:rPr>
                <w:sz w:val="12"/>
              </w:rPr>
            </w:pPr>
            <w:r w:rsidRPr="00217DB2">
              <w:rPr>
                <w:color w:val="000000"/>
                <w:sz w:val="12"/>
                <w:szCs w:val="16"/>
                <w:highlight w:val="yellow"/>
                <w:lang w:val="en-US"/>
              </w:rPr>
              <w:t>PENDING</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BA1CF3" w:rsidRPr="00217DB2" w:rsidRDefault="00BA1CF3" w:rsidP="00217DB2">
            <w:pPr>
              <w:jc w:val="center"/>
              <w:rPr>
                <w:sz w:val="12"/>
              </w:rPr>
            </w:pPr>
            <w:r w:rsidRPr="00217DB2">
              <w:rPr>
                <w:color w:val="000000"/>
                <w:sz w:val="12"/>
                <w:szCs w:val="16"/>
                <w:highlight w:val="yellow"/>
                <w:lang w:val="en-US"/>
              </w:rPr>
              <w:t>PENDING</w:t>
            </w:r>
          </w:p>
        </w:tc>
      </w:tr>
      <w:tr w:rsidR="00217DB2" w:rsidRPr="00217DB2"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217DB2" w:rsidRPr="00217DB2" w:rsidRDefault="00217DB2" w:rsidP="00217DB2">
            <w:pPr>
              <w:rPr>
                <w:b/>
                <w:bCs/>
                <w:color w:val="000000"/>
                <w:sz w:val="18"/>
                <w:szCs w:val="18"/>
                <w:lang w:val="en-US"/>
              </w:rPr>
            </w:pPr>
            <w:r w:rsidRPr="00217DB2">
              <w:rPr>
                <w:b/>
                <w:bCs/>
                <w:color w:val="000000"/>
                <w:sz w:val="18"/>
                <w:szCs w:val="18"/>
                <w:lang w:val="en-US"/>
              </w:rPr>
              <w:t>4.</w:t>
            </w:r>
            <w:r>
              <w:rPr>
                <w:b/>
                <w:bCs/>
                <w:color w:val="000000"/>
                <w:sz w:val="18"/>
                <w:szCs w:val="18"/>
                <w:lang w:val="en-US"/>
              </w:rPr>
              <w:t>8</w:t>
            </w:r>
            <w:r w:rsidRPr="00217DB2">
              <w:rPr>
                <w:b/>
                <w:bCs/>
                <w:color w:val="000000"/>
                <w:sz w:val="18"/>
                <w:szCs w:val="18"/>
                <w:lang w:val="en-US"/>
              </w:rPr>
              <w:t>:105</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lang w:val="en-US"/>
              </w:rPr>
            </w:pPr>
            <w:r w:rsidRPr="00217DB2">
              <w:rPr>
                <w:color w:val="000000"/>
                <w:sz w:val="12"/>
                <w:szCs w:val="16"/>
                <w:highlight w:val="yellow"/>
                <w:lang w:val="en-US"/>
              </w:rPr>
              <w:t>PENDING</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lang w:val="en-US"/>
              </w:rPr>
            </w:pPr>
            <w:r w:rsidRPr="00217DB2">
              <w:rPr>
                <w:color w:val="000000"/>
                <w:sz w:val="12"/>
                <w:szCs w:val="16"/>
                <w:highlight w:val="yellow"/>
                <w:lang w:val="en-US"/>
              </w:rPr>
              <w:t>PENDING</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lang w:val="en-US"/>
              </w:rPr>
            </w:pPr>
            <w:r w:rsidRPr="00217DB2">
              <w:rPr>
                <w:color w:val="000000"/>
                <w:sz w:val="12"/>
                <w:szCs w:val="16"/>
                <w:highlight w:val="yellow"/>
                <w:lang w:val="en-US"/>
              </w:rPr>
              <w:t>PENDING</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lang w:val="en-US"/>
              </w:rPr>
            </w:pPr>
            <w:r w:rsidRPr="00217DB2">
              <w:rPr>
                <w:color w:val="000000"/>
                <w:sz w:val="12"/>
                <w:szCs w:val="16"/>
                <w:highlight w:val="yellow"/>
                <w:lang w:val="en-US"/>
              </w:rPr>
              <w:t>PENDING</w:t>
            </w: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lang w:val="en-US"/>
              </w:rPr>
            </w:pPr>
            <w:r w:rsidRPr="00217DB2">
              <w:rPr>
                <w:color w:val="000000"/>
                <w:sz w:val="12"/>
                <w:szCs w:val="16"/>
                <w:highlight w:val="yellow"/>
                <w:lang w:val="en-US"/>
              </w:rPr>
              <w:t>PENDING</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color w:val="000000"/>
                <w:sz w:val="12"/>
                <w:szCs w:val="16"/>
                <w:lang w:val="en-US"/>
              </w:rPr>
            </w:pPr>
            <w:r w:rsidRPr="00217DB2">
              <w:rPr>
                <w:color w:val="000000"/>
                <w:sz w:val="12"/>
                <w:szCs w:val="16"/>
                <w:highlight w:val="yellow"/>
                <w:lang w:val="en-US"/>
              </w:rPr>
              <w:t>PENDING</w:t>
            </w:r>
          </w:p>
        </w:tc>
      </w:tr>
      <w:tr w:rsidR="00C4588E" w:rsidRPr="00217DB2"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C4588E" w:rsidRPr="00217DB2" w:rsidRDefault="00217DB2" w:rsidP="007478C6">
            <w:pPr>
              <w:rPr>
                <w:b/>
                <w:bCs/>
                <w:color w:val="000000"/>
                <w:sz w:val="18"/>
                <w:szCs w:val="18"/>
                <w:lang w:val="en-US"/>
              </w:rPr>
            </w:pPr>
            <w:r>
              <w:rPr>
                <w:b/>
                <w:bCs/>
                <w:color w:val="000000"/>
                <w:sz w:val="18"/>
                <w:szCs w:val="18"/>
                <w:lang w:val="en-US"/>
              </w:rPr>
              <w:t>4.8</w:t>
            </w:r>
            <w:r w:rsidR="00C4588E" w:rsidRPr="00217DB2">
              <w:rPr>
                <w:b/>
                <w:bCs/>
                <w:color w:val="000000"/>
                <w:sz w:val="18"/>
                <w:szCs w:val="18"/>
                <w:lang w:val="en-US"/>
              </w:rPr>
              <w:t>:106</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C4588E" w:rsidP="00217DB2">
            <w:pPr>
              <w:jc w:val="center"/>
              <w:rPr>
                <w:color w:val="000000"/>
                <w:sz w:val="12"/>
                <w:szCs w:val="16"/>
                <w:lang w:val="en-US"/>
              </w:rPr>
            </w:pP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jc w:val="center"/>
              <w:rPr>
                <w:color w:val="000000"/>
                <w:sz w:val="12"/>
                <w:szCs w:val="16"/>
                <w:lang w:val="en-US"/>
              </w:rPr>
            </w:pP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C4588E" w:rsidRPr="00217DB2" w:rsidRDefault="00217DB2" w:rsidP="00217DB2">
            <w:pPr>
              <w:jc w:val="center"/>
              <w:rPr>
                <w:color w:val="000000"/>
                <w:sz w:val="12"/>
                <w:szCs w:val="16"/>
                <w:lang w:val="en-US"/>
              </w:rPr>
            </w:pPr>
            <w:r w:rsidRPr="00217DB2">
              <w:rPr>
                <w:color w:val="000000"/>
                <w:sz w:val="12"/>
                <w:szCs w:val="16"/>
                <w:lang w:val="en-US"/>
              </w:rPr>
              <w:t>PASS</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C4588E" w:rsidRPr="00217DB2" w:rsidRDefault="00C4588E" w:rsidP="00217DB2">
            <w:pPr>
              <w:ind w:left="720" w:hanging="720"/>
              <w:jc w:val="center"/>
              <w:rPr>
                <w:color w:val="000000"/>
                <w:sz w:val="12"/>
                <w:szCs w:val="16"/>
                <w:lang w:val="en-US"/>
              </w:rPr>
            </w:pPr>
          </w:p>
        </w:tc>
      </w:tr>
      <w:tr w:rsidR="00217DB2" w:rsidRPr="00217DB2" w:rsidTr="00A50FDC">
        <w:tc>
          <w:tcPr>
            <w:tcW w:w="908" w:type="dxa"/>
            <w:tcBorders>
              <w:top w:val="nil"/>
              <w:left w:val="single" w:sz="8" w:space="0" w:color="BDD6EE"/>
              <w:bottom w:val="single" w:sz="8" w:space="0" w:color="BDD6EE"/>
              <w:right w:val="single" w:sz="8" w:space="0" w:color="BDD6EE"/>
            </w:tcBorders>
            <w:tcMar>
              <w:top w:w="0" w:type="dxa"/>
              <w:left w:w="108" w:type="dxa"/>
              <w:bottom w:w="0" w:type="dxa"/>
              <w:right w:w="108" w:type="dxa"/>
            </w:tcMar>
          </w:tcPr>
          <w:p w:rsidR="00217DB2" w:rsidRPr="00217DB2" w:rsidRDefault="00217DB2" w:rsidP="00217DB2">
            <w:pPr>
              <w:rPr>
                <w:b/>
                <w:bCs/>
                <w:color w:val="000000"/>
                <w:sz w:val="18"/>
                <w:szCs w:val="18"/>
                <w:lang w:val="en-US"/>
              </w:rPr>
            </w:pPr>
            <w:r w:rsidRPr="00217DB2">
              <w:rPr>
                <w:b/>
                <w:bCs/>
                <w:color w:val="000000"/>
                <w:sz w:val="18"/>
                <w:szCs w:val="18"/>
                <w:lang w:val="en-US"/>
              </w:rPr>
              <w:t>4.7:118</w:t>
            </w:r>
          </w:p>
        </w:tc>
        <w:tc>
          <w:tcPr>
            <w:tcW w:w="8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rPr>
            </w:pPr>
            <w:r w:rsidRPr="00217DB2">
              <w:rPr>
                <w:color w:val="000000"/>
                <w:sz w:val="12"/>
                <w:szCs w:val="16"/>
              </w:rPr>
              <w:t>NOT READY FOR TEST</w:t>
            </w:r>
          </w:p>
        </w:tc>
        <w:tc>
          <w:tcPr>
            <w:tcW w:w="118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rPr>
            </w:pPr>
            <w:r w:rsidRPr="00217DB2">
              <w:rPr>
                <w:color w:val="000000"/>
                <w:sz w:val="12"/>
                <w:szCs w:val="16"/>
              </w:rPr>
              <w:t>NOT READY FOR TEST</w:t>
            </w:r>
          </w:p>
        </w:tc>
        <w:tc>
          <w:tcPr>
            <w:tcW w:w="95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rPr>
            </w:pPr>
            <w:r w:rsidRPr="00217DB2">
              <w:rPr>
                <w:color w:val="000000"/>
                <w:sz w:val="12"/>
                <w:szCs w:val="16"/>
              </w:rPr>
              <w:t>NOT READY FOR TEST</w:t>
            </w:r>
          </w:p>
        </w:tc>
        <w:tc>
          <w:tcPr>
            <w:tcW w:w="93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rPr>
            </w:pPr>
            <w:r w:rsidRPr="00217DB2">
              <w:rPr>
                <w:color w:val="000000"/>
                <w:sz w:val="12"/>
                <w:szCs w:val="16"/>
              </w:rPr>
              <w:t>NOT READY FOR TEST</w:t>
            </w:r>
          </w:p>
        </w:tc>
        <w:tc>
          <w:tcPr>
            <w:tcW w:w="1370"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rPr>
            </w:pPr>
            <w:r w:rsidRPr="00217DB2">
              <w:rPr>
                <w:color w:val="000000"/>
                <w:sz w:val="12"/>
                <w:szCs w:val="16"/>
              </w:rPr>
              <w:t>NOT READY FOR TEST</w:t>
            </w:r>
          </w:p>
        </w:tc>
        <w:tc>
          <w:tcPr>
            <w:tcW w:w="144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217DB2" w:rsidRPr="00217DB2" w:rsidRDefault="00217DB2" w:rsidP="00217DB2">
            <w:pPr>
              <w:jc w:val="center"/>
              <w:rPr>
                <w:sz w:val="12"/>
              </w:rPr>
            </w:pPr>
            <w:r w:rsidRPr="00217DB2">
              <w:rPr>
                <w:color w:val="000000"/>
                <w:sz w:val="12"/>
                <w:szCs w:val="16"/>
              </w:rPr>
              <w:t>NOT READY FOR TEST</w:t>
            </w:r>
          </w:p>
        </w:tc>
      </w:tr>
    </w:tbl>
    <w:p w:rsidR="0062157D" w:rsidRPr="002D31C9" w:rsidRDefault="0062157D" w:rsidP="009A03E7">
      <w:pPr>
        <w:pStyle w:val="NumRubrik2"/>
        <w:rPr>
          <w:lang w:val="en-US"/>
        </w:rPr>
      </w:pPr>
      <w:bookmarkStart w:id="4" w:name="_Toc455219576"/>
      <w:r w:rsidRPr="001F39F6">
        <w:rPr>
          <w:lang w:val="en-US"/>
        </w:rPr>
        <w:lastRenderedPageBreak/>
        <w:t>Te</w:t>
      </w:r>
      <w:r w:rsidRPr="002D31C9">
        <w:rPr>
          <w:lang w:val="en-US"/>
        </w:rPr>
        <w:t>st protocol</w:t>
      </w:r>
      <w:bookmarkEnd w:id="4"/>
    </w:p>
    <w:p w:rsidR="00A668C2" w:rsidRDefault="0062157D" w:rsidP="00A668C2">
      <w:pPr>
        <w:rPr>
          <w:lang w:val="en-US"/>
        </w:rPr>
      </w:pPr>
      <w:r>
        <w:rPr>
          <w:lang w:val="en-US"/>
        </w:rPr>
        <w:t xml:space="preserve">Link to </w:t>
      </w:r>
      <w:r w:rsidR="00980AF6">
        <w:rPr>
          <w:lang w:val="en-US"/>
        </w:rPr>
        <w:t>the test protocols</w:t>
      </w:r>
      <w:r>
        <w:rPr>
          <w:lang w:val="en-US"/>
        </w:rPr>
        <w:t>:</w:t>
      </w:r>
      <w:bookmarkStart w:id="5" w:name="_Toc455219577"/>
    </w:p>
    <w:p w:rsidR="00A668C2" w:rsidRPr="00A668C2" w:rsidRDefault="00A668C2" w:rsidP="00A668C2">
      <w:pPr>
        <w:rPr>
          <w:lang w:val="en-US"/>
        </w:rPr>
      </w:pPr>
      <w:hyperlink r:id="rId11" w:history="1">
        <w:r w:rsidRPr="00A668C2">
          <w:rPr>
            <w:rStyle w:val="Hyperlink"/>
            <w:lang w:val="en-US"/>
          </w:rPr>
          <w:t>https://github.com/snaekobbi/testing/tree/master/Test%20protocol</w:t>
        </w:r>
      </w:hyperlink>
    </w:p>
    <w:p w:rsidR="00142510" w:rsidRPr="00A668C2" w:rsidRDefault="00040BF5" w:rsidP="00A668C2">
      <w:pPr>
        <w:pStyle w:val="NumRubrik2"/>
        <w:rPr>
          <w:lang w:val="en-US"/>
        </w:rPr>
      </w:pPr>
      <w:r w:rsidRPr="00A668C2">
        <w:rPr>
          <w:lang w:val="en-US"/>
        </w:rPr>
        <w:t>Approval criteria</w:t>
      </w:r>
      <w:bookmarkEnd w:id="5"/>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370296">
      <w:pPr>
        <w:pStyle w:val="ListBullet"/>
        <w:numPr>
          <w:ilvl w:val="0"/>
          <w:numId w:val="15"/>
        </w:numPr>
        <w:rPr>
          <w:lang w:val="en-US"/>
        </w:rPr>
      </w:pPr>
      <w:r w:rsidRPr="009D12D4">
        <w:rPr>
          <w:lang w:val="en-US"/>
        </w:rPr>
        <w:t>All plann</w:t>
      </w:r>
      <w:r>
        <w:rPr>
          <w:lang w:val="en-US"/>
        </w:rPr>
        <w:t>ed test cases executed</w:t>
      </w:r>
    </w:p>
    <w:p w:rsidR="00040BF5" w:rsidRPr="009D12D4" w:rsidRDefault="00040BF5" w:rsidP="00370296">
      <w:pPr>
        <w:pStyle w:val="ListBullet"/>
        <w:numPr>
          <w:ilvl w:val="0"/>
          <w:numId w:val="15"/>
        </w:numPr>
        <w:rPr>
          <w:lang w:val="en-US"/>
        </w:rPr>
      </w:pPr>
      <w:r w:rsidRPr="009D12D4">
        <w:rPr>
          <w:lang w:val="en-US"/>
        </w:rPr>
        <w:t xml:space="preserve">At least one iteration of defects </w:t>
      </w:r>
      <w:r>
        <w:rPr>
          <w:lang w:val="en-US"/>
        </w:rPr>
        <w:t>corrected by the developers</w:t>
      </w:r>
    </w:p>
    <w:p w:rsidR="00040BF5" w:rsidRPr="009D12D4" w:rsidRDefault="00040BF5" w:rsidP="00370296">
      <w:pPr>
        <w:pStyle w:val="ListBullet"/>
        <w:numPr>
          <w:ilvl w:val="0"/>
          <w:numId w:val="15"/>
        </w:numPr>
        <w:rPr>
          <w:lang w:val="en-US"/>
        </w:rPr>
      </w:pPr>
      <w:r w:rsidRPr="009D12D4">
        <w:rPr>
          <w:lang w:val="en-US"/>
        </w:rPr>
        <w:t>No c</w:t>
      </w:r>
      <w:r>
        <w:rPr>
          <w:lang w:val="en-US"/>
        </w:rPr>
        <w:t>ritical defects open</w:t>
      </w:r>
    </w:p>
    <w:p w:rsidR="005A36E7" w:rsidRDefault="00040BF5" w:rsidP="00370296">
      <w:pPr>
        <w:pStyle w:val="ListBullet"/>
        <w:numPr>
          <w:ilvl w:val="0"/>
          <w:numId w:val="15"/>
        </w:numPr>
        <w:rPr>
          <w:lang w:val="en-US"/>
        </w:rPr>
      </w:pPr>
      <w:r w:rsidRPr="005A36E7">
        <w:rPr>
          <w:lang w:val="en-US"/>
        </w:rPr>
        <w:t>The testing has covered 100% of the requirements in scope</w:t>
      </w:r>
    </w:p>
    <w:p w:rsidR="00A47603" w:rsidRPr="008764AC" w:rsidRDefault="00FA23A7" w:rsidP="00370296">
      <w:pPr>
        <w:pStyle w:val="ListBullet"/>
        <w:numPr>
          <w:ilvl w:val="0"/>
          <w:numId w:val="15"/>
        </w:numPr>
        <w:rPr>
          <w:lang w:val="en-US"/>
        </w:rPr>
      </w:pPr>
      <w:r w:rsidRPr="005A36E7">
        <w:rPr>
          <w:lang w:val="en-US"/>
        </w:rPr>
        <w:t xml:space="preserve">There shall be a system test </w:t>
      </w:r>
      <w:r w:rsidR="00362EE1">
        <w:rPr>
          <w:lang w:val="en-US"/>
        </w:rPr>
        <w:t>protocol</w:t>
      </w:r>
      <w:r w:rsidR="008764AC">
        <w:rPr>
          <w:lang w:val="en-US"/>
        </w:rPr>
        <w:t xml:space="preserve"> written</w:t>
      </w:r>
    </w:p>
    <w:p w:rsidR="00CD262B" w:rsidRPr="00787546" w:rsidRDefault="0041771C" w:rsidP="00CD262B">
      <w:pPr>
        <w:pStyle w:val="NumRubrik1"/>
      </w:pPr>
      <w:bookmarkStart w:id="6" w:name="_Toc455219578"/>
      <w:r>
        <w:t>Test E</w:t>
      </w:r>
      <w:r w:rsidR="00040BF5">
        <w:t>xecution</w:t>
      </w:r>
      <w:bookmarkEnd w:id="6"/>
    </w:p>
    <w:p w:rsidR="00BD2F92" w:rsidRDefault="004A656D" w:rsidP="004A656D">
      <w:pPr>
        <w:pStyle w:val="NumRubrik2"/>
      </w:pPr>
      <w:bookmarkStart w:id="7" w:name="_Toc455219579"/>
      <w:r>
        <w:t>Sy</w:t>
      </w:r>
      <w:r w:rsidR="00BD2F92">
        <w:t>stem</w:t>
      </w:r>
      <w:r w:rsidR="00040BF5">
        <w:t xml:space="preserve"> </w:t>
      </w:r>
      <w:r w:rsidR="00A53C29">
        <w:t>T</w:t>
      </w:r>
      <w:r w:rsidR="00BD2F92">
        <w:t>est</w:t>
      </w:r>
      <w:r w:rsidR="00040BF5">
        <w:t>ing</w:t>
      </w:r>
      <w:bookmarkEnd w:id="7"/>
    </w:p>
    <w:p w:rsidR="001A280D" w:rsidRPr="00885F1A" w:rsidRDefault="00072049" w:rsidP="001A280D">
      <w:pPr>
        <w:rPr>
          <w:szCs w:val="23"/>
          <w:lang w:val="en-US"/>
        </w:rPr>
      </w:pPr>
      <w:r w:rsidRPr="00885F1A">
        <w:rPr>
          <w:bCs/>
          <w:szCs w:val="23"/>
          <w:lang w:val="en-US"/>
        </w:rPr>
        <w:t xml:space="preserve">Sprint_9 </w:t>
      </w:r>
      <w:r w:rsidR="00821B97" w:rsidRPr="00885F1A">
        <w:rPr>
          <w:bCs/>
          <w:szCs w:val="23"/>
          <w:lang w:val="en-US"/>
        </w:rPr>
        <w:t>plan vs. blocking issue coverage</w:t>
      </w:r>
      <w:r w:rsidR="001A280D" w:rsidRPr="00885F1A">
        <w:rPr>
          <w:szCs w:val="23"/>
          <w:lang w:val="en-US"/>
        </w:rPr>
        <w:t xml:space="preserve"> was 60</w:t>
      </w:r>
      <w:r w:rsidR="00821B97" w:rsidRPr="00885F1A">
        <w:rPr>
          <w:szCs w:val="23"/>
          <w:lang w:val="en-US"/>
        </w:rPr>
        <w:t>%.</w:t>
      </w:r>
      <w:r w:rsidR="0095126B" w:rsidRPr="00885F1A">
        <w:rPr>
          <w:szCs w:val="23"/>
          <w:lang w:val="en-US"/>
        </w:rPr>
        <w:t xml:space="preserve"> Blocking issues highlighted:</w:t>
      </w:r>
    </w:p>
    <w:p w:rsidR="001A280D" w:rsidRPr="00885F1A" w:rsidRDefault="001A280D" w:rsidP="001A280D">
      <w:pPr>
        <w:rPr>
          <w:color w:val="000000" w:themeColor="text1"/>
          <w:szCs w:val="23"/>
          <w:lang w:val="en-US"/>
        </w:rPr>
      </w:pPr>
      <w:r w:rsidRPr="00885F1A">
        <w:rPr>
          <w:rFonts w:asciiTheme="minorHAnsi" w:hAnsiTheme="minorHAnsi"/>
          <w:b/>
          <w:color w:val="000000" w:themeColor="text1"/>
          <w:szCs w:val="23"/>
          <w:highlight w:val="yellow"/>
          <w:lang w:val="en-US"/>
        </w:rPr>
        <w:t>3.4:8</w:t>
      </w:r>
      <w:r w:rsidRPr="00885F1A">
        <w:rPr>
          <w:rFonts w:asciiTheme="minorHAnsi" w:hAnsiTheme="minorHAnsi"/>
          <w:color w:val="000000" w:themeColor="text1"/>
          <w:szCs w:val="23"/>
          <w:lang w:val="en-US"/>
        </w:rPr>
        <w:t xml:space="preserve">, </w:t>
      </w:r>
      <w:r w:rsidRPr="00885F1A">
        <w:rPr>
          <w:rFonts w:asciiTheme="minorHAnsi" w:hAnsiTheme="minorHAnsi"/>
          <w:b/>
          <w:color w:val="000000" w:themeColor="text1"/>
          <w:szCs w:val="23"/>
          <w:highlight w:val="yellow"/>
          <w:lang w:val="en-US"/>
        </w:rPr>
        <w:t>3.5:15</w:t>
      </w:r>
      <w:r w:rsidRPr="00885F1A">
        <w:rPr>
          <w:rFonts w:asciiTheme="minorHAnsi" w:hAnsiTheme="minorHAnsi"/>
          <w:color w:val="000000" w:themeColor="text1"/>
          <w:szCs w:val="23"/>
          <w:lang w:val="en-US"/>
        </w:rPr>
        <w:t xml:space="preserve">, </w:t>
      </w:r>
      <w:r w:rsidRPr="00885F1A">
        <w:rPr>
          <w:rFonts w:asciiTheme="minorHAnsi" w:hAnsiTheme="minorHAnsi"/>
          <w:b/>
          <w:color w:val="000000" w:themeColor="text1"/>
          <w:szCs w:val="23"/>
          <w:highlight w:val="yellow"/>
          <w:lang w:val="en-US"/>
        </w:rPr>
        <w:t>3.6:20</w:t>
      </w:r>
      <w:r w:rsidRPr="00885F1A">
        <w:rPr>
          <w:rFonts w:asciiTheme="minorHAnsi" w:hAnsiTheme="minorHAnsi"/>
          <w:color w:val="000000" w:themeColor="text1"/>
          <w:szCs w:val="23"/>
          <w:lang w:val="en-US"/>
        </w:rPr>
        <w:t xml:space="preserve">, </w:t>
      </w:r>
      <w:r w:rsidRPr="00885F1A">
        <w:rPr>
          <w:rFonts w:asciiTheme="minorHAnsi" w:hAnsiTheme="minorHAnsi"/>
          <w:b/>
          <w:color w:val="000000" w:themeColor="text1"/>
          <w:szCs w:val="23"/>
          <w:highlight w:val="yellow"/>
          <w:lang w:val="en-US"/>
        </w:rPr>
        <w:t>4.3:35C</w:t>
      </w:r>
      <w:r w:rsidRPr="00885F1A">
        <w:rPr>
          <w:rFonts w:asciiTheme="minorHAnsi" w:hAnsiTheme="minorHAnsi"/>
          <w:color w:val="000000" w:themeColor="text1"/>
          <w:szCs w:val="23"/>
          <w:lang w:val="en-US"/>
        </w:rPr>
        <w:t xml:space="preserve">, 4.3:36, </w:t>
      </w:r>
      <w:r w:rsidRPr="00885F1A">
        <w:rPr>
          <w:rFonts w:asciiTheme="minorHAnsi" w:hAnsiTheme="minorHAnsi"/>
          <w:b/>
          <w:color w:val="000000" w:themeColor="text1"/>
          <w:szCs w:val="23"/>
          <w:highlight w:val="yellow"/>
          <w:lang w:val="en-US"/>
        </w:rPr>
        <w:t>4.3:38</w:t>
      </w:r>
      <w:r w:rsidRPr="00885F1A">
        <w:rPr>
          <w:rFonts w:asciiTheme="minorHAnsi" w:hAnsiTheme="minorHAnsi"/>
          <w:color w:val="000000" w:themeColor="text1"/>
          <w:szCs w:val="23"/>
          <w:lang w:val="en-US"/>
        </w:rPr>
        <w:t xml:space="preserve">, 4.3:42, </w:t>
      </w:r>
      <w:r w:rsidRPr="00885F1A">
        <w:rPr>
          <w:rFonts w:asciiTheme="minorHAnsi" w:hAnsiTheme="minorHAnsi"/>
          <w:b/>
          <w:color w:val="000000" w:themeColor="text1"/>
          <w:szCs w:val="23"/>
          <w:highlight w:val="yellow"/>
          <w:lang w:val="en-US"/>
        </w:rPr>
        <w:t>4.4:50</w:t>
      </w:r>
      <w:r w:rsidRPr="00885F1A">
        <w:rPr>
          <w:rFonts w:asciiTheme="minorHAnsi" w:hAnsiTheme="minorHAnsi"/>
          <w:color w:val="000000" w:themeColor="text1"/>
          <w:szCs w:val="23"/>
          <w:lang w:val="en-US"/>
        </w:rPr>
        <w:t xml:space="preserve">, </w:t>
      </w:r>
      <w:r w:rsidRPr="00885F1A">
        <w:rPr>
          <w:rFonts w:asciiTheme="minorHAnsi" w:hAnsiTheme="minorHAnsi"/>
          <w:b/>
          <w:color w:val="000000" w:themeColor="text1"/>
          <w:szCs w:val="23"/>
          <w:highlight w:val="yellow"/>
          <w:lang w:val="en-US"/>
        </w:rPr>
        <w:t>4.6:88</w:t>
      </w:r>
      <w:r w:rsidRPr="00885F1A">
        <w:rPr>
          <w:rFonts w:asciiTheme="minorHAnsi" w:hAnsiTheme="minorHAnsi"/>
          <w:color w:val="000000" w:themeColor="text1"/>
          <w:szCs w:val="23"/>
          <w:lang w:val="en-US"/>
        </w:rPr>
        <w:t xml:space="preserve">, 4.6:93, 4.7:94, </w:t>
      </w:r>
      <w:r w:rsidRPr="00885F1A">
        <w:rPr>
          <w:rFonts w:asciiTheme="minorHAnsi" w:hAnsiTheme="minorHAnsi"/>
          <w:b/>
          <w:color w:val="000000" w:themeColor="text1"/>
          <w:szCs w:val="23"/>
          <w:highlight w:val="yellow"/>
          <w:lang w:val="en-US"/>
        </w:rPr>
        <w:t>4.7:96</w:t>
      </w:r>
      <w:r w:rsidRPr="00885F1A">
        <w:rPr>
          <w:rFonts w:asciiTheme="minorHAnsi" w:hAnsiTheme="minorHAnsi"/>
          <w:color w:val="000000" w:themeColor="text1"/>
          <w:szCs w:val="23"/>
          <w:lang w:val="en-US"/>
        </w:rPr>
        <w:t xml:space="preserve">, </w:t>
      </w:r>
      <w:r w:rsidRPr="00885F1A">
        <w:rPr>
          <w:rFonts w:asciiTheme="minorHAnsi" w:hAnsiTheme="minorHAnsi"/>
          <w:b/>
          <w:color w:val="000000" w:themeColor="text1"/>
          <w:szCs w:val="23"/>
          <w:highlight w:val="yellow"/>
          <w:lang w:val="en-US"/>
        </w:rPr>
        <w:t>4.7:98</w:t>
      </w:r>
      <w:r w:rsidRPr="00885F1A">
        <w:rPr>
          <w:rFonts w:asciiTheme="minorHAnsi" w:hAnsiTheme="minorHAnsi"/>
          <w:color w:val="000000" w:themeColor="text1"/>
          <w:szCs w:val="23"/>
          <w:lang w:val="en-US"/>
        </w:rPr>
        <w:t>, 4</w:t>
      </w:r>
      <w:r w:rsidR="00280987">
        <w:rPr>
          <w:rFonts w:asciiTheme="minorHAnsi" w:hAnsiTheme="minorHAnsi"/>
          <w:color w:val="000000" w:themeColor="text1"/>
          <w:szCs w:val="23"/>
          <w:lang w:val="en-US"/>
        </w:rPr>
        <w:t>.8:105 (changed to 4.8:106</w:t>
      </w:r>
      <w:r w:rsidRPr="00885F1A">
        <w:rPr>
          <w:rFonts w:asciiTheme="minorHAnsi" w:hAnsiTheme="minorHAnsi"/>
          <w:color w:val="000000" w:themeColor="text1"/>
          <w:szCs w:val="23"/>
          <w:lang w:val="en-US"/>
        </w:rPr>
        <w:t xml:space="preserve">), </w:t>
      </w:r>
      <w:r w:rsidRPr="00885F1A">
        <w:rPr>
          <w:rFonts w:asciiTheme="minorHAnsi" w:hAnsiTheme="minorHAnsi"/>
          <w:b/>
          <w:color w:val="000000" w:themeColor="text1"/>
          <w:szCs w:val="23"/>
          <w:lang w:val="en-US"/>
        </w:rPr>
        <w:t>4.8:106</w:t>
      </w:r>
      <w:r w:rsidRPr="00885F1A">
        <w:rPr>
          <w:rFonts w:asciiTheme="minorHAnsi" w:hAnsiTheme="minorHAnsi"/>
          <w:color w:val="000000" w:themeColor="text1"/>
          <w:szCs w:val="23"/>
          <w:lang w:val="en-US"/>
        </w:rPr>
        <w:t>, work on what MTM tagged</w:t>
      </w:r>
      <w:r w:rsidR="00280987">
        <w:rPr>
          <w:rFonts w:asciiTheme="minorHAnsi" w:hAnsiTheme="minorHAnsi"/>
          <w:color w:val="000000" w:themeColor="text1"/>
          <w:szCs w:val="23"/>
          <w:lang w:val="en-US"/>
        </w:rPr>
        <w:t xml:space="preserve"> "4.3:45" but which isn't</w:t>
      </w:r>
      <w:r w:rsidRPr="00885F1A">
        <w:rPr>
          <w:rFonts w:asciiTheme="minorHAnsi" w:hAnsiTheme="minorHAnsi"/>
          <w:color w:val="000000" w:themeColor="text1"/>
          <w:szCs w:val="23"/>
          <w:lang w:val="en-US"/>
        </w:rPr>
        <w:t xml:space="preserve"> part of that </w:t>
      </w:r>
      <w:r w:rsidR="00280987">
        <w:rPr>
          <w:rFonts w:asciiTheme="minorHAnsi" w:hAnsiTheme="minorHAnsi"/>
          <w:color w:val="000000" w:themeColor="text1"/>
          <w:szCs w:val="23"/>
          <w:lang w:val="en-US"/>
        </w:rPr>
        <w:t>actual requirement.</w:t>
      </w:r>
      <w:bookmarkStart w:id="8" w:name="_GoBack"/>
      <w:bookmarkEnd w:id="8"/>
    </w:p>
    <w:p w:rsidR="008764AC" w:rsidRPr="00885F1A" w:rsidRDefault="008764AC" w:rsidP="008764AC">
      <w:pPr>
        <w:rPr>
          <w:szCs w:val="23"/>
          <w:lang w:val="en-US"/>
        </w:rPr>
      </w:pPr>
      <w:r w:rsidRPr="00885F1A">
        <w:rPr>
          <w:szCs w:val="23"/>
          <w:lang w:val="en-US"/>
        </w:rPr>
        <w:t>The over</w:t>
      </w:r>
      <w:r w:rsidR="00124CFF" w:rsidRPr="00885F1A">
        <w:rPr>
          <w:szCs w:val="23"/>
          <w:lang w:val="en-US"/>
        </w:rPr>
        <w:t>all test p</w:t>
      </w:r>
      <w:r w:rsidR="004572C7" w:rsidRPr="00885F1A">
        <w:rPr>
          <w:szCs w:val="23"/>
          <w:lang w:val="en-US"/>
        </w:rPr>
        <w:t xml:space="preserve">articipation was </w:t>
      </w:r>
      <w:r w:rsidR="00885F1A" w:rsidRPr="00885F1A">
        <w:rPr>
          <w:szCs w:val="23"/>
          <w:lang w:val="en-US"/>
        </w:rPr>
        <w:t>80</w:t>
      </w:r>
      <w:r w:rsidR="00124CFF" w:rsidRPr="00885F1A">
        <w:rPr>
          <w:szCs w:val="23"/>
          <w:lang w:val="en-US"/>
        </w:rPr>
        <w:t xml:space="preserve">% </w:t>
      </w:r>
      <w:r w:rsidR="00885F1A" w:rsidRPr="00885F1A">
        <w:rPr>
          <w:szCs w:val="23"/>
          <w:lang w:val="en-US"/>
        </w:rPr>
        <w:t>(test result</w:t>
      </w:r>
      <w:r w:rsidR="0095126B" w:rsidRPr="00885F1A">
        <w:rPr>
          <w:szCs w:val="23"/>
          <w:lang w:val="en-US"/>
        </w:rPr>
        <w:t xml:space="preserve"> submission) </w:t>
      </w:r>
      <w:r w:rsidR="005C5560" w:rsidRPr="00885F1A">
        <w:rPr>
          <w:szCs w:val="23"/>
          <w:lang w:val="en-US"/>
        </w:rPr>
        <w:t xml:space="preserve">with an </w:t>
      </w:r>
      <w:r w:rsidR="00124CFF" w:rsidRPr="00885F1A">
        <w:rPr>
          <w:szCs w:val="23"/>
          <w:lang w:val="en-US"/>
        </w:rPr>
        <w:t xml:space="preserve">average </w:t>
      </w:r>
      <w:r w:rsidR="00885F1A" w:rsidRPr="00885F1A">
        <w:rPr>
          <w:szCs w:val="23"/>
          <w:lang w:val="en-US"/>
        </w:rPr>
        <w:t>test success rate of 80</w:t>
      </w:r>
      <w:r w:rsidRPr="00885F1A">
        <w:rPr>
          <w:szCs w:val="23"/>
          <w:lang w:val="en-US"/>
        </w:rPr>
        <w:t>%</w:t>
      </w:r>
      <w:r w:rsidR="00885F1A" w:rsidRPr="00885F1A">
        <w:rPr>
          <w:szCs w:val="23"/>
          <w:lang w:val="en-US"/>
        </w:rPr>
        <w:t xml:space="preserve"> (finalized and actually tested features)</w:t>
      </w:r>
      <w:r w:rsidRPr="00885F1A">
        <w:rPr>
          <w:szCs w:val="23"/>
          <w:lang w:val="en-US"/>
        </w:rPr>
        <w:t>.</w:t>
      </w:r>
      <w:r w:rsidR="0095126B" w:rsidRPr="00885F1A">
        <w:rPr>
          <w:szCs w:val="23"/>
          <w:lang w:val="en-US"/>
        </w:rPr>
        <w:t xml:space="preserve"> </w:t>
      </w:r>
      <w:r w:rsidR="00885F1A" w:rsidRPr="00885F1A">
        <w:rPr>
          <w:szCs w:val="23"/>
          <w:lang w:val="en-US"/>
        </w:rPr>
        <w:t>53</w:t>
      </w:r>
      <w:r w:rsidR="004572C7" w:rsidRPr="00885F1A">
        <w:rPr>
          <w:szCs w:val="23"/>
          <w:lang w:val="en-US"/>
        </w:rPr>
        <w:t xml:space="preserve">% of the initially planned </w:t>
      </w:r>
      <w:r w:rsidR="00653C06" w:rsidRPr="00885F1A">
        <w:rPr>
          <w:szCs w:val="23"/>
          <w:lang w:val="en-US"/>
        </w:rPr>
        <w:t xml:space="preserve">and committed </w:t>
      </w:r>
      <w:r w:rsidR="004572C7" w:rsidRPr="00885F1A">
        <w:rPr>
          <w:szCs w:val="23"/>
          <w:lang w:val="en-US"/>
        </w:rPr>
        <w:t xml:space="preserve">features were </w:t>
      </w:r>
      <w:r w:rsidR="00E47569" w:rsidRPr="00885F1A">
        <w:rPr>
          <w:szCs w:val="23"/>
          <w:lang w:val="en-US"/>
        </w:rPr>
        <w:t xml:space="preserve">fully </w:t>
      </w:r>
      <w:r w:rsidR="00226719" w:rsidRPr="00885F1A">
        <w:rPr>
          <w:szCs w:val="23"/>
          <w:lang w:val="en-US"/>
        </w:rPr>
        <w:t>or</w:t>
      </w:r>
      <w:r w:rsidR="002243F7" w:rsidRPr="00885F1A">
        <w:rPr>
          <w:szCs w:val="23"/>
          <w:lang w:val="en-US"/>
        </w:rPr>
        <w:t xml:space="preserve"> partially </w:t>
      </w:r>
      <w:r w:rsidR="004572C7" w:rsidRPr="00885F1A">
        <w:rPr>
          <w:szCs w:val="23"/>
          <w:lang w:val="en-US"/>
        </w:rPr>
        <w:t>implemented</w:t>
      </w:r>
      <w:r w:rsidR="00E47569" w:rsidRPr="00885F1A">
        <w:rPr>
          <w:szCs w:val="23"/>
          <w:lang w:val="en-US"/>
        </w:rPr>
        <w:t xml:space="preserve"> and ready for test </w:t>
      </w:r>
      <w:r w:rsidR="00612611" w:rsidRPr="00885F1A">
        <w:rPr>
          <w:szCs w:val="23"/>
          <w:lang w:val="en-US"/>
        </w:rPr>
        <w:t>in the sprint</w:t>
      </w:r>
      <w:r w:rsidR="004572C7" w:rsidRPr="00885F1A">
        <w:rPr>
          <w:szCs w:val="23"/>
          <w:lang w:val="en-US"/>
        </w:rPr>
        <w:t>.</w:t>
      </w:r>
    </w:p>
    <w:p w:rsidR="008764AC" w:rsidRPr="00393FE3" w:rsidRDefault="008764AC" w:rsidP="008764AC">
      <w:pPr>
        <w:rPr>
          <w:lang w:val="en-US"/>
        </w:rPr>
      </w:pPr>
      <w:r>
        <w:rPr>
          <w:lang w:val="en-US"/>
        </w:rPr>
        <w:t xml:space="preserve">Based on the mentioned approval criteria in section 2.3, the system test is considered </w:t>
      </w:r>
      <w:r w:rsidR="00856861">
        <w:rPr>
          <w:lang w:val="en-US"/>
        </w:rPr>
        <w:t>in</w:t>
      </w:r>
      <w:r>
        <w:rPr>
          <w:lang w:val="en-US"/>
        </w:rPr>
        <w:t>complete</w:t>
      </w:r>
      <w:r w:rsidR="00E57C90">
        <w:rPr>
          <w:lang w:val="en-US"/>
        </w:rPr>
        <w:t>.</w:t>
      </w:r>
    </w:p>
    <w:p w:rsidR="0026124A" w:rsidRDefault="00040BF5" w:rsidP="004A656D">
      <w:pPr>
        <w:pStyle w:val="NumRubrik2"/>
      </w:pPr>
      <w:bookmarkStart w:id="9" w:name="_Toc455219580"/>
      <w:r>
        <w:t xml:space="preserve">Acceptance </w:t>
      </w:r>
      <w:r w:rsidR="00A53C29">
        <w:t>T</w:t>
      </w:r>
      <w:r w:rsidR="00BD2F92">
        <w:t>est</w:t>
      </w:r>
      <w:r>
        <w:t>ing</w:t>
      </w:r>
      <w:bookmarkEnd w:id="9"/>
    </w:p>
    <w:p w:rsidR="00BD2F92" w:rsidRPr="0026124A" w:rsidRDefault="00F72DFD" w:rsidP="0026124A">
      <w:pPr>
        <w:rPr>
          <w:lang w:val="en-US"/>
        </w:rPr>
      </w:pPr>
      <w:r w:rsidRPr="0026124A">
        <w:rPr>
          <w:lang w:val="en-US"/>
        </w:rPr>
        <w:t>Acceptance test</w:t>
      </w:r>
      <w:r w:rsidR="00D13552">
        <w:rPr>
          <w:lang w:val="en-US"/>
        </w:rPr>
        <w:t>ing</w:t>
      </w:r>
      <w:r w:rsidRPr="0026124A">
        <w:rPr>
          <w:lang w:val="en-US"/>
        </w:rPr>
        <w:t xml:space="preserve"> </w:t>
      </w:r>
      <w:r w:rsidR="00B7525E">
        <w:rPr>
          <w:lang w:val="en-US"/>
        </w:rPr>
        <w:t>was</w:t>
      </w:r>
      <w:r w:rsidR="001827F5">
        <w:rPr>
          <w:lang w:val="en-US"/>
        </w:rPr>
        <w:t xml:space="preserve"> </w:t>
      </w:r>
      <w:r w:rsidR="00B7525E">
        <w:rPr>
          <w:lang w:val="en-US"/>
        </w:rPr>
        <w:t>performed in week 13</w:t>
      </w:r>
      <w:r w:rsidR="006501BA">
        <w:rPr>
          <w:lang w:val="en-US"/>
        </w:rPr>
        <w:t xml:space="preserve"> and </w:t>
      </w:r>
      <w:r w:rsidR="00B7525E">
        <w:rPr>
          <w:lang w:val="en-US"/>
        </w:rPr>
        <w:t>14,</w:t>
      </w:r>
      <w:r w:rsidR="00BC23E9">
        <w:rPr>
          <w:lang w:val="en-US"/>
        </w:rPr>
        <w:t xml:space="preserve"> 2016.</w:t>
      </w:r>
    </w:p>
    <w:p w:rsidR="00BD2F92" w:rsidRPr="009C2C1A" w:rsidRDefault="00BD2F92" w:rsidP="00BD2F92">
      <w:pPr>
        <w:pStyle w:val="NumRubrik1"/>
        <w:rPr>
          <w:lang w:val="en-US"/>
        </w:rPr>
      </w:pPr>
      <w:bookmarkStart w:id="10" w:name="_Toc455219581"/>
      <w:r w:rsidRPr="009C2C1A">
        <w:rPr>
          <w:lang w:val="en-US"/>
        </w:rPr>
        <w:t>Defe</w:t>
      </w:r>
      <w:r w:rsidR="00436CAF" w:rsidRPr="009C2C1A">
        <w:rPr>
          <w:lang w:val="en-US"/>
        </w:rPr>
        <w:t>cts</w:t>
      </w:r>
      <w:bookmarkEnd w:id="10"/>
    </w:p>
    <w:p w:rsidR="00EA4B12" w:rsidRPr="00A53C29" w:rsidRDefault="00AD6E6B" w:rsidP="00EA4B12">
      <w:pPr>
        <w:pStyle w:val="NumRubrik2"/>
        <w:numPr>
          <w:ilvl w:val="1"/>
          <w:numId w:val="17"/>
        </w:numPr>
        <w:rPr>
          <w:lang w:val="en-US"/>
        </w:rPr>
      </w:pPr>
      <w:bookmarkStart w:id="11" w:name="_Toc432762056"/>
      <w:bookmarkStart w:id="12" w:name="_Toc455219582"/>
      <w:r>
        <w:rPr>
          <w:lang w:val="en-US"/>
        </w:rPr>
        <w:t>D</w:t>
      </w:r>
      <w:r w:rsidR="00EA4B12" w:rsidRPr="00A53C29">
        <w:rPr>
          <w:lang w:val="en-US"/>
        </w:rPr>
        <w:t>efect</w:t>
      </w:r>
      <w:r>
        <w:rPr>
          <w:lang w:val="en-US"/>
        </w:rPr>
        <w:t xml:space="preserve"> overview</w:t>
      </w:r>
      <w:bookmarkEnd w:id="11"/>
      <w:bookmarkEnd w:id="12"/>
    </w:p>
    <w:p w:rsidR="00D86F61" w:rsidRDefault="00DE608C" w:rsidP="00FF37D3">
      <w:pPr>
        <w:rPr>
          <w:lang w:val="en-US"/>
        </w:rPr>
      </w:pPr>
      <w:hyperlink r:id="rId12" w:anchor="/?milestone=%5B%22sprint%234%22%5D" w:history="1">
        <w:r w:rsidR="00EA4B12" w:rsidRPr="00DB7693">
          <w:rPr>
            <w:rStyle w:val="Hyperlink"/>
            <w:lang w:val="en-US"/>
          </w:rPr>
          <w:t>https://huboard.com/snaekobbi/spr</w:t>
        </w:r>
        <w:r w:rsidR="00EA4B12" w:rsidRPr="00DB7693">
          <w:rPr>
            <w:rStyle w:val="Hyperlink"/>
            <w:lang w:val="en-US"/>
          </w:rPr>
          <w:t>i</w:t>
        </w:r>
        <w:r w:rsidR="00EA4B12" w:rsidRPr="00DB7693">
          <w:rPr>
            <w:rStyle w:val="Hyperlink"/>
            <w:lang w:val="en-US"/>
          </w:rPr>
          <w:t>nts#/?milestone=%5B%22sprint%234%22%5D</w:t>
        </w:r>
      </w:hyperlink>
    </w:p>
    <w:p w:rsidR="007F5E57" w:rsidRDefault="007F5E57" w:rsidP="007F5E57">
      <w:pPr>
        <w:pStyle w:val="NumRubrik1"/>
      </w:pPr>
      <w:bookmarkStart w:id="13" w:name="_Toc455219583"/>
      <w:r>
        <w:t>Test</w:t>
      </w:r>
      <w:r w:rsidR="00336D25">
        <w:t xml:space="preserve"> Manager C</w:t>
      </w:r>
      <w:r w:rsidR="001B3944">
        <w:t>omments</w:t>
      </w:r>
      <w:bookmarkEnd w:id="13"/>
    </w:p>
    <w:p w:rsidR="00A248D7" w:rsidRDefault="00742663" w:rsidP="00742663">
      <w:pPr>
        <w:rPr>
          <w:lang w:val="en-US"/>
        </w:rPr>
      </w:pPr>
      <w:r>
        <w:rPr>
          <w:lang w:val="en-US"/>
        </w:rPr>
        <w:t xml:space="preserve">The </w:t>
      </w:r>
      <w:r w:rsidR="00226719">
        <w:rPr>
          <w:lang w:val="en-US"/>
        </w:rPr>
        <w:t xml:space="preserve">initial </w:t>
      </w:r>
      <w:r>
        <w:rPr>
          <w:lang w:val="en-US"/>
        </w:rPr>
        <w:t xml:space="preserve">feature implementation scope </w:t>
      </w:r>
      <w:r w:rsidR="00D42B97">
        <w:rPr>
          <w:lang w:val="en-US"/>
        </w:rPr>
        <w:t>included</w:t>
      </w:r>
      <w:r w:rsidR="00554175">
        <w:rPr>
          <w:lang w:val="en-US"/>
        </w:rPr>
        <w:t xml:space="preserve"> a total of 17</w:t>
      </w:r>
      <w:r w:rsidR="003B4352">
        <w:rPr>
          <w:lang w:val="en-US"/>
        </w:rPr>
        <w:t xml:space="preserve"> features, including </w:t>
      </w:r>
      <w:r w:rsidR="00554175">
        <w:rPr>
          <w:lang w:val="en-US"/>
        </w:rPr>
        <w:t>only about 6</w:t>
      </w:r>
      <w:r w:rsidR="005E62A3">
        <w:rPr>
          <w:lang w:val="en-US"/>
        </w:rPr>
        <w:t>0</w:t>
      </w:r>
      <w:r w:rsidR="00175A8B">
        <w:rPr>
          <w:lang w:val="en-US"/>
        </w:rPr>
        <w:t xml:space="preserve">% </w:t>
      </w:r>
      <w:r w:rsidR="009D1511">
        <w:rPr>
          <w:lang w:val="en-US"/>
        </w:rPr>
        <w:t>blocking</w:t>
      </w:r>
      <w:r w:rsidR="00175A8B">
        <w:rPr>
          <w:lang w:val="en-US"/>
        </w:rPr>
        <w:t xml:space="preserve"> issues</w:t>
      </w:r>
      <w:r w:rsidR="005E62A3">
        <w:rPr>
          <w:lang w:val="en-US"/>
        </w:rPr>
        <w:t xml:space="preserve"> from </w:t>
      </w:r>
      <w:r w:rsidR="009D1511">
        <w:rPr>
          <w:lang w:val="en-US"/>
        </w:rPr>
        <w:t xml:space="preserve">the </w:t>
      </w:r>
      <w:r w:rsidR="005E62A3">
        <w:rPr>
          <w:lang w:val="en-US"/>
        </w:rPr>
        <w:t>AT. The goal should be to follow up on the pending blocki</w:t>
      </w:r>
      <w:r w:rsidR="00554175">
        <w:rPr>
          <w:lang w:val="en-US"/>
        </w:rPr>
        <w:t xml:space="preserve">ng issues in the next sprint </w:t>
      </w:r>
      <w:r w:rsidR="005E62A3">
        <w:rPr>
          <w:lang w:val="en-US"/>
        </w:rPr>
        <w:t>for the agencies to reach production readiness before the project deadline at the end of June 2016 in order to be able to evaluate the product more completely by the end of the year 2016</w:t>
      </w:r>
      <w:r w:rsidR="00D55F31">
        <w:rPr>
          <w:lang w:val="en-US"/>
        </w:rPr>
        <w:t xml:space="preserve">. </w:t>
      </w:r>
    </w:p>
    <w:p w:rsidR="00617179" w:rsidRPr="001B3944" w:rsidRDefault="00614A21" w:rsidP="00742663">
      <w:pPr>
        <w:rPr>
          <w:lang w:val="en-US"/>
        </w:rPr>
      </w:pPr>
      <w:r>
        <w:rPr>
          <w:lang w:val="en-US"/>
        </w:rPr>
        <w:lastRenderedPageBreak/>
        <w:t xml:space="preserve">Next sprint, sprint </w:t>
      </w:r>
      <w:r w:rsidR="00560A3B">
        <w:rPr>
          <w:lang w:val="en-US"/>
        </w:rPr>
        <w:t>10</w:t>
      </w:r>
      <w:r w:rsidR="00191A8A">
        <w:rPr>
          <w:lang w:val="en-US"/>
        </w:rPr>
        <w:t xml:space="preserve">, </w:t>
      </w:r>
      <w:r w:rsidR="001E7BE2">
        <w:rPr>
          <w:lang w:val="en-US"/>
        </w:rPr>
        <w:t xml:space="preserve">will be </w:t>
      </w:r>
      <w:r w:rsidR="00554175">
        <w:rPr>
          <w:lang w:val="en-US"/>
        </w:rPr>
        <w:t>started on May 19</w:t>
      </w:r>
      <w:r w:rsidR="00EE3E0B">
        <w:rPr>
          <w:lang w:val="en-US"/>
        </w:rPr>
        <w:t>, 2016</w:t>
      </w:r>
      <w:r w:rsidR="00191A8A">
        <w:rPr>
          <w:lang w:val="en-US"/>
        </w:rPr>
        <w:t>.</w:t>
      </w:r>
    </w:p>
    <w:sectPr w:rsidR="00617179" w:rsidRPr="001B3944" w:rsidSect="00743DE3">
      <w:headerReference w:type="default" r:id="rId13"/>
      <w:footerReference w:type="default" r:id="rId14"/>
      <w:headerReference w:type="first" r:id="rId15"/>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08C" w:rsidRDefault="00DE608C" w:rsidP="00011CDB">
      <w:pPr>
        <w:spacing w:after="0" w:line="240" w:lineRule="auto"/>
      </w:pPr>
      <w:r>
        <w:separator/>
      </w:r>
    </w:p>
  </w:endnote>
  <w:endnote w:type="continuationSeparator" w:id="0">
    <w:p w:rsidR="00DE608C" w:rsidRDefault="00DE608C"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DE608C"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w:t>
        </w:r>
        <w:r w:rsidR="00DA5222">
          <w:rPr>
            <w:lang w:val="en-US"/>
          </w:rPr>
          <w:t>6-05-16</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280987">
      <w:rPr>
        <w:noProof/>
        <w:lang w:val="en-US"/>
      </w:rPr>
      <w:t>5</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280987">
      <w:rPr>
        <w:noProof/>
        <w:lang w:val="en-US"/>
      </w:rPr>
      <w:t>5</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146E26">
          <w:rPr>
            <w:lang w:val="en-GB"/>
          </w:rPr>
          <w:t>9</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08C" w:rsidRDefault="00DE608C" w:rsidP="00011CDB">
      <w:pPr>
        <w:spacing w:after="0" w:line="240" w:lineRule="auto"/>
      </w:pPr>
      <w:r>
        <w:separator/>
      </w:r>
    </w:p>
  </w:footnote>
  <w:footnote w:type="continuationSeparator" w:id="0">
    <w:p w:rsidR="00DE608C" w:rsidRDefault="00DE608C"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2"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5D2932C6"/>
    <w:multiLevelType w:val="multilevel"/>
    <w:tmpl w:val="88A489FC"/>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3"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C440416"/>
    <w:multiLevelType w:val="hybridMultilevel"/>
    <w:tmpl w:val="C9F659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CC7397F"/>
    <w:multiLevelType w:val="hybridMultilevel"/>
    <w:tmpl w:val="14CC4C00"/>
    <w:lvl w:ilvl="0" w:tplc="23D63082">
      <w:start w:val="1"/>
      <w:numFmt w:val="bullet"/>
      <w:lvlText w:val=""/>
      <w:lvlJc w:val="left"/>
      <w:pPr>
        <w:ind w:left="720" w:hanging="360"/>
      </w:pPr>
      <w:rPr>
        <w:rFonts w:ascii="Wingdings" w:hAnsi="Wingdings"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6"/>
  </w:num>
  <w:num w:numId="4">
    <w:abstractNumId w:val="10"/>
  </w:num>
  <w:num w:numId="5">
    <w:abstractNumId w:val="2"/>
  </w:num>
  <w:num w:numId="6">
    <w:abstractNumId w:val="0"/>
  </w:num>
  <w:num w:numId="7">
    <w:abstractNumId w:val="12"/>
  </w:num>
  <w:num w:numId="8">
    <w:abstractNumId w:val="11"/>
  </w:num>
  <w:num w:numId="9">
    <w:abstractNumId w:val="1"/>
  </w:num>
  <w:num w:numId="10">
    <w:abstractNumId w:val="6"/>
  </w:num>
  <w:num w:numId="11">
    <w:abstractNumId w:val="7"/>
  </w:num>
  <w:num w:numId="12">
    <w:abstractNumId w:val="9"/>
  </w:num>
  <w:num w:numId="13">
    <w:abstractNumId w:val="3"/>
  </w:num>
  <w:num w:numId="14">
    <w:abstractNumId w:val="8"/>
    <w:lvlOverride w:ilvl="1">
      <w:lvl w:ilvl="1">
        <w:start w:val="1"/>
        <w:numFmt w:val="decimal"/>
        <w:pStyle w:val="NumRubrik2"/>
        <w:suff w:val="space"/>
        <w:lvlText w:val="%1.%2 "/>
        <w:lvlJc w:val="left"/>
        <w:pPr>
          <w:ind w:left="0" w:firstLine="0"/>
        </w:pPr>
        <w:rPr>
          <w:rFonts w:ascii="Arial" w:hAnsi="Arial" w:hint="default"/>
          <w:b/>
          <w:i w:val="0"/>
          <w:sz w:val="22"/>
          <w:lang w:val="en-US"/>
        </w:rPr>
      </w:lvl>
    </w:lvlOverride>
  </w:num>
  <w:num w:numId="15">
    <w:abstractNumId w:val="5"/>
  </w:num>
  <w:num w:numId="16">
    <w:abstractNumId w:val="15"/>
  </w:num>
  <w:num w:numId="17">
    <w:abstractNumId w:val="8"/>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02F82"/>
    <w:rsid w:val="00011CDB"/>
    <w:rsid w:val="00011CF5"/>
    <w:rsid w:val="00014EF7"/>
    <w:rsid w:val="00015C7C"/>
    <w:rsid w:val="00024BE0"/>
    <w:rsid w:val="00030222"/>
    <w:rsid w:val="00036688"/>
    <w:rsid w:val="000367A0"/>
    <w:rsid w:val="00040BF5"/>
    <w:rsid w:val="00044CFA"/>
    <w:rsid w:val="00050BE1"/>
    <w:rsid w:val="00050E36"/>
    <w:rsid w:val="000534CC"/>
    <w:rsid w:val="000553F3"/>
    <w:rsid w:val="00062857"/>
    <w:rsid w:val="00064587"/>
    <w:rsid w:val="00070591"/>
    <w:rsid w:val="00071942"/>
    <w:rsid w:val="00072049"/>
    <w:rsid w:val="0007297A"/>
    <w:rsid w:val="00074AEE"/>
    <w:rsid w:val="00074BFC"/>
    <w:rsid w:val="000812BB"/>
    <w:rsid w:val="000824E1"/>
    <w:rsid w:val="000847EB"/>
    <w:rsid w:val="00091D53"/>
    <w:rsid w:val="00093772"/>
    <w:rsid w:val="00096195"/>
    <w:rsid w:val="000A2C77"/>
    <w:rsid w:val="000A40D8"/>
    <w:rsid w:val="000C0AA4"/>
    <w:rsid w:val="000C67C8"/>
    <w:rsid w:val="000C7E76"/>
    <w:rsid w:val="000D096F"/>
    <w:rsid w:val="000D6BB2"/>
    <w:rsid w:val="000E3B51"/>
    <w:rsid w:val="000F644E"/>
    <w:rsid w:val="00102AD7"/>
    <w:rsid w:val="00103AE4"/>
    <w:rsid w:val="00103EDB"/>
    <w:rsid w:val="00112644"/>
    <w:rsid w:val="00116358"/>
    <w:rsid w:val="00124CFF"/>
    <w:rsid w:val="00124E88"/>
    <w:rsid w:val="001255F8"/>
    <w:rsid w:val="00126CD8"/>
    <w:rsid w:val="001277B8"/>
    <w:rsid w:val="00130558"/>
    <w:rsid w:val="00130E4B"/>
    <w:rsid w:val="00130F30"/>
    <w:rsid w:val="001335A1"/>
    <w:rsid w:val="00136747"/>
    <w:rsid w:val="00137529"/>
    <w:rsid w:val="001401C7"/>
    <w:rsid w:val="00140511"/>
    <w:rsid w:val="00142510"/>
    <w:rsid w:val="00143050"/>
    <w:rsid w:val="00143318"/>
    <w:rsid w:val="00146E26"/>
    <w:rsid w:val="0015017F"/>
    <w:rsid w:val="00151C0A"/>
    <w:rsid w:val="00154E67"/>
    <w:rsid w:val="00161B6B"/>
    <w:rsid w:val="0016415F"/>
    <w:rsid w:val="00164B75"/>
    <w:rsid w:val="00175A8B"/>
    <w:rsid w:val="00180D77"/>
    <w:rsid w:val="00180FBC"/>
    <w:rsid w:val="00181718"/>
    <w:rsid w:val="001827F5"/>
    <w:rsid w:val="00182AF2"/>
    <w:rsid w:val="001833B3"/>
    <w:rsid w:val="00186E8A"/>
    <w:rsid w:val="00190158"/>
    <w:rsid w:val="00190602"/>
    <w:rsid w:val="00191A8A"/>
    <w:rsid w:val="00192678"/>
    <w:rsid w:val="00194508"/>
    <w:rsid w:val="001948F2"/>
    <w:rsid w:val="00194A18"/>
    <w:rsid w:val="00195A5F"/>
    <w:rsid w:val="0019714B"/>
    <w:rsid w:val="001A280D"/>
    <w:rsid w:val="001A2DA1"/>
    <w:rsid w:val="001A47B0"/>
    <w:rsid w:val="001A4A72"/>
    <w:rsid w:val="001A737B"/>
    <w:rsid w:val="001B2551"/>
    <w:rsid w:val="001B2F21"/>
    <w:rsid w:val="001B3944"/>
    <w:rsid w:val="001B5507"/>
    <w:rsid w:val="001B5D24"/>
    <w:rsid w:val="001C5959"/>
    <w:rsid w:val="001C7EE5"/>
    <w:rsid w:val="001D1F4C"/>
    <w:rsid w:val="001D6BFC"/>
    <w:rsid w:val="001E1302"/>
    <w:rsid w:val="001E33D3"/>
    <w:rsid w:val="001E7BE2"/>
    <w:rsid w:val="001F1053"/>
    <w:rsid w:val="001F3084"/>
    <w:rsid w:val="001F39F6"/>
    <w:rsid w:val="001F6111"/>
    <w:rsid w:val="001F7074"/>
    <w:rsid w:val="002004F9"/>
    <w:rsid w:val="00206ECA"/>
    <w:rsid w:val="00213405"/>
    <w:rsid w:val="00213B89"/>
    <w:rsid w:val="00215B24"/>
    <w:rsid w:val="00217DB2"/>
    <w:rsid w:val="002202BB"/>
    <w:rsid w:val="00220FC6"/>
    <w:rsid w:val="002243F7"/>
    <w:rsid w:val="00226719"/>
    <w:rsid w:val="00232065"/>
    <w:rsid w:val="002351D5"/>
    <w:rsid w:val="00244E4F"/>
    <w:rsid w:val="002522DF"/>
    <w:rsid w:val="00253A10"/>
    <w:rsid w:val="0025531F"/>
    <w:rsid w:val="002574D6"/>
    <w:rsid w:val="00260ADD"/>
    <w:rsid w:val="00260D85"/>
    <w:rsid w:val="0026124A"/>
    <w:rsid w:val="00271E0F"/>
    <w:rsid w:val="00273DA0"/>
    <w:rsid w:val="0027519E"/>
    <w:rsid w:val="00280987"/>
    <w:rsid w:val="00280F58"/>
    <w:rsid w:val="00283601"/>
    <w:rsid w:val="002904B1"/>
    <w:rsid w:val="002A6F1D"/>
    <w:rsid w:val="002A75F8"/>
    <w:rsid w:val="002B017F"/>
    <w:rsid w:val="002B0D3E"/>
    <w:rsid w:val="002B4C10"/>
    <w:rsid w:val="002B52FB"/>
    <w:rsid w:val="002B7861"/>
    <w:rsid w:val="002C4702"/>
    <w:rsid w:val="002C65B3"/>
    <w:rsid w:val="002C7554"/>
    <w:rsid w:val="002D31C9"/>
    <w:rsid w:val="002D33A1"/>
    <w:rsid w:val="002E067F"/>
    <w:rsid w:val="002E2A55"/>
    <w:rsid w:val="002E71E0"/>
    <w:rsid w:val="002F167A"/>
    <w:rsid w:val="0030259B"/>
    <w:rsid w:val="00302AFB"/>
    <w:rsid w:val="00307788"/>
    <w:rsid w:val="00311B2F"/>
    <w:rsid w:val="00312E43"/>
    <w:rsid w:val="003149BE"/>
    <w:rsid w:val="003158D5"/>
    <w:rsid w:val="0032348E"/>
    <w:rsid w:val="00326A1B"/>
    <w:rsid w:val="00326FEE"/>
    <w:rsid w:val="00332051"/>
    <w:rsid w:val="00336D25"/>
    <w:rsid w:val="003370A3"/>
    <w:rsid w:val="003377AC"/>
    <w:rsid w:val="00337886"/>
    <w:rsid w:val="003438F9"/>
    <w:rsid w:val="0035628D"/>
    <w:rsid w:val="003572E7"/>
    <w:rsid w:val="00362EE1"/>
    <w:rsid w:val="0036316E"/>
    <w:rsid w:val="003638D8"/>
    <w:rsid w:val="00370296"/>
    <w:rsid w:val="0037371C"/>
    <w:rsid w:val="0037407C"/>
    <w:rsid w:val="00384AC0"/>
    <w:rsid w:val="003916C5"/>
    <w:rsid w:val="00393396"/>
    <w:rsid w:val="00393FE3"/>
    <w:rsid w:val="0039414D"/>
    <w:rsid w:val="003943AC"/>
    <w:rsid w:val="003A0E7A"/>
    <w:rsid w:val="003A2A8A"/>
    <w:rsid w:val="003A39C1"/>
    <w:rsid w:val="003A5142"/>
    <w:rsid w:val="003A5F17"/>
    <w:rsid w:val="003B348B"/>
    <w:rsid w:val="003B4352"/>
    <w:rsid w:val="003B4592"/>
    <w:rsid w:val="003B631E"/>
    <w:rsid w:val="003C61F5"/>
    <w:rsid w:val="003D22A4"/>
    <w:rsid w:val="003D4674"/>
    <w:rsid w:val="003D73D2"/>
    <w:rsid w:val="003F451E"/>
    <w:rsid w:val="004042BD"/>
    <w:rsid w:val="004058DE"/>
    <w:rsid w:val="0041291E"/>
    <w:rsid w:val="00413175"/>
    <w:rsid w:val="00414E70"/>
    <w:rsid w:val="004157EA"/>
    <w:rsid w:val="00416071"/>
    <w:rsid w:val="0041771C"/>
    <w:rsid w:val="00421912"/>
    <w:rsid w:val="0042242C"/>
    <w:rsid w:val="0042263C"/>
    <w:rsid w:val="004240C3"/>
    <w:rsid w:val="00436325"/>
    <w:rsid w:val="00436CAF"/>
    <w:rsid w:val="0044418E"/>
    <w:rsid w:val="00446351"/>
    <w:rsid w:val="0045499C"/>
    <w:rsid w:val="004572C7"/>
    <w:rsid w:val="00465615"/>
    <w:rsid w:val="00465D25"/>
    <w:rsid w:val="0047107F"/>
    <w:rsid w:val="00471B5A"/>
    <w:rsid w:val="004767D4"/>
    <w:rsid w:val="004809C1"/>
    <w:rsid w:val="00480F61"/>
    <w:rsid w:val="00481F22"/>
    <w:rsid w:val="00482AD1"/>
    <w:rsid w:val="00486E1B"/>
    <w:rsid w:val="004874AB"/>
    <w:rsid w:val="00490D95"/>
    <w:rsid w:val="0049299C"/>
    <w:rsid w:val="00494A23"/>
    <w:rsid w:val="00495DFD"/>
    <w:rsid w:val="004A02B1"/>
    <w:rsid w:val="004A05DB"/>
    <w:rsid w:val="004A174A"/>
    <w:rsid w:val="004A1BAC"/>
    <w:rsid w:val="004A4325"/>
    <w:rsid w:val="004A656D"/>
    <w:rsid w:val="004B14B3"/>
    <w:rsid w:val="004B50A9"/>
    <w:rsid w:val="004B69DF"/>
    <w:rsid w:val="004C1B17"/>
    <w:rsid w:val="004C68FD"/>
    <w:rsid w:val="004C7085"/>
    <w:rsid w:val="004C71B6"/>
    <w:rsid w:val="004C756E"/>
    <w:rsid w:val="004D2A9C"/>
    <w:rsid w:val="004D6ADD"/>
    <w:rsid w:val="004E0BAE"/>
    <w:rsid w:val="004E1210"/>
    <w:rsid w:val="004E231E"/>
    <w:rsid w:val="004F1F3C"/>
    <w:rsid w:val="004F2250"/>
    <w:rsid w:val="00501D2D"/>
    <w:rsid w:val="005041F2"/>
    <w:rsid w:val="00507D9F"/>
    <w:rsid w:val="005165BA"/>
    <w:rsid w:val="00516944"/>
    <w:rsid w:val="005173AC"/>
    <w:rsid w:val="0052124E"/>
    <w:rsid w:val="00526BD3"/>
    <w:rsid w:val="00527467"/>
    <w:rsid w:val="00532380"/>
    <w:rsid w:val="00544165"/>
    <w:rsid w:val="00547E7D"/>
    <w:rsid w:val="00547FC8"/>
    <w:rsid w:val="0055236F"/>
    <w:rsid w:val="00554175"/>
    <w:rsid w:val="00557798"/>
    <w:rsid w:val="005600D1"/>
    <w:rsid w:val="00560A3B"/>
    <w:rsid w:val="0056225A"/>
    <w:rsid w:val="00563441"/>
    <w:rsid w:val="0057032D"/>
    <w:rsid w:val="00570B97"/>
    <w:rsid w:val="005736B4"/>
    <w:rsid w:val="005826D2"/>
    <w:rsid w:val="005840A0"/>
    <w:rsid w:val="00584205"/>
    <w:rsid w:val="00590852"/>
    <w:rsid w:val="00592637"/>
    <w:rsid w:val="00592D1F"/>
    <w:rsid w:val="00595B03"/>
    <w:rsid w:val="005A1F85"/>
    <w:rsid w:val="005A36E7"/>
    <w:rsid w:val="005A4AC0"/>
    <w:rsid w:val="005C2563"/>
    <w:rsid w:val="005C5560"/>
    <w:rsid w:val="005C5B8E"/>
    <w:rsid w:val="005D04BE"/>
    <w:rsid w:val="005D2496"/>
    <w:rsid w:val="005D2DFA"/>
    <w:rsid w:val="005D3E57"/>
    <w:rsid w:val="005D60D0"/>
    <w:rsid w:val="005E35EC"/>
    <w:rsid w:val="005E62A3"/>
    <w:rsid w:val="005E7DD8"/>
    <w:rsid w:val="005F346F"/>
    <w:rsid w:val="005F60AC"/>
    <w:rsid w:val="005F7461"/>
    <w:rsid w:val="00603E18"/>
    <w:rsid w:val="006048AF"/>
    <w:rsid w:val="00606742"/>
    <w:rsid w:val="00606ACB"/>
    <w:rsid w:val="00612611"/>
    <w:rsid w:val="00614A21"/>
    <w:rsid w:val="00617179"/>
    <w:rsid w:val="0062157D"/>
    <w:rsid w:val="00624F18"/>
    <w:rsid w:val="00630E8E"/>
    <w:rsid w:val="00631C63"/>
    <w:rsid w:val="006442D1"/>
    <w:rsid w:val="00646ED2"/>
    <w:rsid w:val="0064776D"/>
    <w:rsid w:val="006501BA"/>
    <w:rsid w:val="006527D9"/>
    <w:rsid w:val="00653C06"/>
    <w:rsid w:val="00655EC0"/>
    <w:rsid w:val="006565EC"/>
    <w:rsid w:val="00664049"/>
    <w:rsid w:val="006641C9"/>
    <w:rsid w:val="00664CC8"/>
    <w:rsid w:val="00665B87"/>
    <w:rsid w:val="006661F3"/>
    <w:rsid w:val="00666740"/>
    <w:rsid w:val="0066742F"/>
    <w:rsid w:val="00673084"/>
    <w:rsid w:val="00673CA1"/>
    <w:rsid w:val="006850F2"/>
    <w:rsid w:val="0069109A"/>
    <w:rsid w:val="00691559"/>
    <w:rsid w:val="00697645"/>
    <w:rsid w:val="006A01E1"/>
    <w:rsid w:val="006A0549"/>
    <w:rsid w:val="006A1CC1"/>
    <w:rsid w:val="006B2B28"/>
    <w:rsid w:val="006B6196"/>
    <w:rsid w:val="006C1951"/>
    <w:rsid w:val="006C511E"/>
    <w:rsid w:val="006D2777"/>
    <w:rsid w:val="006E31B9"/>
    <w:rsid w:val="006F116B"/>
    <w:rsid w:val="006F127F"/>
    <w:rsid w:val="006F4C92"/>
    <w:rsid w:val="007000CE"/>
    <w:rsid w:val="00704CBD"/>
    <w:rsid w:val="00720C59"/>
    <w:rsid w:val="007218A0"/>
    <w:rsid w:val="0072307B"/>
    <w:rsid w:val="00731093"/>
    <w:rsid w:val="007329C7"/>
    <w:rsid w:val="00740103"/>
    <w:rsid w:val="0074129B"/>
    <w:rsid w:val="00742663"/>
    <w:rsid w:val="00743DE3"/>
    <w:rsid w:val="00744545"/>
    <w:rsid w:val="007509CB"/>
    <w:rsid w:val="00756FDC"/>
    <w:rsid w:val="00757BAB"/>
    <w:rsid w:val="00773888"/>
    <w:rsid w:val="0077503D"/>
    <w:rsid w:val="00775766"/>
    <w:rsid w:val="00777D69"/>
    <w:rsid w:val="00784FB8"/>
    <w:rsid w:val="00787546"/>
    <w:rsid w:val="00790AE1"/>
    <w:rsid w:val="00791D05"/>
    <w:rsid w:val="00794BFA"/>
    <w:rsid w:val="007973C2"/>
    <w:rsid w:val="007A0039"/>
    <w:rsid w:val="007A1571"/>
    <w:rsid w:val="007A79BA"/>
    <w:rsid w:val="007C2314"/>
    <w:rsid w:val="007C6AF2"/>
    <w:rsid w:val="007D160D"/>
    <w:rsid w:val="007D1D2B"/>
    <w:rsid w:val="007D1DDB"/>
    <w:rsid w:val="007E0A36"/>
    <w:rsid w:val="007E5A79"/>
    <w:rsid w:val="007E6B3C"/>
    <w:rsid w:val="007F4753"/>
    <w:rsid w:val="007F5E57"/>
    <w:rsid w:val="00800973"/>
    <w:rsid w:val="008071FA"/>
    <w:rsid w:val="0081074A"/>
    <w:rsid w:val="0081319E"/>
    <w:rsid w:val="00821B97"/>
    <w:rsid w:val="00824376"/>
    <w:rsid w:val="0082531A"/>
    <w:rsid w:val="008254C3"/>
    <w:rsid w:val="00826398"/>
    <w:rsid w:val="008322EA"/>
    <w:rsid w:val="0084211A"/>
    <w:rsid w:val="008427D8"/>
    <w:rsid w:val="00845D26"/>
    <w:rsid w:val="00851F86"/>
    <w:rsid w:val="00856861"/>
    <w:rsid w:val="00857000"/>
    <w:rsid w:val="00863EB4"/>
    <w:rsid w:val="00864CB6"/>
    <w:rsid w:val="008675DE"/>
    <w:rsid w:val="00867696"/>
    <w:rsid w:val="00872496"/>
    <w:rsid w:val="00872C0E"/>
    <w:rsid w:val="00874383"/>
    <w:rsid w:val="008764AC"/>
    <w:rsid w:val="0087779C"/>
    <w:rsid w:val="00877892"/>
    <w:rsid w:val="00881A13"/>
    <w:rsid w:val="00881EE1"/>
    <w:rsid w:val="008858D7"/>
    <w:rsid w:val="00885F1A"/>
    <w:rsid w:val="00887ABC"/>
    <w:rsid w:val="00893970"/>
    <w:rsid w:val="008A0A0A"/>
    <w:rsid w:val="008A1A84"/>
    <w:rsid w:val="008A6191"/>
    <w:rsid w:val="008A7F2F"/>
    <w:rsid w:val="008B51A9"/>
    <w:rsid w:val="008C2B33"/>
    <w:rsid w:val="008C7832"/>
    <w:rsid w:val="008D0ACE"/>
    <w:rsid w:val="008D1BAF"/>
    <w:rsid w:val="008D1FC8"/>
    <w:rsid w:val="008D414B"/>
    <w:rsid w:val="008D6045"/>
    <w:rsid w:val="008D6C59"/>
    <w:rsid w:val="008E4CCE"/>
    <w:rsid w:val="008F3009"/>
    <w:rsid w:val="008F5775"/>
    <w:rsid w:val="008F6B82"/>
    <w:rsid w:val="008F6EE5"/>
    <w:rsid w:val="008F76DA"/>
    <w:rsid w:val="009025F6"/>
    <w:rsid w:val="00904D6E"/>
    <w:rsid w:val="009147D0"/>
    <w:rsid w:val="00914C2C"/>
    <w:rsid w:val="009224E2"/>
    <w:rsid w:val="00922F69"/>
    <w:rsid w:val="00925E6E"/>
    <w:rsid w:val="009278D8"/>
    <w:rsid w:val="00930A92"/>
    <w:rsid w:val="009335F7"/>
    <w:rsid w:val="00935CAF"/>
    <w:rsid w:val="0093777F"/>
    <w:rsid w:val="00937DDC"/>
    <w:rsid w:val="00940E5A"/>
    <w:rsid w:val="00941578"/>
    <w:rsid w:val="00950434"/>
    <w:rsid w:val="0095126B"/>
    <w:rsid w:val="00951A4B"/>
    <w:rsid w:val="009524A9"/>
    <w:rsid w:val="0096126C"/>
    <w:rsid w:val="00961318"/>
    <w:rsid w:val="00962172"/>
    <w:rsid w:val="0096311F"/>
    <w:rsid w:val="00963A4E"/>
    <w:rsid w:val="00964A39"/>
    <w:rsid w:val="00967065"/>
    <w:rsid w:val="009674DF"/>
    <w:rsid w:val="00967A58"/>
    <w:rsid w:val="009702C8"/>
    <w:rsid w:val="00970BF8"/>
    <w:rsid w:val="00973BFE"/>
    <w:rsid w:val="009741E0"/>
    <w:rsid w:val="009753A7"/>
    <w:rsid w:val="00977940"/>
    <w:rsid w:val="00980AF6"/>
    <w:rsid w:val="00991CC7"/>
    <w:rsid w:val="0099337A"/>
    <w:rsid w:val="009946E9"/>
    <w:rsid w:val="00995735"/>
    <w:rsid w:val="009960D9"/>
    <w:rsid w:val="009969D2"/>
    <w:rsid w:val="009973A1"/>
    <w:rsid w:val="009A03E7"/>
    <w:rsid w:val="009B4EE8"/>
    <w:rsid w:val="009C0B36"/>
    <w:rsid w:val="009C0C5C"/>
    <w:rsid w:val="009C1FA7"/>
    <w:rsid w:val="009C2C1A"/>
    <w:rsid w:val="009C3CF8"/>
    <w:rsid w:val="009C3E26"/>
    <w:rsid w:val="009D1511"/>
    <w:rsid w:val="009D359B"/>
    <w:rsid w:val="009D4542"/>
    <w:rsid w:val="009E1C80"/>
    <w:rsid w:val="009E39CE"/>
    <w:rsid w:val="009E4BFE"/>
    <w:rsid w:val="009F0DEC"/>
    <w:rsid w:val="009F32E4"/>
    <w:rsid w:val="00A0062E"/>
    <w:rsid w:val="00A0301B"/>
    <w:rsid w:val="00A041D7"/>
    <w:rsid w:val="00A1261C"/>
    <w:rsid w:val="00A1775B"/>
    <w:rsid w:val="00A248D7"/>
    <w:rsid w:val="00A252B2"/>
    <w:rsid w:val="00A41025"/>
    <w:rsid w:val="00A42873"/>
    <w:rsid w:val="00A45110"/>
    <w:rsid w:val="00A451ED"/>
    <w:rsid w:val="00A456D1"/>
    <w:rsid w:val="00A461BC"/>
    <w:rsid w:val="00A47603"/>
    <w:rsid w:val="00A52F83"/>
    <w:rsid w:val="00A53C29"/>
    <w:rsid w:val="00A54772"/>
    <w:rsid w:val="00A60DC9"/>
    <w:rsid w:val="00A632C2"/>
    <w:rsid w:val="00A6626F"/>
    <w:rsid w:val="00A668C2"/>
    <w:rsid w:val="00A7185C"/>
    <w:rsid w:val="00A74429"/>
    <w:rsid w:val="00A778E1"/>
    <w:rsid w:val="00A80E7A"/>
    <w:rsid w:val="00A83B87"/>
    <w:rsid w:val="00A9036F"/>
    <w:rsid w:val="00A90E28"/>
    <w:rsid w:val="00A94141"/>
    <w:rsid w:val="00A95C4E"/>
    <w:rsid w:val="00A97C17"/>
    <w:rsid w:val="00AA2B8F"/>
    <w:rsid w:val="00AB00AA"/>
    <w:rsid w:val="00AB3347"/>
    <w:rsid w:val="00AB4EEC"/>
    <w:rsid w:val="00AC2E4F"/>
    <w:rsid w:val="00AD1025"/>
    <w:rsid w:val="00AD460D"/>
    <w:rsid w:val="00AD6E6B"/>
    <w:rsid w:val="00AE1DD4"/>
    <w:rsid w:val="00AE482A"/>
    <w:rsid w:val="00AF1A4E"/>
    <w:rsid w:val="00AF2B04"/>
    <w:rsid w:val="00AF4B05"/>
    <w:rsid w:val="00AF4EE7"/>
    <w:rsid w:val="00AF4F08"/>
    <w:rsid w:val="00AF501F"/>
    <w:rsid w:val="00AF6E3E"/>
    <w:rsid w:val="00AF7881"/>
    <w:rsid w:val="00B04FB5"/>
    <w:rsid w:val="00B10FF6"/>
    <w:rsid w:val="00B15DF0"/>
    <w:rsid w:val="00B15FE8"/>
    <w:rsid w:val="00B169D3"/>
    <w:rsid w:val="00B21DD4"/>
    <w:rsid w:val="00B37B3E"/>
    <w:rsid w:val="00B413C9"/>
    <w:rsid w:val="00B41B16"/>
    <w:rsid w:val="00B4533F"/>
    <w:rsid w:val="00B51A92"/>
    <w:rsid w:val="00B55EC1"/>
    <w:rsid w:val="00B55F04"/>
    <w:rsid w:val="00B57040"/>
    <w:rsid w:val="00B62053"/>
    <w:rsid w:val="00B62690"/>
    <w:rsid w:val="00B64A75"/>
    <w:rsid w:val="00B657F1"/>
    <w:rsid w:val="00B7525E"/>
    <w:rsid w:val="00B769D2"/>
    <w:rsid w:val="00B80703"/>
    <w:rsid w:val="00B90F39"/>
    <w:rsid w:val="00B93070"/>
    <w:rsid w:val="00B9361F"/>
    <w:rsid w:val="00B93918"/>
    <w:rsid w:val="00BA1CF3"/>
    <w:rsid w:val="00BA4106"/>
    <w:rsid w:val="00BA4772"/>
    <w:rsid w:val="00BB0D02"/>
    <w:rsid w:val="00BB6943"/>
    <w:rsid w:val="00BC2334"/>
    <w:rsid w:val="00BC2345"/>
    <w:rsid w:val="00BC23E9"/>
    <w:rsid w:val="00BC3171"/>
    <w:rsid w:val="00BC40C8"/>
    <w:rsid w:val="00BC4C2B"/>
    <w:rsid w:val="00BC5A03"/>
    <w:rsid w:val="00BD04FC"/>
    <w:rsid w:val="00BD2F92"/>
    <w:rsid w:val="00BD5EAB"/>
    <w:rsid w:val="00BE4999"/>
    <w:rsid w:val="00BE6906"/>
    <w:rsid w:val="00BF1688"/>
    <w:rsid w:val="00BF734E"/>
    <w:rsid w:val="00C0088F"/>
    <w:rsid w:val="00C01605"/>
    <w:rsid w:val="00C059AB"/>
    <w:rsid w:val="00C07B92"/>
    <w:rsid w:val="00C07F17"/>
    <w:rsid w:val="00C20EEA"/>
    <w:rsid w:val="00C24BEB"/>
    <w:rsid w:val="00C2607D"/>
    <w:rsid w:val="00C264BE"/>
    <w:rsid w:val="00C27690"/>
    <w:rsid w:val="00C27DBF"/>
    <w:rsid w:val="00C32AF4"/>
    <w:rsid w:val="00C34AE1"/>
    <w:rsid w:val="00C4588E"/>
    <w:rsid w:val="00C50106"/>
    <w:rsid w:val="00C5157A"/>
    <w:rsid w:val="00C522B2"/>
    <w:rsid w:val="00C530A2"/>
    <w:rsid w:val="00C53335"/>
    <w:rsid w:val="00C536F4"/>
    <w:rsid w:val="00C625F6"/>
    <w:rsid w:val="00C6371A"/>
    <w:rsid w:val="00C753BA"/>
    <w:rsid w:val="00C75AC8"/>
    <w:rsid w:val="00C8064B"/>
    <w:rsid w:val="00C84479"/>
    <w:rsid w:val="00C84ED0"/>
    <w:rsid w:val="00C94DF2"/>
    <w:rsid w:val="00C9766A"/>
    <w:rsid w:val="00CA138B"/>
    <w:rsid w:val="00CB2A62"/>
    <w:rsid w:val="00CB3026"/>
    <w:rsid w:val="00CB42E9"/>
    <w:rsid w:val="00CC4003"/>
    <w:rsid w:val="00CC4796"/>
    <w:rsid w:val="00CD262B"/>
    <w:rsid w:val="00CD3248"/>
    <w:rsid w:val="00CD7043"/>
    <w:rsid w:val="00CD714A"/>
    <w:rsid w:val="00CE23F3"/>
    <w:rsid w:val="00CE52D8"/>
    <w:rsid w:val="00CE5FC1"/>
    <w:rsid w:val="00CF3E2D"/>
    <w:rsid w:val="00CF5C71"/>
    <w:rsid w:val="00D05560"/>
    <w:rsid w:val="00D12150"/>
    <w:rsid w:val="00D13013"/>
    <w:rsid w:val="00D13552"/>
    <w:rsid w:val="00D1457B"/>
    <w:rsid w:val="00D15DFF"/>
    <w:rsid w:val="00D160B5"/>
    <w:rsid w:val="00D205FE"/>
    <w:rsid w:val="00D212C8"/>
    <w:rsid w:val="00D21FB1"/>
    <w:rsid w:val="00D22EBC"/>
    <w:rsid w:val="00D23B9B"/>
    <w:rsid w:val="00D24B83"/>
    <w:rsid w:val="00D30710"/>
    <w:rsid w:val="00D32708"/>
    <w:rsid w:val="00D41674"/>
    <w:rsid w:val="00D42B97"/>
    <w:rsid w:val="00D45FAE"/>
    <w:rsid w:val="00D535B5"/>
    <w:rsid w:val="00D55F31"/>
    <w:rsid w:val="00D62F62"/>
    <w:rsid w:val="00D64CF6"/>
    <w:rsid w:val="00D65566"/>
    <w:rsid w:val="00D65C70"/>
    <w:rsid w:val="00D66BEA"/>
    <w:rsid w:val="00D67198"/>
    <w:rsid w:val="00D67613"/>
    <w:rsid w:val="00D678C3"/>
    <w:rsid w:val="00D707A4"/>
    <w:rsid w:val="00D70CC4"/>
    <w:rsid w:val="00D80AD1"/>
    <w:rsid w:val="00D80C1C"/>
    <w:rsid w:val="00D8143B"/>
    <w:rsid w:val="00D83658"/>
    <w:rsid w:val="00D8697C"/>
    <w:rsid w:val="00D86BDB"/>
    <w:rsid w:val="00D86F61"/>
    <w:rsid w:val="00D87432"/>
    <w:rsid w:val="00D95F3B"/>
    <w:rsid w:val="00DA2709"/>
    <w:rsid w:val="00DA505F"/>
    <w:rsid w:val="00DA5222"/>
    <w:rsid w:val="00DA72EE"/>
    <w:rsid w:val="00DB0D6F"/>
    <w:rsid w:val="00DB10D3"/>
    <w:rsid w:val="00DB4C4D"/>
    <w:rsid w:val="00DC01D7"/>
    <w:rsid w:val="00DC32E5"/>
    <w:rsid w:val="00DC3B45"/>
    <w:rsid w:val="00DC3F78"/>
    <w:rsid w:val="00DD1383"/>
    <w:rsid w:val="00DD309C"/>
    <w:rsid w:val="00DE4421"/>
    <w:rsid w:val="00DE608C"/>
    <w:rsid w:val="00DE66ED"/>
    <w:rsid w:val="00DF139C"/>
    <w:rsid w:val="00DF5C38"/>
    <w:rsid w:val="00DF5C77"/>
    <w:rsid w:val="00E01C10"/>
    <w:rsid w:val="00E0520A"/>
    <w:rsid w:val="00E20EB9"/>
    <w:rsid w:val="00E21079"/>
    <w:rsid w:val="00E33C77"/>
    <w:rsid w:val="00E36BC4"/>
    <w:rsid w:val="00E4066B"/>
    <w:rsid w:val="00E40BE5"/>
    <w:rsid w:val="00E417EB"/>
    <w:rsid w:val="00E4749E"/>
    <w:rsid w:val="00E47569"/>
    <w:rsid w:val="00E47933"/>
    <w:rsid w:val="00E5678C"/>
    <w:rsid w:val="00E5720C"/>
    <w:rsid w:val="00E57C90"/>
    <w:rsid w:val="00E60A59"/>
    <w:rsid w:val="00E64C43"/>
    <w:rsid w:val="00E66815"/>
    <w:rsid w:val="00E70476"/>
    <w:rsid w:val="00E77BAE"/>
    <w:rsid w:val="00E80118"/>
    <w:rsid w:val="00E84828"/>
    <w:rsid w:val="00E9088E"/>
    <w:rsid w:val="00EA4B12"/>
    <w:rsid w:val="00EA7370"/>
    <w:rsid w:val="00EB3861"/>
    <w:rsid w:val="00EB542D"/>
    <w:rsid w:val="00EC1AC6"/>
    <w:rsid w:val="00EC2669"/>
    <w:rsid w:val="00EC5972"/>
    <w:rsid w:val="00ED0423"/>
    <w:rsid w:val="00ED04D3"/>
    <w:rsid w:val="00ED08B7"/>
    <w:rsid w:val="00ED12FE"/>
    <w:rsid w:val="00ED16F8"/>
    <w:rsid w:val="00ED1735"/>
    <w:rsid w:val="00ED7F2A"/>
    <w:rsid w:val="00EE3E0B"/>
    <w:rsid w:val="00EE7ABD"/>
    <w:rsid w:val="00F02748"/>
    <w:rsid w:val="00F03AB5"/>
    <w:rsid w:val="00F05FB6"/>
    <w:rsid w:val="00F11758"/>
    <w:rsid w:val="00F121FC"/>
    <w:rsid w:val="00F15C94"/>
    <w:rsid w:val="00F166F3"/>
    <w:rsid w:val="00F20AF9"/>
    <w:rsid w:val="00F20DE3"/>
    <w:rsid w:val="00F25CCE"/>
    <w:rsid w:val="00F32568"/>
    <w:rsid w:val="00F33150"/>
    <w:rsid w:val="00F371B3"/>
    <w:rsid w:val="00F400B9"/>
    <w:rsid w:val="00F472F9"/>
    <w:rsid w:val="00F5761C"/>
    <w:rsid w:val="00F622D5"/>
    <w:rsid w:val="00F64897"/>
    <w:rsid w:val="00F64B5D"/>
    <w:rsid w:val="00F6520A"/>
    <w:rsid w:val="00F65F77"/>
    <w:rsid w:val="00F67868"/>
    <w:rsid w:val="00F718D1"/>
    <w:rsid w:val="00F72DFD"/>
    <w:rsid w:val="00F753B6"/>
    <w:rsid w:val="00F764A6"/>
    <w:rsid w:val="00F83DCA"/>
    <w:rsid w:val="00F842C4"/>
    <w:rsid w:val="00F84420"/>
    <w:rsid w:val="00F86E1D"/>
    <w:rsid w:val="00F93280"/>
    <w:rsid w:val="00F9457A"/>
    <w:rsid w:val="00F95086"/>
    <w:rsid w:val="00FA1A88"/>
    <w:rsid w:val="00FA1EA1"/>
    <w:rsid w:val="00FA23A7"/>
    <w:rsid w:val="00FA425A"/>
    <w:rsid w:val="00FA4A62"/>
    <w:rsid w:val="00FA554A"/>
    <w:rsid w:val="00FB1C43"/>
    <w:rsid w:val="00FB278C"/>
    <w:rsid w:val="00FB34A8"/>
    <w:rsid w:val="00FC0B3F"/>
    <w:rsid w:val="00FC1863"/>
    <w:rsid w:val="00FC3000"/>
    <w:rsid w:val="00FD1579"/>
    <w:rsid w:val="00FD29E1"/>
    <w:rsid w:val="00FD2FF7"/>
    <w:rsid w:val="00FD451C"/>
    <w:rsid w:val="00FD62C6"/>
    <w:rsid w:val="00FD64F9"/>
    <w:rsid w:val="00FD766F"/>
    <w:rsid w:val="00FE04B7"/>
    <w:rsid w:val="00FE1CFE"/>
    <w:rsid w:val="00FE6F4A"/>
    <w:rsid w:val="00FE7C57"/>
    <w:rsid w:val="00FF0195"/>
    <w:rsid w:val="00FF03EB"/>
    <w:rsid w:val="00FF2E50"/>
    <w:rsid w:val="00FF37D3"/>
    <w:rsid w:val="00FF3C1D"/>
    <w:rsid w:val="00FF5830"/>
    <w:rsid w:val="00FF59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qFormat/>
    <w:rsid w:val="002351D5"/>
    <w:pPr>
      <w:numPr>
        <w:numId w:val="5"/>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4"/>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5"/>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6"/>
      </w:numPr>
    </w:pPr>
  </w:style>
  <w:style w:type="numbering" w:customStyle="1" w:styleId="Formatmall5">
    <w:name w:val="Formatmall5"/>
    <w:uiPriority w:val="99"/>
    <w:rsid w:val="006442D1"/>
    <w:pPr>
      <w:numPr>
        <w:numId w:val="7"/>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14"/>
      </w:numPr>
    </w:pPr>
  </w:style>
  <w:style w:type="paragraph" w:customStyle="1" w:styleId="NumRubrik2">
    <w:name w:val="Num Rubrik 2"/>
    <w:basedOn w:val="ListNumber2"/>
    <w:next w:val="Normal"/>
    <w:uiPriority w:val="10"/>
    <w:qFormat/>
    <w:rsid w:val="00787546"/>
    <w:pPr>
      <w:numPr>
        <w:ilvl w:val="1"/>
        <w:numId w:val="14"/>
      </w:numPr>
    </w:pPr>
  </w:style>
  <w:style w:type="paragraph" w:customStyle="1" w:styleId="NumRubrik3">
    <w:name w:val="Num Rubrik 3"/>
    <w:basedOn w:val="ListNumber3"/>
    <w:next w:val="Normal"/>
    <w:uiPriority w:val="10"/>
    <w:qFormat/>
    <w:rsid w:val="00787546"/>
    <w:pPr>
      <w:numPr>
        <w:ilvl w:val="2"/>
        <w:numId w:val="14"/>
      </w:numPr>
    </w:pPr>
  </w:style>
  <w:style w:type="paragraph" w:customStyle="1" w:styleId="NumRubrik4">
    <w:name w:val="Num Rubrik 4"/>
    <w:basedOn w:val="ListNumber4"/>
    <w:next w:val="Normal"/>
    <w:uiPriority w:val="10"/>
    <w:qFormat/>
    <w:rsid w:val="00787546"/>
    <w:pPr>
      <w:numPr>
        <w:ilvl w:val="3"/>
        <w:numId w:val="14"/>
      </w:numPr>
    </w:pPr>
  </w:style>
  <w:style w:type="numbering" w:customStyle="1" w:styleId="Formatmall6">
    <w:name w:val="Formatmall6"/>
    <w:uiPriority w:val="99"/>
    <w:rsid w:val="00E21079"/>
    <w:pPr>
      <w:numPr>
        <w:numId w:val="10"/>
      </w:numPr>
    </w:pPr>
  </w:style>
  <w:style w:type="numbering" w:customStyle="1" w:styleId="Formatmall7">
    <w:name w:val="Formatmall7"/>
    <w:uiPriority w:val="99"/>
    <w:rsid w:val="00E21079"/>
    <w:pPr>
      <w:numPr>
        <w:numId w:val="11"/>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12"/>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13"/>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17"/>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21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uboard.com/snaekobbi/sprint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naekobbi/testing/tree/master/Test%20protoco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naekobbi.github.io/sprints/schedule/long-term/" TargetMode="External"/><Relationship Id="rId4" Type="http://schemas.openxmlformats.org/officeDocument/2006/relationships/styles" Target="styles.xml"/><Relationship Id="rId9" Type="http://schemas.openxmlformats.org/officeDocument/2006/relationships/hyperlink" Target="https://github.com/snaekobbi/sprints"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1F0C42"/>
    <w:rsid w:val="00225B01"/>
    <w:rsid w:val="002B25CB"/>
    <w:rsid w:val="002D1AA8"/>
    <w:rsid w:val="00311534"/>
    <w:rsid w:val="00316BE2"/>
    <w:rsid w:val="00370CF0"/>
    <w:rsid w:val="003A4DA3"/>
    <w:rsid w:val="004A7C80"/>
    <w:rsid w:val="004B3DD0"/>
    <w:rsid w:val="004B6D73"/>
    <w:rsid w:val="00513EC7"/>
    <w:rsid w:val="00595435"/>
    <w:rsid w:val="005C61A9"/>
    <w:rsid w:val="005D1D51"/>
    <w:rsid w:val="00685A2A"/>
    <w:rsid w:val="006D67B1"/>
    <w:rsid w:val="007E14CE"/>
    <w:rsid w:val="00826A07"/>
    <w:rsid w:val="00897A99"/>
    <w:rsid w:val="00915C16"/>
    <w:rsid w:val="009358A4"/>
    <w:rsid w:val="00A14168"/>
    <w:rsid w:val="00B044E4"/>
    <w:rsid w:val="00B255BD"/>
    <w:rsid w:val="00D86576"/>
    <w:rsid w:val="00DB2050"/>
    <w:rsid w:val="00DB3E47"/>
    <w:rsid w:val="00DD4817"/>
    <w:rsid w:val="00DF707D"/>
    <w:rsid w:val="00E470E7"/>
    <w:rsid w:val="00E855CC"/>
    <w:rsid w:val="00EC0B9E"/>
    <w:rsid w:val="00EE070C"/>
    <w:rsid w:val="00F04D89"/>
    <w:rsid w:val="00FC1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06760-F4B2-44CD-B263-E56E4FB3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Slutrapport.dotx</Template>
  <TotalTime>0</TotalTime>
  <Pages>5</Pages>
  <Words>743</Words>
  <Characters>4237</Characters>
  <Application>Microsoft Office Word</Application>
  <DocSecurity>0</DocSecurity>
  <Lines>35</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Sprint_9</vt:lpstr>
      <vt:lpstr>Testrapport</vt:lpstr>
    </vt:vector>
  </TitlesOfParts>
  <Manager/>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Sprint_9</dc:title>
  <dc:subject/>
  <dc:creator/>
  <cp:keywords/>
  <dc:description/>
  <cp:lastModifiedBy/>
  <cp:revision>1</cp:revision>
  <dcterms:created xsi:type="dcterms:W3CDTF">2016-06-27T14:24:00Z</dcterms:created>
  <dcterms:modified xsi:type="dcterms:W3CDTF">2016-07-02T08:49:00Z</dcterms:modified>
  <cp:category>2016-06-27</cp:category>
  <cp:contentStatus/>
</cp:coreProperties>
</file>