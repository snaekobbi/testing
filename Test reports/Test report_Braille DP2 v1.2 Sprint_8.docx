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Document attributes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2243F7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154E67">
              <w:rPr>
                <w:lang w:val="en-GB"/>
              </w:rPr>
              <w:t xml:space="preserve"> Sprint_7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BB6943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Denis Viro, </w:t>
            </w:r>
            <w:r w:rsidR="00CA138B"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893970" w:rsidP="0089397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2016-03-20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</w:p>
    <w:p w:rsidR="00F25CCE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50554889" w:history="1">
        <w:r w:rsidR="00F25CCE" w:rsidRPr="00FD5F55">
          <w:rPr>
            <w:rStyle w:val="Hyperlink"/>
            <w:noProof/>
          </w:rPr>
          <w:t>1 Introduction</w:t>
        </w:r>
        <w:r w:rsidR="00F25CCE">
          <w:rPr>
            <w:noProof/>
            <w:webHidden/>
          </w:rPr>
          <w:tab/>
        </w:r>
        <w:r w:rsidR="00F25CCE">
          <w:rPr>
            <w:noProof/>
            <w:webHidden/>
          </w:rPr>
          <w:fldChar w:fldCharType="begin"/>
        </w:r>
        <w:r w:rsidR="00F25CCE">
          <w:rPr>
            <w:noProof/>
            <w:webHidden/>
          </w:rPr>
          <w:instrText xml:space="preserve"> PAGEREF _Toc450554889 \h </w:instrText>
        </w:r>
        <w:r w:rsidR="00F25CCE">
          <w:rPr>
            <w:noProof/>
            <w:webHidden/>
          </w:rPr>
        </w:r>
        <w:r w:rsidR="00F25CCE">
          <w:rPr>
            <w:noProof/>
            <w:webHidden/>
          </w:rPr>
          <w:fldChar w:fldCharType="separate"/>
        </w:r>
        <w:r w:rsidR="00F25CCE">
          <w:rPr>
            <w:noProof/>
            <w:webHidden/>
          </w:rPr>
          <w:t>3</w:t>
        </w:r>
        <w:r w:rsidR="00F25CCE">
          <w:rPr>
            <w:noProof/>
            <w:webHidden/>
          </w:rPr>
          <w:fldChar w:fldCharType="end"/>
        </w:r>
      </w:hyperlink>
    </w:p>
    <w:p w:rsidR="00F25CCE" w:rsidRDefault="00F25CC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50554890" w:history="1">
        <w:r w:rsidRPr="00FD5F55">
          <w:rPr>
            <w:rStyle w:val="Hyperlink"/>
            <w:noProof/>
          </w:rPr>
          <w:t>2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_Toc450554890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5CCE" w:rsidRDefault="00F25CC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0554891" w:history="1">
        <w:r w:rsidRPr="00FD5F55">
          <w:rPr>
            <w:rStyle w:val="Hyperlink"/>
            <w:noProof/>
            <w:lang w:val="en-US"/>
          </w:rPr>
          <w:t>2.1 Project sprint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_Toc450554891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5CCE" w:rsidRDefault="00F25CC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0554892" w:history="1">
        <w:r w:rsidRPr="00FD5F55">
          <w:rPr>
            <w:rStyle w:val="Hyperlink"/>
            <w:noProof/>
            <w:lang w:val="en-US"/>
          </w:rPr>
          <w:t>2.2 Test summary for Sprint_8, WK06.4 – 10.4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_Toc450554892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5CCE" w:rsidRDefault="00F25CCE" w:rsidP="00F25CC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0554893" w:history="1">
        <w:r w:rsidRPr="00FD5F55">
          <w:rPr>
            <w:rStyle w:val="Hyperlink"/>
            <w:noProof/>
            <w:lang w:val="en-US"/>
          </w:rPr>
          <w:t>2.3 Test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_Toc450554893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5CCE" w:rsidRDefault="00F25CC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0554895" w:history="1">
        <w:r w:rsidRPr="00FD5F55">
          <w:rPr>
            <w:rStyle w:val="Hyperlink"/>
            <w:noProof/>
            <w:lang w:val="en-US"/>
          </w:rPr>
          <w:t>2.4 Approval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_Toc450554895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5CCE" w:rsidRDefault="00F25CC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50554896" w:history="1">
        <w:r w:rsidRPr="00FD5F55">
          <w:rPr>
            <w:rStyle w:val="Hyperlink"/>
            <w:noProof/>
          </w:rPr>
          <w:t>3 Test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_Toc450554896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5CCE" w:rsidRDefault="00F25CC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0554897" w:history="1">
        <w:r w:rsidRPr="00FD5F55">
          <w:rPr>
            <w:rStyle w:val="Hyperlink"/>
            <w:noProof/>
            <w:lang w:val="en-US"/>
          </w:rPr>
          <w:t>3.1</w:t>
        </w:r>
        <w:r w:rsidRPr="00FD5F55">
          <w:rPr>
            <w:rStyle w:val="Hyperlink"/>
            <w:noProof/>
          </w:rPr>
          <w:t xml:space="preserve"> 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_Toc450554897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5CCE" w:rsidRDefault="00F25CC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0554898" w:history="1">
        <w:r w:rsidRPr="00FD5F55">
          <w:rPr>
            <w:rStyle w:val="Hyperlink"/>
            <w:noProof/>
            <w:lang w:val="en-US"/>
          </w:rPr>
          <w:t>3.2</w:t>
        </w:r>
        <w:r w:rsidRPr="00FD5F55">
          <w:rPr>
            <w:rStyle w:val="Hyperlink"/>
            <w:noProof/>
          </w:rPr>
          <w:t xml:space="preserve">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_Toc450554898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5CCE" w:rsidRDefault="00F25CC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50554899" w:history="1">
        <w:r w:rsidRPr="00FD5F55">
          <w:rPr>
            <w:rStyle w:val="Hyperlink"/>
            <w:noProof/>
            <w:lang w:val="en-US"/>
          </w:rPr>
          <w:t>4 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_Toc450554899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5CCE" w:rsidRDefault="00F25CC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50554900" w:history="1">
        <w:r w:rsidRPr="00FD5F55">
          <w:rPr>
            <w:rStyle w:val="Hyperlink"/>
            <w:noProof/>
            <w:lang w:val="en-US"/>
          </w:rPr>
          <w:t>4.1 Defect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_Toc450554900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5CCE" w:rsidRDefault="00F25CC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50554901" w:history="1">
        <w:r w:rsidRPr="00FD5F55">
          <w:rPr>
            <w:rStyle w:val="Hyperlink"/>
            <w:noProof/>
          </w:rPr>
          <w:t>5 Test Manager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_Toc450554901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0" w:name="_Toc450554889"/>
      <w:r w:rsidR="0037407C">
        <w:lastRenderedPageBreak/>
        <w:t>Introduction</w:t>
      </w:r>
      <w:bookmarkEnd w:id="0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</w:t>
      </w:r>
      <w:r w:rsidR="00140511">
        <w:rPr>
          <w:lang w:val="en-US"/>
        </w:rPr>
        <w:t xml:space="preserve">individual </w:t>
      </w:r>
      <w:r w:rsidR="00967065">
        <w:rPr>
          <w:lang w:val="en-US"/>
        </w:rPr>
        <w:t xml:space="preserve">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1" w:name="_Toc450554890"/>
      <w:r>
        <w:t>O</w:t>
      </w:r>
      <w:r w:rsidR="00D05560">
        <w:t>verview</w:t>
      </w:r>
      <w:bookmarkEnd w:id="1"/>
    </w:p>
    <w:p w:rsidR="007D1DDB" w:rsidRDefault="007D1DDB" w:rsidP="00F72DFD">
      <w:pPr>
        <w:pStyle w:val="NumRubrik2"/>
        <w:rPr>
          <w:lang w:val="en-US"/>
        </w:rPr>
      </w:pPr>
      <w:bookmarkStart w:id="2" w:name="_Toc450554891"/>
      <w:r>
        <w:rPr>
          <w:lang w:val="en-US"/>
        </w:rPr>
        <w:t>Project sprint schedule</w:t>
      </w:r>
      <w:bookmarkEnd w:id="2"/>
    </w:p>
    <w:p w:rsidR="007D1DDB" w:rsidRDefault="00967A58" w:rsidP="007D1DDB">
      <w:pPr>
        <w:rPr>
          <w:lang w:val="en-US"/>
        </w:rPr>
      </w:pPr>
      <w:hyperlink r:id="rId10" w:history="1">
        <w:r w:rsidR="007D1DDB" w:rsidRPr="00582B5F">
          <w:rPr>
            <w:rStyle w:val="Hyperlink"/>
            <w:lang w:val="en-US"/>
          </w:rPr>
          <w:t>http://snaekobbi.github.io/sprints/schedule/long-term/</w:t>
        </w:r>
      </w:hyperlink>
    </w:p>
    <w:p w:rsidR="00E77BAE" w:rsidRPr="00093772" w:rsidRDefault="00F72DFD" w:rsidP="00F72DFD">
      <w:pPr>
        <w:pStyle w:val="NumRubrik2"/>
        <w:rPr>
          <w:lang w:val="en-US"/>
        </w:rPr>
      </w:pPr>
      <w:bookmarkStart w:id="3" w:name="_Toc450554892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D80C1C">
        <w:rPr>
          <w:lang w:val="en-US"/>
        </w:rPr>
        <w:t>8</w:t>
      </w:r>
      <w:r w:rsidR="00BE6906">
        <w:rPr>
          <w:lang w:val="en-US"/>
        </w:rPr>
        <w:t>, WK06.4 – 10</w:t>
      </w:r>
      <w:r w:rsidR="00093772" w:rsidRPr="00093772">
        <w:rPr>
          <w:lang w:val="en-US"/>
        </w:rPr>
        <w:t>.4</w:t>
      </w:r>
      <w:bookmarkEnd w:id="3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planned sprint features to be </w:t>
      </w:r>
      <w:r w:rsidR="0030259B">
        <w:rPr>
          <w:lang w:val="en-US"/>
        </w:rPr>
        <w:t xml:space="preserve">implemented and </w:t>
      </w:r>
      <w:r w:rsidRPr="00FD64F9">
        <w:rPr>
          <w:lang w:val="en-US"/>
        </w:rPr>
        <w:t>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FI</w:t>
            </w:r>
          </w:p>
        </w:tc>
        <w:tc>
          <w:tcPr>
            <w:tcW w:w="1084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NL</w:t>
            </w:r>
          </w:p>
        </w:tc>
        <w:tc>
          <w:tcPr>
            <w:tcW w:w="1085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NO</w:t>
            </w:r>
          </w:p>
        </w:tc>
        <w:tc>
          <w:tcPr>
            <w:tcW w:w="1083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SE</w:t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BE6906" w:rsidRDefault="00BE6906" w:rsidP="00964A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3.4:8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2243F7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BC2345" w:rsidP="00BC2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964A39" w:rsidRPr="00CC4003" w:rsidRDefault="00BC2345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BC2345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964A39" w:rsidRPr="00CC4003" w:rsidRDefault="00BC2345" w:rsidP="00BC2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CC4003" w:rsidRDefault="00BC2345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2243F7" w:rsidRDefault="00E4066B" w:rsidP="00964A39">
            <w:pPr>
              <w:rPr>
                <w:color w:val="AEAAAA" w:themeColor="background2" w:themeShade="BF"/>
              </w:rPr>
            </w:pPr>
            <w:r w:rsidRPr="002243F7">
              <w:rPr>
                <w:color w:val="AEAAAA" w:themeColor="background2" w:themeShade="BF"/>
              </w:rPr>
              <w:t>4.3:42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2243F7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2243F7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2243F7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2243F7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2243F7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2243F7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2243F7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2243F7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2243F7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2243F7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2243F7" w:rsidRDefault="00E4066B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2243F7">
              <w:rPr>
                <w:color w:val="AEAAAA" w:themeColor="background2" w:themeShade="BF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486E1B" w:rsidP="00486E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4.3:44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CC4003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E4066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4066B" w:rsidRPr="00CC4003" w:rsidRDefault="00486E1B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FF0000"/>
              </w:rPr>
              <w:sym w:font="Wingdings" w:char="F0FE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CC4003" w:rsidRDefault="00E4066B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E4066B" w:rsidP="00E84828">
            <w:pPr>
              <w:rPr>
                <w:color w:val="000000" w:themeColor="text1"/>
              </w:rPr>
            </w:pPr>
            <w:r w:rsidRPr="00BE6906">
              <w:rPr>
                <w:color w:val="000000" w:themeColor="text1"/>
              </w:rPr>
              <w:t>4.4:57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E4066B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E0520A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1F39F6" w:rsidRDefault="00E4066B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E4066B" w:rsidP="00BC2345">
            <w:pPr>
              <w:tabs>
                <w:tab w:val="left" w:pos="264"/>
                <w:tab w:val="center" w:pos="4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4066B" w:rsidRPr="00964A39" w:rsidRDefault="00E0520A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1F39F6" w:rsidRDefault="00E4066B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E4066B" w:rsidP="00E84828">
            <w:pPr>
              <w:rPr>
                <w:color w:val="000000" w:themeColor="text1"/>
              </w:rPr>
            </w:pPr>
            <w:r w:rsidRPr="00BE6906">
              <w:rPr>
                <w:color w:val="000000" w:themeColor="text1"/>
              </w:rPr>
              <w:t>4.4:58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547FC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547FC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1F39F6" w:rsidRDefault="00E4066B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547FC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964A39" w:rsidRDefault="00E4066B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4066B" w:rsidRPr="001F39F6" w:rsidRDefault="00E4066B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77503D" w:rsidRDefault="006F127F" w:rsidP="00E84828">
            <w:pPr>
              <w:rPr>
                <w:color w:val="AEAAAA" w:themeColor="background2" w:themeShade="BF"/>
              </w:rPr>
            </w:pPr>
            <w:r w:rsidRPr="0077503D">
              <w:rPr>
                <w:color w:val="AEAAAA" w:themeColor="background2" w:themeShade="BF"/>
              </w:rPr>
              <w:t>4.4:61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77503D" w:rsidRDefault="006F127F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77503D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77503D" w:rsidRDefault="006F127F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77503D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77503D" w:rsidRDefault="00E4066B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77503D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77503D" w:rsidRDefault="00E4066B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77503D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77503D" w:rsidRDefault="006F127F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77503D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77503D" w:rsidRDefault="00E4066B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77503D">
              <w:rPr>
                <w:color w:val="AEAAAA" w:themeColor="background2" w:themeShade="BF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6F127F" w:rsidP="00495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4.4:62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773888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FF000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773888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FF000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1F39F6" w:rsidRDefault="00E4066B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1F39F6" w:rsidRDefault="00773888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773888" w:rsidRDefault="00773888" w:rsidP="0077388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1F39F6" w:rsidRDefault="00773888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D65C70" w:rsidP="00495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4.4:66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9960D9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9960D9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CC4003" w:rsidRDefault="00E4066B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E4066B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4066B" w:rsidRPr="00CC4003" w:rsidRDefault="009960D9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CC4003" w:rsidRDefault="00E4066B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D65C70" w:rsidP="00495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4.4:67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D65C70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D65C70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CC4003" w:rsidRDefault="00E4066B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E4066B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4066B" w:rsidRPr="00CC4003" w:rsidRDefault="00D65C70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CC4003" w:rsidRDefault="00E4066B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A1261C" w:rsidP="00495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4.4:6</w:t>
            </w:r>
            <w:r w:rsidR="00E4066B" w:rsidRPr="00BE6906">
              <w:rPr>
                <w:color w:val="000000" w:themeColor="text1"/>
              </w:rPr>
              <w:t>8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7F4753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7F4753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CC4003" w:rsidRDefault="007F4753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7F4753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CC4003" w:rsidRDefault="007F4753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CC4003" w:rsidRDefault="007F4753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A1261C" w:rsidP="00495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4.4:6</w:t>
            </w:r>
            <w:r w:rsidR="00E4066B" w:rsidRPr="00BE6906">
              <w:rPr>
                <w:color w:val="000000" w:themeColor="text1"/>
              </w:rPr>
              <w:t>9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92678" w:rsidRDefault="0077503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92678" w:rsidRDefault="0077503D" w:rsidP="00495DF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16C5">
              <w:rPr>
                <w:color w:val="FF000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192678" w:rsidRDefault="0077503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192678" w:rsidRDefault="0077503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77503D" w:rsidRDefault="0077503D" w:rsidP="0077503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192678" w:rsidRDefault="0077503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77503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E40BE5" w:rsidRDefault="00E4066B" w:rsidP="00D67613">
            <w:pPr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  <w:lang w:val="en-US"/>
              </w:rPr>
              <w:t>4.6:92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E40BE5" w:rsidRDefault="00E4066B" w:rsidP="00775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E40BE5" w:rsidRDefault="00E4066B" w:rsidP="00391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E40BE5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E40BE5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E40BE5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E40BE5" w:rsidRDefault="00E4066B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</w:rPr>
            </w:pPr>
            <w:r w:rsidRPr="00E40BE5">
              <w:rPr>
                <w:color w:val="AEAAAA" w:themeColor="background2" w:themeShade="BF"/>
              </w:rPr>
              <w:sym w:font="Wingdings" w:char="F0A8"/>
            </w:r>
          </w:p>
        </w:tc>
      </w:tr>
      <w:tr w:rsidR="0077503D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BE6906" w:rsidRDefault="00E4066B" w:rsidP="00D67613">
            <w:pPr>
              <w:rPr>
                <w:color w:val="000000" w:themeColor="text1"/>
                <w:lang w:val="en-US"/>
              </w:rPr>
            </w:pPr>
            <w:r w:rsidRPr="00BE6906">
              <w:rPr>
                <w:color w:val="000000" w:themeColor="text1"/>
                <w:lang w:val="en-US"/>
              </w:rPr>
              <w:t>4.7:96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8C7832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8C7832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CC4003" w:rsidRDefault="008C7832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CC4003" w:rsidRDefault="008C7832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CC4003" w:rsidRDefault="008C7832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CC4003" w:rsidRDefault="00E4066B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</w:tr>
      <w:tr w:rsidR="0077503D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4066B" w:rsidRPr="008C7832" w:rsidRDefault="00E4066B" w:rsidP="00D67613">
            <w:pPr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  <w:lang w:val="en-US"/>
              </w:rP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8C7832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8C7832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4066B" w:rsidRPr="008C7832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4066B" w:rsidRPr="008C7832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4066B" w:rsidRPr="008C7832" w:rsidRDefault="00E4066B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4066B" w:rsidRPr="008C7832" w:rsidRDefault="00E4066B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 w:themeColor="background2" w:themeShade="BF"/>
                <w:lang w:val="en-US"/>
              </w:rPr>
            </w:pPr>
            <w:r w:rsidRPr="008C7832">
              <w:rPr>
                <w:color w:val="AEAAAA" w:themeColor="background2" w:themeShade="BF"/>
              </w:rPr>
              <w:sym w:font="Wingdings" w:char="F0A8"/>
            </w:r>
          </w:p>
        </w:tc>
      </w:tr>
    </w:tbl>
    <w:p w:rsidR="002D31C9" w:rsidRPr="00E417EB" w:rsidRDefault="002D31C9" w:rsidP="00E417EB">
      <w:pPr>
        <w:tabs>
          <w:tab w:val="left" w:pos="4780"/>
        </w:tabs>
        <w:ind w:left="720" w:hanging="720"/>
        <w:rPr>
          <w:color w:val="00B050"/>
        </w:rPr>
      </w:pPr>
    </w:p>
    <w:p w:rsidR="002D31C9" w:rsidRDefault="002D31C9" w:rsidP="002D31C9">
      <w:pPr>
        <w:pStyle w:val="ListParagraph"/>
        <w:numPr>
          <w:ilvl w:val="0"/>
          <w:numId w:val="0"/>
        </w:numPr>
        <w:tabs>
          <w:tab w:val="left" w:pos="4780"/>
        </w:tabs>
        <w:ind w:left="720"/>
        <w:rPr>
          <w:i/>
          <w:color w:val="00B050"/>
          <w:sz w:val="18"/>
          <w:lang w:val="en-US"/>
        </w:rPr>
      </w:pPr>
      <w:r w:rsidRPr="002D31C9">
        <w:rPr>
          <w:color w:val="00B050"/>
        </w:rPr>
        <w:sym w:font="Wingdings" w:char="F0FE"/>
      </w:r>
      <w:r>
        <w:rPr>
          <w:i/>
          <w:color w:val="00B050"/>
          <w:sz w:val="18"/>
          <w:lang w:val="en-US"/>
        </w:rPr>
        <w:t xml:space="preserve"> </w:t>
      </w:r>
      <w:r w:rsidR="00480F61" w:rsidRPr="00393396">
        <w:rPr>
          <w:i/>
          <w:color w:val="00B050"/>
          <w:sz w:val="18"/>
          <w:lang w:val="en-US"/>
        </w:rPr>
        <w:t xml:space="preserve">Green indicates </w:t>
      </w:r>
      <w:r w:rsidR="00393396">
        <w:rPr>
          <w:i/>
          <w:color w:val="00B050"/>
          <w:sz w:val="18"/>
          <w:lang w:val="en-US"/>
        </w:rPr>
        <w:t>a Pass</w:t>
      </w:r>
      <w:r w:rsidR="00182AF2" w:rsidRPr="00393396">
        <w:rPr>
          <w:i/>
          <w:color w:val="00B050"/>
          <w:sz w:val="18"/>
          <w:lang w:val="en-US"/>
        </w:rPr>
        <w:t xml:space="preserve"> test verdict</w:t>
      </w:r>
    </w:p>
    <w:p w:rsidR="00393396" w:rsidRPr="002D31C9" w:rsidRDefault="002D31C9" w:rsidP="002D31C9">
      <w:pPr>
        <w:pStyle w:val="ListParagraph"/>
        <w:numPr>
          <w:ilvl w:val="0"/>
          <w:numId w:val="0"/>
        </w:numPr>
        <w:tabs>
          <w:tab w:val="left" w:pos="4780"/>
        </w:tabs>
        <w:ind w:left="720"/>
        <w:rPr>
          <w:i/>
          <w:color w:val="FF0000"/>
          <w:sz w:val="18"/>
          <w:lang w:val="en-US"/>
        </w:rPr>
      </w:pPr>
      <w:r w:rsidRPr="002D31C9">
        <w:rPr>
          <w:color w:val="FF0000"/>
        </w:rPr>
        <w:sym w:font="Wingdings" w:char="F0FE"/>
      </w:r>
      <w:r w:rsidRPr="002D31C9">
        <w:rPr>
          <w:color w:val="FF0000"/>
          <w:lang w:val="en-US"/>
        </w:rPr>
        <w:t xml:space="preserve"> </w:t>
      </w:r>
      <w:r w:rsidR="00393396" w:rsidRPr="002D31C9">
        <w:rPr>
          <w:i/>
          <w:color w:val="FF0000"/>
          <w:sz w:val="18"/>
          <w:lang w:val="en-US"/>
        </w:rPr>
        <w:t xml:space="preserve">Red indicates a Fail test </w:t>
      </w:r>
      <w:r w:rsidR="00C5157A" w:rsidRPr="002D31C9">
        <w:rPr>
          <w:i/>
          <w:color w:val="FF0000"/>
          <w:sz w:val="18"/>
          <w:lang w:val="en-US"/>
        </w:rPr>
        <w:t>verdict</w:t>
      </w:r>
    </w:p>
    <w:p w:rsidR="0062157D" w:rsidRPr="002D31C9" w:rsidRDefault="0062157D" w:rsidP="009A03E7">
      <w:pPr>
        <w:pStyle w:val="NumRubrik2"/>
        <w:rPr>
          <w:lang w:val="en-US"/>
        </w:rPr>
      </w:pPr>
      <w:bookmarkStart w:id="4" w:name="_Toc450554893"/>
      <w:r w:rsidRPr="001F39F6">
        <w:rPr>
          <w:lang w:val="en-US"/>
        </w:rPr>
        <w:t>Te</w:t>
      </w:r>
      <w:r w:rsidRPr="002D31C9">
        <w:rPr>
          <w:lang w:val="en-US"/>
        </w:rPr>
        <w:t>st protocol</w:t>
      </w:r>
      <w:bookmarkEnd w:id="4"/>
    </w:p>
    <w:p w:rsidR="002574D6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</w:p>
    <w:p w:rsidR="004F1F3C" w:rsidRPr="004F1F3C" w:rsidRDefault="004F1F3C" w:rsidP="004F1F3C">
      <w:pPr>
        <w:pStyle w:val="NumRubrik2"/>
        <w:numPr>
          <w:ilvl w:val="0"/>
          <w:numId w:val="0"/>
        </w:numPr>
        <w:rPr>
          <w:lang w:val="en-US"/>
        </w:rPr>
      </w:pPr>
      <w:hyperlink r:id="rId11" w:history="1">
        <w:bookmarkStart w:id="5" w:name="_Toc450554894"/>
        <w:r w:rsidRPr="00F95B28">
          <w:rPr>
            <w:rStyle w:val="Hyperlink"/>
            <w:rFonts w:ascii="Calibri" w:eastAsiaTheme="minorHAnsi" w:hAnsi="Calibri" w:cstheme="minorBidi"/>
            <w:b w:val="0"/>
            <w:bCs w:val="0"/>
            <w:sz w:val="23"/>
            <w:szCs w:val="22"/>
            <w:lang w:val="en-US"/>
          </w:rPr>
          <w:t>https://github.com/snaekobbi/testing/blob/master/Test%20protocol/Sprint_8/All%20Agencies/System%20Test%20protocol_Braille%20DP2_Sprint%208.%20All%20Agencies.xlsx</w:t>
        </w:r>
        <w:bookmarkEnd w:id="5"/>
      </w:hyperlink>
    </w:p>
    <w:p w:rsidR="00142510" w:rsidRPr="004F1F3C" w:rsidRDefault="00040BF5" w:rsidP="004F1F3C">
      <w:pPr>
        <w:pStyle w:val="NumRubrik2"/>
        <w:rPr>
          <w:lang w:val="en-US"/>
        </w:rPr>
      </w:pPr>
      <w:bookmarkStart w:id="6" w:name="_Toc450554895"/>
      <w:r w:rsidRPr="004F1F3C">
        <w:rPr>
          <w:lang w:val="en-US"/>
        </w:rPr>
        <w:t>Approval criteria</w:t>
      </w:r>
      <w:bookmarkEnd w:id="6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41771C" w:rsidP="00CD262B">
      <w:pPr>
        <w:pStyle w:val="NumRubrik1"/>
      </w:pPr>
      <w:bookmarkStart w:id="7" w:name="_Toc450554896"/>
      <w:r>
        <w:t>Test E</w:t>
      </w:r>
      <w:r w:rsidR="00040BF5">
        <w:t>xecution</w:t>
      </w:r>
      <w:bookmarkEnd w:id="7"/>
    </w:p>
    <w:p w:rsidR="00BD2F92" w:rsidRDefault="004A656D" w:rsidP="004A656D">
      <w:pPr>
        <w:pStyle w:val="NumRubrik2"/>
      </w:pPr>
      <w:bookmarkStart w:id="8" w:name="_Toc450554897"/>
      <w:r>
        <w:t>Sy</w:t>
      </w:r>
      <w:r w:rsidR="00BD2F92">
        <w:t>stem</w:t>
      </w:r>
      <w:r w:rsidR="00040BF5">
        <w:t xml:space="preserve"> </w:t>
      </w:r>
      <w:r w:rsidR="00A53C29">
        <w:t>T</w:t>
      </w:r>
      <w:r w:rsidR="00BD2F92">
        <w:t>est</w:t>
      </w:r>
      <w:r w:rsidR="00040BF5">
        <w:t>ing</w:t>
      </w:r>
      <w:bookmarkEnd w:id="8"/>
    </w:p>
    <w:p w:rsidR="008764AC" w:rsidRPr="00C94DF2" w:rsidRDefault="008764AC" w:rsidP="008764AC">
      <w:pPr>
        <w:rPr>
          <w:lang w:val="en-US"/>
        </w:rPr>
      </w:pPr>
      <w:r w:rsidRPr="00C94DF2">
        <w:rPr>
          <w:lang w:val="en-US"/>
        </w:rPr>
        <w:t>The over</w:t>
      </w:r>
      <w:r w:rsidR="00124CFF" w:rsidRPr="00C94DF2">
        <w:rPr>
          <w:lang w:val="en-US"/>
        </w:rPr>
        <w:t>all test p</w:t>
      </w:r>
      <w:r w:rsidR="004572C7" w:rsidRPr="00C94DF2">
        <w:rPr>
          <w:lang w:val="en-US"/>
        </w:rPr>
        <w:t xml:space="preserve">articipation was </w:t>
      </w:r>
      <w:r w:rsidR="00D45FAE" w:rsidRPr="00C94DF2">
        <w:rPr>
          <w:lang w:val="en-US"/>
        </w:rPr>
        <w:t>67</w:t>
      </w:r>
      <w:r w:rsidR="00124CFF" w:rsidRPr="00C94DF2">
        <w:rPr>
          <w:lang w:val="en-US"/>
        </w:rPr>
        <w:t xml:space="preserve">% </w:t>
      </w:r>
      <w:r w:rsidR="005C5560" w:rsidRPr="00C94DF2">
        <w:rPr>
          <w:lang w:val="en-US"/>
        </w:rPr>
        <w:t xml:space="preserve">with an </w:t>
      </w:r>
      <w:r w:rsidR="00124CFF" w:rsidRPr="00C94DF2">
        <w:rPr>
          <w:lang w:val="en-US"/>
        </w:rPr>
        <w:t xml:space="preserve">average </w:t>
      </w:r>
      <w:r w:rsidR="00226719">
        <w:rPr>
          <w:lang w:val="en-US"/>
        </w:rPr>
        <w:t>test success rate of 4</w:t>
      </w:r>
      <w:r w:rsidR="00D45FAE" w:rsidRPr="00C94DF2">
        <w:rPr>
          <w:lang w:val="en-US"/>
        </w:rPr>
        <w:t>0</w:t>
      </w:r>
      <w:r w:rsidRPr="00C94DF2">
        <w:rPr>
          <w:lang w:val="en-US"/>
        </w:rPr>
        <w:t>%.</w:t>
      </w:r>
      <w:r w:rsidR="004572C7" w:rsidRPr="00C94DF2">
        <w:rPr>
          <w:lang w:val="en-US"/>
        </w:rPr>
        <w:t xml:space="preserve"> </w:t>
      </w:r>
      <w:r w:rsidR="002243F7" w:rsidRPr="00C94DF2">
        <w:rPr>
          <w:lang w:val="en-US"/>
        </w:rPr>
        <w:t>7</w:t>
      </w:r>
      <w:r w:rsidR="004572C7" w:rsidRPr="00C94DF2">
        <w:rPr>
          <w:lang w:val="en-US"/>
        </w:rPr>
        <w:t xml:space="preserve">0% of the initially planned </w:t>
      </w:r>
      <w:r w:rsidR="00653C06" w:rsidRPr="00C94DF2">
        <w:rPr>
          <w:lang w:val="en-US"/>
        </w:rPr>
        <w:t xml:space="preserve">and committed </w:t>
      </w:r>
      <w:r w:rsidR="004572C7" w:rsidRPr="00C94DF2">
        <w:rPr>
          <w:lang w:val="en-US"/>
        </w:rPr>
        <w:t xml:space="preserve">features were </w:t>
      </w:r>
      <w:r w:rsidR="00E47569" w:rsidRPr="00C94DF2">
        <w:rPr>
          <w:lang w:val="en-US"/>
        </w:rPr>
        <w:t xml:space="preserve">fully </w:t>
      </w:r>
      <w:r w:rsidR="00226719">
        <w:rPr>
          <w:lang w:val="en-US"/>
        </w:rPr>
        <w:t>or</w:t>
      </w:r>
      <w:r w:rsidR="002243F7" w:rsidRPr="00C94DF2">
        <w:rPr>
          <w:lang w:val="en-US"/>
        </w:rPr>
        <w:t xml:space="preserve"> partially </w:t>
      </w:r>
      <w:r w:rsidR="004572C7" w:rsidRPr="00C94DF2">
        <w:rPr>
          <w:lang w:val="en-US"/>
        </w:rPr>
        <w:t>implemented</w:t>
      </w:r>
      <w:r w:rsidR="00E47569" w:rsidRPr="00C94DF2">
        <w:rPr>
          <w:lang w:val="en-US"/>
        </w:rPr>
        <w:t xml:space="preserve"> and ready for test </w:t>
      </w:r>
      <w:r w:rsidR="00612611" w:rsidRPr="00C94DF2">
        <w:rPr>
          <w:lang w:val="en-US"/>
        </w:rPr>
        <w:t>in the sprint</w:t>
      </w:r>
      <w:r w:rsidR="004572C7" w:rsidRPr="00C94DF2">
        <w:rPr>
          <w:lang w:val="en-US"/>
        </w:rPr>
        <w:t>.</w:t>
      </w:r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 xml:space="preserve">Based on the mentioned approval criteria in section 2.3, the system test is considered </w:t>
      </w:r>
      <w:r w:rsidR="00856861">
        <w:rPr>
          <w:lang w:val="en-US"/>
        </w:rPr>
        <w:t>in</w:t>
      </w:r>
      <w:r>
        <w:rPr>
          <w:lang w:val="en-US"/>
        </w:rPr>
        <w:t>complete</w:t>
      </w:r>
      <w:r w:rsidR="00E57C90">
        <w:rPr>
          <w:lang w:val="en-US"/>
        </w:rPr>
        <w:t>.</w:t>
      </w:r>
    </w:p>
    <w:p w:rsidR="0026124A" w:rsidRDefault="00040BF5" w:rsidP="004A656D">
      <w:pPr>
        <w:pStyle w:val="NumRubrik2"/>
      </w:pPr>
      <w:bookmarkStart w:id="9" w:name="_Toc450554898"/>
      <w:r>
        <w:t xml:space="preserve">Acceptance </w:t>
      </w:r>
      <w:r w:rsidR="00A53C29">
        <w:t>T</w:t>
      </w:r>
      <w:r w:rsidR="00BD2F92">
        <w:t>est</w:t>
      </w:r>
      <w:r>
        <w:t>ing</w:t>
      </w:r>
      <w:bookmarkEnd w:id="9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>Acceptance test</w:t>
      </w:r>
      <w:r w:rsidR="00D13552">
        <w:rPr>
          <w:lang w:val="en-US"/>
        </w:rPr>
        <w:t>ing</w:t>
      </w:r>
      <w:r w:rsidRPr="0026124A">
        <w:rPr>
          <w:lang w:val="en-US"/>
        </w:rPr>
        <w:t xml:space="preserve"> </w:t>
      </w:r>
      <w:r w:rsidR="001B5D24">
        <w:rPr>
          <w:lang w:val="en-US"/>
        </w:rPr>
        <w:t>is</w:t>
      </w:r>
      <w:r w:rsidR="001827F5">
        <w:rPr>
          <w:lang w:val="en-US"/>
        </w:rPr>
        <w:t xml:space="preserve"> </w:t>
      </w:r>
      <w:r w:rsidR="00612611">
        <w:rPr>
          <w:lang w:val="en-US"/>
        </w:rPr>
        <w:t xml:space="preserve">planned </w:t>
      </w:r>
      <w:r w:rsidR="001B5D24">
        <w:rPr>
          <w:lang w:val="en-US"/>
        </w:rPr>
        <w:t xml:space="preserve">to be </w:t>
      </w:r>
      <w:r w:rsidR="003B4352">
        <w:rPr>
          <w:lang w:val="en-US"/>
        </w:rPr>
        <w:t>started after sprint 8</w:t>
      </w:r>
      <w:r w:rsidR="00872C0E">
        <w:rPr>
          <w:lang w:val="en-US"/>
        </w:rPr>
        <w:t>, i.e. upon production readiness,</w:t>
      </w:r>
      <w:r w:rsidR="00BC23E9">
        <w:rPr>
          <w:lang w:val="en-US"/>
        </w:rPr>
        <w:t xml:space="preserve"> in week 13/14 of 2016.</w:t>
      </w:r>
    </w:p>
    <w:p w:rsidR="00BD2F92" w:rsidRPr="009C2C1A" w:rsidRDefault="00BD2F92" w:rsidP="00BD2F92">
      <w:pPr>
        <w:pStyle w:val="NumRubrik1"/>
        <w:rPr>
          <w:lang w:val="en-US"/>
        </w:rPr>
      </w:pPr>
      <w:bookmarkStart w:id="10" w:name="_Toc450554899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10"/>
    </w:p>
    <w:p w:rsidR="00EA4B12" w:rsidRPr="00A53C29" w:rsidRDefault="00AD6E6B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11" w:name="_Toc432762056"/>
      <w:bookmarkStart w:id="12" w:name="_Toc450554900"/>
      <w:r>
        <w:rPr>
          <w:lang w:val="en-US"/>
        </w:rPr>
        <w:t>D</w:t>
      </w:r>
      <w:r w:rsidR="00EA4B12" w:rsidRPr="00A53C29">
        <w:rPr>
          <w:lang w:val="en-US"/>
        </w:rPr>
        <w:t>efect</w:t>
      </w:r>
      <w:r>
        <w:rPr>
          <w:lang w:val="en-US"/>
        </w:rPr>
        <w:t xml:space="preserve"> overview</w:t>
      </w:r>
      <w:bookmarkEnd w:id="11"/>
      <w:bookmarkEnd w:id="12"/>
    </w:p>
    <w:p w:rsidR="00D86F61" w:rsidRDefault="00967A58" w:rsidP="00FF37D3">
      <w:pPr>
        <w:rPr>
          <w:lang w:val="en-US"/>
        </w:rPr>
      </w:pPr>
      <w:hyperlink r:id="rId12" w:anchor="/?milestone=%5B%22sprint%234%22%5D" w:history="1">
        <w:r w:rsidR="00EA4B12" w:rsidRPr="00DB7693">
          <w:rPr>
            <w:rStyle w:val="Hyperlink"/>
            <w:lang w:val="en-US"/>
          </w:rPr>
          <w:t>https://huboard.com/snaek</w:t>
        </w:r>
        <w:r w:rsidR="00EA4B12" w:rsidRPr="00DB7693">
          <w:rPr>
            <w:rStyle w:val="Hyperlink"/>
            <w:lang w:val="en-US"/>
          </w:rPr>
          <w:t>o</w:t>
        </w:r>
        <w:r w:rsidR="00EA4B12" w:rsidRPr="00DB7693">
          <w:rPr>
            <w:rStyle w:val="Hyperlink"/>
            <w:lang w:val="en-US"/>
          </w:rPr>
          <w:t>bbi/sprint</w:t>
        </w:r>
        <w:r w:rsidR="00EA4B12" w:rsidRPr="00DB7693">
          <w:rPr>
            <w:rStyle w:val="Hyperlink"/>
            <w:lang w:val="en-US"/>
          </w:rPr>
          <w:t>s</w:t>
        </w:r>
        <w:r w:rsidR="00EA4B12" w:rsidRPr="00DB7693">
          <w:rPr>
            <w:rStyle w:val="Hyperlink"/>
            <w:lang w:val="en-US"/>
          </w:rPr>
          <w:t>#/?milestone=%5B%22sprint%234%22%5D</w:t>
        </w:r>
      </w:hyperlink>
    </w:p>
    <w:p w:rsidR="007F5E57" w:rsidRDefault="007F5E57" w:rsidP="007F5E57">
      <w:pPr>
        <w:pStyle w:val="NumRubrik1"/>
      </w:pPr>
      <w:bookmarkStart w:id="13" w:name="_Toc450554901"/>
      <w:r>
        <w:t>Test</w:t>
      </w:r>
      <w:r w:rsidR="00336D25">
        <w:t xml:space="preserve"> Manager C</w:t>
      </w:r>
      <w:r w:rsidR="001B3944">
        <w:t>omments</w:t>
      </w:r>
      <w:bookmarkEnd w:id="13"/>
    </w:p>
    <w:p w:rsidR="00A248D7" w:rsidRDefault="00742663" w:rsidP="00742663">
      <w:pPr>
        <w:rPr>
          <w:lang w:val="en-US"/>
        </w:rPr>
      </w:pPr>
      <w:r>
        <w:rPr>
          <w:lang w:val="en-US"/>
        </w:rPr>
        <w:t xml:space="preserve">The </w:t>
      </w:r>
      <w:r w:rsidR="00226719">
        <w:rPr>
          <w:lang w:val="en-US"/>
        </w:rPr>
        <w:t xml:space="preserve">initial </w:t>
      </w:r>
      <w:r>
        <w:rPr>
          <w:lang w:val="en-US"/>
        </w:rPr>
        <w:t xml:space="preserve">feature implementation scope </w:t>
      </w:r>
      <w:r w:rsidR="00D42B97">
        <w:rPr>
          <w:lang w:val="en-US"/>
        </w:rPr>
        <w:t>included</w:t>
      </w:r>
      <w:r w:rsidR="00AE1DD4">
        <w:rPr>
          <w:lang w:val="en-US"/>
        </w:rPr>
        <w:t xml:space="preserve"> a total of 14</w:t>
      </w:r>
      <w:r w:rsidR="003B4352">
        <w:rPr>
          <w:lang w:val="en-US"/>
        </w:rPr>
        <w:t xml:space="preserve"> features, including continuous development and tweaking of previous sprint features</w:t>
      </w:r>
      <w:r w:rsidR="00D55F31">
        <w:rPr>
          <w:lang w:val="en-US"/>
        </w:rPr>
        <w:t xml:space="preserve">. </w:t>
      </w:r>
      <w:r w:rsidR="003B4352">
        <w:rPr>
          <w:lang w:val="en-US"/>
        </w:rPr>
        <w:t xml:space="preserve">Despite the average </w:t>
      </w:r>
      <w:r w:rsidR="005D60D0">
        <w:rPr>
          <w:lang w:val="en-US"/>
        </w:rPr>
        <w:t xml:space="preserve">amount of </w:t>
      </w:r>
      <w:r w:rsidR="003B4352">
        <w:rPr>
          <w:lang w:val="en-US"/>
        </w:rPr>
        <w:t xml:space="preserve">key </w:t>
      </w:r>
      <w:r w:rsidR="00857000">
        <w:rPr>
          <w:lang w:val="en-US"/>
        </w:rPr>
        <w:t xml:space="preserve">and basic </w:t>
      </w:r>
      <w:r w:rsidR="00136747">
        <w:rPr>
          <w:lang w:val="en-US"/>
        </w:rPr>
        <w:t xml:space="preserve">table, notes </w:t>
      </w:r>
      <w:r w:rsidR="003B4352">
        <w:rPr>
          <w:lang w:val="en-US"/>
        </w:rPr>
        <w:t xml:space="preserve">and volume breaking </w:t>
      </w:r>
      <w:r w:rsidR="005D60D0">
        <w:rPr>
          <w:lang w:val="en-US"/>
        </w:rPr>
        <w:t xml:space="preserve">features to </w:t>
      </w:r>
      <w:r w:rsidR="0044418E">
        <w:rPr>
          <w:lang w:val="en-US"/>
        </w:rPr>
        <w:t xml:space="preserve">finally </w:t>
      </w:r>
      <w:r w:rsidR="00B15DF0">
        <w:rPr>
          <w:lang w:val="en-US"/>
        </w:rPr>
        <w:t>be tested (10/14</w:t>
      </w:r>
      <w:r w:rsidR="005D60D0">
        <w:rPr>
          <w:lang w:val="en-US"/>
        </w:rPr>
        <w:t>), t</w:t>
      </w:r>
      <w:r w:rsidR="00D55F31">
        <w:rPr>
          <w:lang w:val="en-US"/>
        </w:rPr>
        <w:t>esting, t</w:t>
      </w:r>
      <w:r w:rsidR="00A248D7">
        <w:rPr>
          <w:lang w:val="en-US"/>
        </w:rPr>
        <w:t>est data</w:t>
      </w:r>
      <w:r w:rsidR="00614A21">
        <w:rPr>
          <w:lang w:val="en-US"/>
        </w:rPr>
        <w:t xml:space="preserve"> and test report submission was </w:t>
      </w:r>
      <w:r w:rsidR="00B15DF0">
        <w:rPr>
          <w:lang w:val="en-US"/>
        </w:rPr>
        <w:t xml:space="preserve">per tradition </w:t>
      </w:r>
      <w:r w:rsidR="00744545">
        <w:rPr>
          <w:lang w:val="en-US"/>
        </w:rPr>
        <w:t xml:space="preserve">performed </w:t>
      </w:r>
      <w:r w:rsidR="003B4352">
        <w:rPr>
          <w:lang w:val="en-US"/>
        </w:rPr>
        <w:t>slightly delayed.</w:t>
      </w:r>
    </w:p>
    <w:p w:rsidR="00617179" w:rsidRPr="001B3944" w:rsidRDefault="00614A21" w:rsidP="00742663">
      <w:pPr>
        <w:rPr>
          <w:lang w:val="en-US"/>
        </w:rPr>
      </w:pPr>
      <w:r>
        <w:rPr>
          <w:lang w:val="en-US"/>
        </w:rPr>
        <w:t xml:space="preserve">Next sprint, sprint </w:t>
      </w:r>
      <w:r w:rsidR="004D2A9C">
        <w:rPr>
          <w:lang w:val="en-US"/>
        </w:rPr>
        <w:t>9</w:t>
      </w:r>
      <w:r w:rsidR="00191A8A">
        <w:rPr>
          <w:lang w:val="en-US"/>
        </w:rPr>
        <w:t xml:space="preserve">, </w:t>
      </w:r>
      <w:r w:rsidR="001E7BE2">
        <w:rPr>
          <w:lang w:val="en-US"/>
        </w:rPr>
        <w:t xml:space="preserve">will be </w:t>
      </w:r>
      <w:r w:rsidR="0056225A">
        <w:rPr>
          <w:lang w:val="en-US"/>
        </w:rPr>
        <w:t xml:space="preserve">started and </w:t>
      </w:r>
      <w:r w:rsidR="004D2A9C">
        <w:rPr>
          <w:lang w:val="en-US"/>
        </w:rPr>
        <w:t xml:space="preserve">based on the lead time </w:t>
      </w:r>
      <w:r w:rsidR="001E7BE2">
        <w:rPr>
          <w:lang w:val="en-US"/>
        </w:rPr>
        <w:t xml:space="preserve">and </w:t>
      </w:r>
      <w:r w:rsidR="0056225A">
        <w:rPr>
          <w:lang w:val="en-US"/>
        </w:rPr>
        <w:t xml:space="preserve">test </w:t>
      </w:r>
      <w:r w:rsidR="001E7BE2">
        <w:rPr>
          <w:lang w:val="en-US"/>
        </w:rPr>
        <w:t>results from the AT testing</w:t>
      </w:r>
      <w:r w:rsidR="00603E18">
        <w:rPr>
          <w:lang w:val="en-US"/>
        </w:rPr>
        <w:t xml:space="preserve"> starting</w:t>
      </w:r>
      <w:bookmarkStart w:id="14" w:name="_GoBack"/>
      <w:bookmarkEnd w:id="14"/>
      <w:r w:rsidR="00EE3E0B">
        <w:rPr>
          <w:lang w:val="en-US"/>
        </w:rPr>
        <w:t xml:space="preserve"> in week 13/14, 2016</w:t>
      </w:r>
      <w:r w:rsidR="00191A8A">
        <w:rPr>
          <w:lang w:val="en-US"/>
        </w:rPr>
        <w:t>.</w:t>
      </w:r>
    </w:p>
    <w:sectPr w:rsidR="00617179" w:rsidRPr="001B3944" w:rsidSect="00743DE3">
      <w:headerReference w:type="default" r:id="rId13"/>
      <w:footerReference w:type="default" r:id="rId14"/>
      <w:headerReference w:type="first" r:id="rId15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A58" w:rsidRDefault="00967A58" w:rsidP="00011CDB">
      <w:pPr>
        <w:spacing w:after="0" w:line="240" w:lineRule="auto"/>
      </w:pPr>
      <w:r>
        <w:separator/>
      </w:r>
    </w:p>
  </w:endnote>
  <w:endnote w:type="continuationSeparator" w:id="0">
    <w:p w:rsidR="00967A58" w:rsidRDefault="00967A58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967A58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002F82">
          <w:rPr>
            <w:lang w:val="en-US"/>
          </w:rPr>
          <w:t>6-03-20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603E18">
      <w:rPr>
        <w:noProof/>
        <w:lang w:val="en-US"/>
      </w:rPr>
      <w:t>3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603E18">
      <w:rPr>
        <w:noProof/>
        <w:lang w:val="en-US"/>
      </w:rPr>
      <w:t>4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FE04B7">
          <w:rPr>
            <w:lang w:val="en-GB"/>
          </w:rPr>
          <w:t>8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A58" w:rsidRDefault="00967A58" w:rsidP="00011CDB">
      <w:pPr>
        <w:spacing w:after="0" w:line="240" w:lineRule="auto"/>
      </w:pPr>
      <w:r>
        <w:separator/>
      </w:r>
    </w:p>
  </w:footnote>
  <w:footnote w:type="continuationSeparator" w:id="0">
    <w:p w:rsidR="00967A58" w:rsidRDefault="00967A58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14CC4C00"/>
    <w:lvl w:ilvl="0" w:tplc="23D6308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02F82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534CC"/>
    <w:rsid w:val="000553F3"/>
    <w:rsid w:val="00062857"/>
    <w:rsid w:val="00064587"/>
    <w:rsid w:val="00070591"/>
    <w:rsid w:val="00071942"/>
    <w:rsid w:val="00074AEE"/>
    <w:rsid w:val="00074BFC"/>
    <w:rsid w:val="000812BB"/>
    <w:rsid w:val="000824E1"/>
    <w:rsid w:val="000847EB"/>
    <w:rsid w:val="00091D53"/>
    <w:rsid w:val="00093772"/>
    <w:rsid w:val="00096195"/>
    <w:rsid w:val="000A2C77"/>
    <w:rsid w:val="000A40D8"/>
    <w:rsid w:val="000C0AA4"/>
    <w:rsid w:val="000C67C8"/>
    <w:rsid w:val="000C7E76"/>
    <w:rsid w:val="000D096F"/>
    <w:rsid w:val="000D6BB2"/>
    <w:rsid w:val="000E3B51"/>
    <w:rsid w:val="000F644E"/>
    <w:rsid w:val="00102AD7"/>
    <w:rsid w:val="00103AE4"/>
    <w:rsid w:val="00103EDB"/>
    <w:rsid w:val="00112644"/>
    <w:rsid w:val="00116358"/>
    <w:rsid w:val="00124CFF"/>
    <w:rsid w:val="00124E88"/>
    <w:rsid w:val="001255F8"/>
    <w:rsid w:val="00126CD8"/>
    <w:rsid w:val="001277B8"/>
    <w:rsid w:val="00130558"/>
    <w:rsid w:val="00130E4B"/>
    <w:rsid w:val="00130F30"/>
    <w:rsid w:val="001335A1"/>
    <w:rsid w:val="00136747"/>
    <w:rsid w:val="00137529"/>
    <w:rsid w:val="001401C7"/>
    <w:rsid w:val="00140511"/>
    <w:rsid w:val="00142510"/>
    <w:rsid w:val="00143050"/>
    <w:rsid w:val="0015017F"/>
    <w:rsid w:val="00151C0A"/>
    <w:rsid w:val="00154E67"/>
    <w:rsid w:val="00161B6B"/>
    <w:rsid w:val="0016415F"/>
    <w:rsid w:val="00164B75"/>
    <w:rsid w:val="00180D77"/>
    <w:rsid w:val="00180FBC"/>
    <w:rsid w:val="00181718"/>
    <w:rsid w:val="001827F5"/>
    <w:rsid w:val="00182AF2"/>
    <w:rsid w:val="001833B3"/>
    <w:rsid w:val="00186E8A"/>
    <w:rsid w:val="00190158"/>
    <w:rsid w:val="00190602"/>
    <w:rsid w:val="00191A8A"/>
    <w:rsid w:val="00192678"/>
    <w:rsid w:val="00194508"/>
    <w:rsid w:val="001948F2"/>
    <w:rsid w:val="00194A18"/>
    <w:rsid w:val="00195A5F"/>
    <w:rsid w:val="0019714B"/>
    <w:rsid w:val="001A2DA1"/>
    <w:rsid w:val="001A4A72"/>
    <w:rsid w:val="001A737B"/>
    <w:rsid w:val="001B2551"/>
    <w:rsid w:val="001B2F21"/>
    <w:rsid w:val="001B3944"/>
    <w:rsid w:val="001B5507"/>
    <w:rsid w:val="001B5D24"/>
    <w:rsid w:val="001C5959"/>
    <w:rsid w:val="001C7EE5"/>
    <w:rsid w:val="001D1F4C"/>
    <w:rsid w:val="001D6BFC"/>
    <w:rsid w:val="001E1302"/>
    <w:rsid w:val="001E7BE2"/>
    <w:rsid w:val="001F1053"/>
    <w:rsid w:val="001F3084"/>
    <w:rsid w:val="001F39F6"/>
    <w:rsid w:val="001F6111"/>
    <w:rsid w:val="001F7074"/>
    <w:rsid w:val="002004F9"/>
    <w:rsid w:val="00206ECA"/>
    <w:rsid w:val="00213405"/>
    <w:rsid w:val="00213B89"/>
    <w:rsid w:val="00215B24"/>
    <w:rsid w:val="002202BB"/>
    <w:rsid w:val="00220FC6"/>
    <w:rsid w:val="002243F7"/>
    <w:rsid w:val="00226719"/>
    <w:rsid w:val="00232065"/>
    <w:rsid w:val="002351D5"/>
    <w:rsid w:val="00244E4F"/>
    <w:rsid w:val="002522DF"/>
    <w:rsid w:val="00253A10"/>
    <w:rsid w:val="0025531F"/>
    <w:rsid w:val="002574D6"/>
    <w:rsid w:val="00260ADD"/>
    <w:rsid w:val="00260D85"/>
    <w:rsid w:val="0026124A"/>
    <w:rsid w:val="00271E0F"/>
    <w:rsid w:val="00273DA0"/>
    <w:rsid w:val="0027519E"/>
    <w:rsid w:val="00280F58"/>
    <w:rsid w:val="00283601"/>
    <w:rsid w:val="002904B1"/>
    <w:rsid w:val="002A6F1D"/>
    <w:rsid w:val="002A75F8"/>
    <w:rsid w:val="002B017F"/>
    <w:rsid w:val="002B0D3E"/>
    <w:rsid w:val="002B52FB"/>
    <w:rsid w:val="002B7861"/>
    <w:rsid w:val="002C4702"/>
    <w:rsid w:val="002C65B3"/>
    <w:rsid w:val="002C7554"/>
    <w:rsid w:val="002D31C9"/>
    <w:rsid w:val="002D33A1"/>
    <w:rsid w:val="002E067F"/>
    <w:rsid w:val="002E2A55"/>
    <w:rsid w:val="002E71E0"/>
    <w:rsid w:val="002F167A"/>
    <w:rsid w:val="0030259B"/>
    <w:rsid w:val="00302AFB"/>
    <w:rsid w:val="00307788"/>
    <w:rsid w:val="00311B2F"/>
    <w:rsid w:val="00312E43"/>
    <w:rsid w:val="003149BE"/>
    <w:rsid w:val="003158D5"/>
    <w:rsid w:val="0032348E"/>
    <w:rsid w:val="00326A1B"/>
    <w:rsid w:val="00326FEE"/>
    <w:rsid w:val="00332051"/>
    <w:rsid w:val="00336D25"/>
    <w:rsid w:val="003370A3"/>
    <w:rsid w:val="003377AC"/>
    <w:rsid w:val="00337886"/>
    <w:rsid w:val="003438F9"/>
    <w:rsid w:val="0035628D"/>
    <w:rsid w:val="003572E7"/>
    <w:rsid w:val="00362EE1"/>
    <w:rsid w:val="0036316E"/>
    <w:rsid w:val="003638D8"/>
    <w:rsid w:val="00370296"/>
    <w:rsid w:val="0037371C"/>
    <w:rsid w:val="0037407C"/>
    <w:rsid w:val="00384AC0"/>
    <w:rsid w:val="003916C5"/>
    <w:rsid w:val="00393396"/>
    <w:rsid w:val="00393FE3"/>
    <w:rsid w:val="0039414D"/>
    <w:rsid w:val="003943AC"/>
    <w:rsid w:val="003A0E7A"/>
    <w:rsid w:val="003A2A8A"/>
    <w:rsid w:val="003A39C1"/>
    <w:rsid w:val="003A5142"/>
    <w:rsid w:val="003A5F17"/>
    <w:rsid w:val="003B348B"/>
    <w:rsid w:val="003B4352"/>
    <w:rsid w:val="003B4592"/>
    <w:rsid w:val="003B631E"/>
    <w:rsid w:val="003C61F5"/>
    <w:rsid w:val="003D22A4"/>
    <w:rsid w:val="003D4674"/>
    <w:rsid w:val="003D73D2"/>
    <w:rsid w:val="003F451E"/>
    <w:rsid w:val="004042BD"/>
    <w:rsid w:val="004058DE"/>
    <w:rsid w:val="00413175"/>
    <w:rsid w:val="00414E70"/>
    <w:rsid w:val="004157EA"/>
    <w:rsid w:val="00416071"/>
    <w:rsid w:val="0041771C"/>
    <w:rsid w:val="00421912"/>
    <w:rsid w:val="0042242C"/>
    <w:rsid w:val="0042263C"/>
    <w:rsid w:val="004240C3"/>
    <w:rsid w:val="00436325"/>
    <w:rsid w:val="00436CAF"/>
    <w:rsid w:val="0044418E"/>
    <w:rsid w:val="00446351"/>
    <w:rsid w:val="0045499C"/>
    <w:rsid w:val="004572C7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6E1B"/>
    <w:rsid w:val="004874AB"/>
    <w:rsid w:val="00490D95"/>
    <w:rsid w:val="0049299C"/>
    <w:rsid w:val="00494A23"/>
    <w:rsid w:val="00495DFD"/>
    <w:rsid w:val="004A02B1"/>
    <w:rsid w:val="004A05DB"/>
    <w:rsid w:val="004A174A"/>
    <w:rsid w:val="004A1BAC"/>
    <w:rsid w:val="004A4325"/>
    <w:rsid w:val="004A656D"/>
    <w:rsid w:val="004B14B3"/>
    <w:rsid w:val="004B50A9"/>
    <w:rsid w:val="004B69DF"/>
    <w:rsid w:val="004C1B17"/>
    <w:rsid w:val="004C68FD"/>
    <w:rsid w:val="004C7085"/>
    <w:rsid w:val="004C756E"/>
    <w:rsid w:val="004D2A9C"/>
    <w:rsid w:val="004D6ADD"/>
    <w:rsid w:val="004E0BAE"/>
    <w:rsid w:val="004E1210"/>
    <w:rsid w:val="004E231E"/>
    <w:rsid w:val="004F1F3C"/>
    <w:rsid w:val="004F2250"/>
    <w:rsid w:val="00501D2D"/>
    <w:rsid w:val="005041F2"/>
    <w:rsid w:val="00507D9F"/>
    <w:rsid w:val="005165BA"/>
    <w:rsid w:val="00516944"/>
    <w:rsid w:val="005173AC"/>
    <w:rsid w:val="0052124E"/>
    <w:rsid w:val="00526BD3"/>
    <w:rsid w:val="00527467"/>
    <w:rsid w:val="00532380"/>
    <w:rsid w:val="00544165"/>
    <w:rsid w:val="00547E7D"/>
    <w:rsid w:val="00547FC8"/>
    <w:rsid w:val="005600D1"/>
    <w:rsid w:val="0056225A"/>
    <w:rsid w:val="00563441"/>
    <w:rsid w:val="0057032D"/>
    <w:rsid w:val="00570B97"/>
    <w:rsid w:val="005736B4"/>
    <w:rsid w:val="005826D2"/>
    <w:rsid w:val="005840A0"/>
    <w:rsid w:val="00584205"/>
    <w:rsid w:val="00590852"/>
    <w:rsid w:val="00592637"/>
    <w:rsid w:val="00592D1F"/>
    <w:rsid w:val="00595B03"/>
    <w:rsid w:val="005A1F85"/>
    <w:rsid w:val="005A36E7"/>
    <w:rsid w:val="005A4AC0"/>
    <w:rsid w:val="005C2563"/>
    <w:rsid w:val="005C5560"/>
    <w:rsid w:val="005C5B8E"/>
    <w:rsid w:val="005D04BE"/>
    <w:rsid w:val="005D2496"/>
    <w:rsid w:val="005D2DFA"/>
    <w:rsid w:val="005D3E57"/>
    <w:rsid w:val="005D60D0"/>
    <w:rsid w:val="005E35EC"/>
    <w:rsid w:val="005E7DD8"/>
    <w:rsid w:val="005F346F"/>
    <w:rsid w:val="005F60AC"/>
    <w:rsid w:val="005F7461"/>
    <w:rsid w:val="00603E18"/>
    <w:rsid w:val="006048AF"/>
    <w:rsid w:val="00606742"/>
    <w:rsid w:val="00606ACB"/>
    <w:rsid w:val="00612611"/>
    <w:rsid w:val="00614A21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3C06"/>
    <w:rsid w:val="00655EC0"/>
    <w:rsid w:val="006565EC"/>
    <w:rsid w:val="00664049"/>
    <w:rsid w:val="006641C9"/>
    <w:rsid w:val="00664CC8"/>
    <w:rsid w:val="00665B87"/>
    <w:rsid w:val="006661F3"/>
    <w:rsid w:val="00666740"/>
    <w:rsid w:val="0066742F"/>
    <w:rsid w:val="00673084"/>
    <w:rsid w:val="00673CA1"/>
    <w:rsid w:val="006850F2"/>
    <w:rsid w:val="0069109A"/>
    <w:rsid w:val="00691559"/>
    <w:rsid w:val="00697645"/>
    <w:rsid w:val="006A01E1"/>
    <w:rsid w:val="006A0549"/>
    <w:rsid w:val="006A1CC1"/>
    <w:rsid w:val="006B2B28"/>
    <w:rsid w:val="006B6196"/>
    <w:rsid w:val="006C1951"/>
    <w:rsid w:val="006D2777"/>
    <w:rsid w:val="006E31B9"/>
    <w:rsid w:val="006F116B"/>
    <w:rsid w:val="006F127F"/>
    <w:rsid w:val="006F4C92"/>
    <w:rsid w:val="007000CE"/>
    <w:rsid w:val="00704CBD"/>
    <w:rsid w:val="00720C59"/>
    <w:rsid w:val="007218A0"/>
    <w:rsid w:val="0072307B"/>
    <w:rsid w:val="00731093"/>
    <w:rsid w:val="007329C7"/>
    <w:rsid w:val="00740103"/>
    <w:rsid w:val="0074129B"/>
    <w:rsid w:val="00742663"/>
    <w:rsid w:val="00743DE3"/>
    <w:rsid w:val="00744545"/>
    <w:rsid w:val="007509CB"/>
    <w:rsid w:val="00756FDC"/>
    <w:rsid w:val="00757BAB"/>
    <w:rsid w:val="00773888"/>
    <w:rsid w:val="0077503D"/>
    <w:rsid w:val="00775766"/>
    <w:rsid w:val="00777D69"/>
    <w:rsid w:val="00784FB8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D1DDB"/>
    <w:rsid w:val="007E0A36"/>
    <w:rsid w:val="007E5A79"/>
    <w:rsid w:val="007E6B3C"/>
    <w:rsid w:val="007F4753"/>
    <w:rsid w:val="007F5E57"/>
    <w:rsid w:val="00800973"/>
    <w:rsid w:val="008071FA"/>
    <w:rsid w:val="0081074A"/>
    <w:rsid w:val="0081319E"/>
    <w:rsid w:val="00824376"/>
    <w:rsid w:val="0082531A"/>
    <w:rsid w:val="008254C3"/>
    <w:rsid w:val="008322EA"/>
    <w:rsid w:val="0084211A"/>
    <w:rsid w:val="008427D8"/>
    <w:rsid w:val="00845D26"/>
    <w:rsid w:val="00851F86"/>
    <w:rsid w:val="00856861"/>
    <w:rsid w:val="00857000"/>
    <w:rsid w:val="00863EB4"/>
    <w:rsid w:val="008675DE"/>
    <w:rsid w:val="00867696"/>
    <w:rsid w:val="00872496"/>
    <w:rsid w:val="00872C0E"/>
    <w:rsid w:val="00874383"/>
    <w:rsid w:val="008764AC"/>
    <w:rsid w:val="0087779C"/>
    <w:rsid w:val="00877892"/>
    <w:rsid w:val="00881A13"/>
    <w:rsid w:val="00881EE1"/>
    <w:rsid w:val="008858D7"/>
    <w:rsid w:val="00887ABC"/>
    <w:rsid w:val="00893970"/>
    <w:rsid w:val="008A0A0A"/>
    <w:rsid w:val="008A6191"/>
    <w:rsid w:val="008A7F2F"/>
    <w:rsid w:val="008B51A9"/>
    <w:rsid w:val="008C2B33"/>
    <w:rsid w:val="008C7832"/>
    <w:rsid w:val="008D0ACE"/>
    <w:rsid w:val="008D1BAF"/>
    <w:rsid w:val="008D1FC8"/>
    <w:rsid w:val="008D414B"/>
    <w:rsid w:val="008D6045"/>
    <w:rsid w:val="008D6C59"/>
    <w:rsid w:val="008E4CCE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5E6E"/>
    <w:rsid w:val="009278D8"/>
    <w:rsid w:val="00930A92"/>
    <w:rsid w:val="009335F7"/>
    <w:rsid w:val="00935CAF"/>
    <w:rsid w:val="0093777F"/>
    <w:rsid w:val="00937DDC"/>
    <w:rsid w:val="00940E5A"/>
    <w:rsid w:val="00941578"/>
    <w:rsid w:val="00950434"/>
    <w:rsid w:val="00951A4B"/>
    <w:rsid w:val="009524A9"/>
    <w:rsid w:val="00961318"/>
    <w:rsid w:val="00962172"/>
    <w:rsid w:val="0096311F"/>
    <w:rsid w:val="00963A4E"/>
    <w:rsid w:val="00964A39"/>
    <w:rsid w:val="00967065"/>
    <w:rsid w:val="009674DF"/>
    <w:rsid w:val="00967A58"/>
    <w:rsid w:val="009702C8"/>
    <w:rsid w:val="00970BF8"/>
    <w:rsid w:val="00973BFE"/>
    <w:rsid w:val="009741E0"/>
    <w:rsid w:val="009753A7"/>
    <w:rsid w:val="00977940"/>
    <w:rsid w:val="00991CC7"/>
    <w:rsid w:val="0099337A"/>
    <w:rsid w:val="009946E9"/>
    <w:rsid w:val="00995735"/>
    <w:rsid w:val="009960D9"/>
    <w:rsid w:val="009969D2"/>
    <w:rsid w:val="009973A1"/>
    <w:rsid w:val="009A03E7"/>
    <w:rsid w:val="009B4EE8"/>
    <w:rsid w:val="009C0B36"/>
    <w:rsid w:val="009C1FA7"/>
    <w:rsid w:val="009C2C1A"/>
    <w:rsid w:val="009C3CF8"/>
    <w:rsid w:val="009C3E26"/>
    <w:rsid w:val="009D359B"/>
    <w:rsid w:val="009D4542"/>
    <w:rsid w:val="009E1C80"/>
    <w:rsid w:val="009E39CE"/>
    <w:rsid w:val="009E4BFE"/>
    <w:rsid w:val="009F0DEC"/>
    <w:rsid w:val="009F32E4"/>
    <w:rsid w:val="00A0301B"/>
    <w:rsid w:val="00A041D7"/>
    <w:rsid w:val="00A1261C"/>
    <w:rsid w:val="00A1775B"/>
    <w:rsid w:val="00A248D7"/>
    <w:rsid w:val="00A252B2"/>
    <w:rsid w:val="00A41025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32C2"/>
    <w:rsid w:val="00A6626F"/>
    <w:rsid w:val="00A74429"/>
    <w:rsid w:val="00A778E1"/>
    <w:rsid w:val="00A80E7A"/>
    <w:rsid w:val="00A83B87"/>
    <w:rsid w:val="00A9036F"/>
    <w:rsid w:val="00A90E28"/>
    <w:rsid w:val="00A94141"/>
    <w:rsid w:val="00A95C4E"/>
    <w:rsid w:val="00A97C17"/>
    <w:rsid w:val="00AA2B8F"/>
    <w:rsid w:val="00AB00AA"/>
    <w:rsid w:val="00AB3347"/>
    <w:rsid w:val="00AB4EEC"/>
    <w:rsid w:val="00AC2E4F"/>
    <w:rsid w:val="00AD1025"/>
    <w:rsid w:val="00AD460D"/>
    <w:rsid w:val="00AD6E6B"/>
    <w:rsid w:val="00AE1DD4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DF0"/>
    <w:rsid w:val="00B15FE8"/>
    <w:rsid w:val="00B169D3"/>
    <w:rsid w:val="00B21DD4"/>
    <w:rsid w:val="00B37B3E"/>
    <w:rsid w:val="00B413C9"/>
    <w:rsid w:val="00B41B16"/>
    <w:rsid w:val="00B4533F"/>
    <w:rsid w:val="00B51A92"/>
    <w:rsid w:val="00B55EC1"/>
    <w:rsid w:val="00B55F04"/>
    <w:rsid w:val="00B57040"/>
    <w:rsid w:val="00B62053"/>
    <w:rsid w:val="00B62690"/>
    <w:rsid w:val="00B64A75"/>
    <w:rsid w:val="00B657F1"/>
    <w:rsid w:val="00B80703"/>
    <w:rsid w:val="00B90F39"/>
    <w:rsid w:val="00B93070"/>
    <w:rsid w:val="00B9361F"/>
    <w:rsid w:val="00B93918"/>
    <w:rsid w:val="00BA4106"/>
    <w:rsid w:val="00BA4772"/>
    <w:rsid w:val="00BB0D02"/>
    <w:rsid w:val="00BB6943"/>
    <w:rsid w:val="00BC2334"/>
    <w:rsid w:val="00BC2345"/>
    <w:rsid w:val="00BC23E9"/>
    <w:rsid w:val="00BC3171"/>
    <w:rsid w:val="00BC40C8"/>
    <w:rsid w:val="00BC4C2B"/>
    <w:rsid w:val="00BC5A03"/>
    <w:rsid w:val="00BD04FC"/>
    <w:rsid w:val="00BD2F92"/>
    <w:rsid w:val="00BD5EAB"/>
    <w:rsid w:val="00BE4999"/>
    <w:rsid w:val="00BE6906"/>
    <w:rsid w:val="00BF1688"/>
    <w:rsid w:val="00BF734E"/>
    <w:rsid w:val="00C0088F"/>
    <w:rsid w:val="00C01605"/>
    <w:rsid w:val="00C059AB"/>
    <w:rsid w:val="00C07B92"/>
    <w:rsid w:val="00C07F17"/>
    <w:rsid w:val="00C20EEA"/>
    <w:rsid w:val="00C24BEB"/>
    <w:rsid w:val="00C2607D"/>
    <w:rsid w:val="00C264BE"/>
    <w:rsid w:val="00C27690"/>
    <w:rsid w:val="00C27DBF"/>
    <w:rsid w:val="00C32AF4"/>
    <w:rsid w:val="00C34AE1"/>
    <w:rsid w:val="00C50106"/>
    <w:rsid w:val="00C5157A"/>
    <w:rsid w:val="00C522B2"/>
    <w:rsid w:val="00C530A2"/>
    <w:rsid w:val="00C53335"/>
    <w:rsid w:val="00C536F4"/>
    <w:rsid w:val="00C6371A"/>
    <w:rsid w:val="00C753BA"/>
    <w:rsid w:val="00C75AC8"/>
    <w:rsid w:val="00C8064B"/>
    <w:rsid w:val="00C84479"/>
    <w:rsid w:val="00C84ED0"/>
    <w:rsid w:val="00C94DF2"/>
    <w:rsid w:val="00C9766A"/>
    <w:rsid w:val="00CA138B"/>
    <w:rsid w:val="00CB2A62"/>
    <w:rsid w:val="00CB42E9"/>
    <w:rsid w:val="00CC4003"/>
    <w:rsid w:val="00CC4796"/>
    <w:rsid w:val="00CD262B"/>
    <w:rsid w:val="00CD3248"/>
    <w:rsid w:val="00CD7043"/>
    <w:rsid w:val="00CD714A"/>
    <w:rsid w:val="00CE23F3"/>
    <w:rsid w:val="00CE52D8"/>
    <w:rsid w:val="00CE5FC1"/>
    <w:rsid w:val="00CF3E2D"/>
    <w:rsid w:val="00CF5C71"/>
    <w:rsid w:val="00D05560"/>
    <w:rsid w:val="00D12150"/>
    <w:rsid w:val="00D13013"/>
    <w:rsid w:val="00D13552"/>
    <w:rsid w:val="00D1457B"/>
    <w:rsid w:val="00D15DFF"/>
    <w:rsid w:val="00D160B5"/>
    <w:rsid w:val="00D205FE"/>
    <w:rsid w:val="00D212C8"/>
    <w:rsid w:val="00D21FB1"/>
    <w:rsid w:val="00D22EBC"/>
    <w:rsid w:val="00D23B9B"/>
    <w:rsid w:val="00D24B83"/>
    <w:rsid w:val="00D30710"/>
    <w:rsid w:val="00D41674"/>
    <w:rsid w:val="00D42B97"/>
    <w:rsid w:val="00D45FAE"/>
    <w:rsid w:val="00D535B5"/>
    <w:rsid w:val="00D55F31"/>
    <w:rsid w:val="00D62F62"/>
    <w:rsid w:val="00D64CF6"/>
    <w:rsid w:val="00D65566"/>
    <w:rsid w:val="00D65C70"/>
    <w:rsid w:val="00D66BEA"/>
    <w:rsid w:val="00D67198"/>
    <w:rsid w:val="00D67613"/>
    <w:rsid w:val="00D678C3"/>
    <w:rsid w:val="00D70CC4"/>
    <w:rsid w:val="00D80AD1"/>
    <w:rsid w:val="00D80C1C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A72EE"/>
    <w:rsid w:val="00DB0D6F"/>
    <w:rsid w:val="00DB10D3"/>
    <w:rsid w:val="00DB4C4D"/>
    <w:rsid w:val="00DC01D7"/>
    <w:rsid w:val="00DC32E5"/>
    <w:rsid w:val="00DC3B45"/>
    <w:rsid w:val="00DC3F78"/>
    <w:rsid w:val="00DD1383"/>
    <w:rsid w:val="00DD309C"/>
    <w:rsid w:val="00DE4421"/>
    <w:rsid w:val="00DE66ED"/>
    <w:rsid w:val="00DF139C"/>
    <w:rsid w:val="00DF5C38"/>
    <w:rsid w:val="00DF5C77"/>
    <w:rsid w:val="00E0520A"/>
    <w:rsid w:val="00E20EB9"/>
    <w:rsid w:val="00E21079"/>
    <w:rsid w:val="00E33C77"/>
    <w:rsid w:val="00E4066B"/>
    <w:rsid w:val="00E40BE5"/>
    <w:rsid w:val="00E417EB"/>
    <w:rsid w:val="00E4749E"/>
    <w:rsid w:val="00E47569"/>
    <w:rsid w:val="00E5678C"/>
    <w:rsid w:val="00E5720C"/>
    <w:rsid w:val="00E57C90"/>
    <w:rsid w:val="00E60A59"/>
    <w:rsid w:val="00E64C43"/>
    <w:rsid w:val="00E66815"/>
    <w:rsid w:val="00E70476"/>
    <w:rsid w:val="00E77BAE"/>
    <w:rsid w:val="00E80118"/>
    <w:rsid w:val="00E8482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EE3E0B"/>
    <w:rsid w:val="00EE7ABD"/>
    <w:rsid w:val="00F02748"/>
    <w:rsid w:val="00F03AB5"/>
    <w:rsid w:val="00F05FB6"/>
    <w:rsid w:val="00F11758"/>
    <w:rsid w:val="00F121FC"/>
    <w:rsid w:val="00F15C94"/>
    <w:rsid w:val="00F166F3"/>
    <w:rsid w:val="00F20AF9"/>
    <w:rsid w:val="00F20DE3"/>
    <w:rsid w:val="00F25CCE"/>
    <w:rsid w:val="00F32568"/>
    <w:rsid w:val="00F33150"/>
    <w:rsid w:val="00F371B3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18D1"/>
    <w:rsid w:val="00F72DFD"/>
    <w:rsid w:val="00F753B6"/>
    <w:rsid w:val="00F764A6"/>
    <w:rsid w:val="00F83DCA"/>
    <w:rsid w:val="00F842C4"/>
    <w:rsid w:val="00F84420"/>
    <w:rsid w:val="00F86E1D"/>
    <w:rsid w:val="00F93280"/>
    <w:rsid w:val="00F9457A"/>
    <w:rsid w:val="00F95086"/>
    <w:rsid w:val="00FA1A88"/>
    <w:rsid w:val="00FA1EA1"/>
    <w:rsid w:val="00FA23A7"/>
    <w:rsid w:val="00FA425A"/>
    <w:rsid w:val="00FA4A62"/>
    <w:rsid w:val="00FA554A"/>
    <w:rsid w:val="00FB1C43"/>
    <w:rsid w:val="00FB278C"/>
    <w:rsid w:val="00FB34A8"/>
    <w:rsid w:val="00FC0B3F"/>
    <w:rsid w:val="00FC1863"/>
    <w:rsid w:val="00FC3000"/>
    <w:rsid w:val="00FD1579"/>
    <w:rsid w:val="00FD29E1"/>
    <w:rsid w:val="00FD2FF7"/>
    <w:rsid w:val="00FD451C"/>
    <w:rsid w:val="00FD62C6"/>
    <w:rsid w:val="00FD64F9"/>
    <w:rsid w:val="00FD766F"/>
    <w:rsid w:val="00FE04B7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board.com/snaekobbi/sprint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naekobbi/testing/blob/master/Test%20protocol/Sprint_8/All%20Agencies/System%20Test%20protocol_Braille%20DP2_Sprint%208.%20All%20Agencies.xls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snaekobbi.github.io/sprints/schedule/long-ter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1F0C42"/>
    <w:rsid w:val="00225B01"/>
    <w:rsid w:val="002B25CB"/>
    <w:rsid w:val="002D1AA8"/>
    <w:rsid w:val="00311534"/>
    <w:rsid w:val="00316BE2"/>
    <w:rsid w:val="00370CF0"/>
    <w:rsid w:val="003A4DA3"/>
    <w:rsid w:val="004A7C80"/>
    <w:rsid w:val="004B3DD0"/>
    <w:rsid w:val="004B6D73"/>
    <w:rsid w:val="00513EC7"/>
    <w:rsid w:val="00595435"/>
    <w:rsid w:val="005C61A9"/>
    <w:rsid w:val="005D1D51"/>
    <w:rsid w:val="00685A2A"/>
    <w:rsid w:val="006D67B1"/>
    <w:rsid w:val="007E14CE"/>
    <w:rsid w:val="00826A07"/>
    <w:rsid w:val="00915C16"/>
    <w:rsid w:val="009358A4"/>
    <w:rsid w:val="00A14168"/>
    <w:rsid w:val="00B044E4"/>
    <w:rsid w:val="00B255BD"/>
    <w:rsid w:val="00D86576"/>
    <w:rsid w:val="00DB2050"/>
    <w:rsid w:val="00DD4817"/>
    <w:rsid w:val="00DF707D"/>
    <w:rsid w:val="00E470E7"/>
    <w:rsid w:val="00E855CC"/>
    <w:rsid w:val="00EC0B9E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AE3CFA-DB7C-4C4A-9999-5CBA6C0DC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Sprint_7</vt:lpstr>
      <vt:lpstr>Testrapport</vt:lpstr>
    </vt:vector>
  </TitlesOfParts>
  <Manager/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Sprint_8</dc:title>
  <dc:subject/>
  <dc:creator/>
  <cp:keywords/>
  <dc:description/>
  <cp:lastModifiedBy/>
  <cp:revision>1</cp:revision>
  <dcterms:created xsi:type="dcterms:W3CDTF">2016-03-20T16:27:00Z</dcterms:created>
  <dcterms:modified xsi:type="dcterms:W3CDTF">2016-05-09T09:00:00Z</dcterms:modified>
  <cp:category>2016-03-20</cp:category>
  <cp:contentStatus/>
</cp:coreProperties>
</file>